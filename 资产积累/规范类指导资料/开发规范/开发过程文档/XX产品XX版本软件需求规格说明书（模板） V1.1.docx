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458"/>
        <w:gridCol w:w="4682"/>
      </w:tblGrid>
      <w:tr w:rsidR="002F6A49">
        <w:trPr>
          <w:cantSplit/>
        </w:trPr>
        <w:tc>
          <w:tcPr>
            <w:tcW w:w="2439" w:type="pct"/>
          </w:tcPr>
          <w:p w:rsidR="002F6A49" w:rsidRPr="00A20D15" w:rsidRDefault="002F6A49" w:rsidP="00613778">
            <w:pPr>
              <w:pStyle w:val="af5"/>
              <w:keepNext w:val="0"/>
              <w:ind w:firstLine="420"/>
            </w:pPr>
            <w:r w:rsidRPr="00A20D15">
              <w:rPr>
                <w:rFonts w:hint="eastAsia"/>
              </w:rPr>
              <w:t>产品名称</w:t>
            </w:r>
            <w:r w:rsidRPr="00A20D15">
              <w:t>Product name</w:t>
            </w:r>
          </w:p>
        </w:tc>
        <w:tc>
          <w:tcPr>
            <w:tcW w:w="2561" w:type="pct"/>
          </w:tcPr>
          <w:p w:rsidR="002F6A49" w:rsidRPr="00A20D15" w:rsidRDefault="002F6A49" w:rsidP="00613778">
            <w:pPr>
              <w:pStyle w:val="af5"/>
              <w:keepNext w:val="0"/>
            </w:pPr>
            <w:r w:rsidRPr="00A20D15">
              <w:rPr>
                <w:rFonts w:hint="eastAsia"/>
              </w:rPr>
              <w:t>密级</w:t>
            </w:r>
            <w:r w:rsidRPr="00A20D15">
              <w:t>Confidentiality level</w:t>
            </w:r>
          </w:p>
        </w:tc>
      </w:tr>
      <w:tr w:rsidR="002F6A49">
        <w:trPr>
          <w:cantSplit/>
        </w:trPr>
        <w:tc>
          <w:tcPr>
            <w:tcW w:w="2439" w:type="pct"/>
          </w:tcPr>
          <w:p w:rsidR="002F6A49" w:rsidRPr="00DC2DE4" w:rsidRDefault="002F6A49" w:rsidP="00613778">
            <w:pPr>
              <w:pStyle w:val="af5"/>
              <w:keepNext w:val="0"/>
            </w:pPr>
          </w:p>
        </w:tc>
        <w:tc>
          <w:tcPr>
            <w:tcW w:w="2561" w:type="pct"/>
          </w:tcPr>
          <w:p w:rsidR="002F6A49" w:rsidRPr="00A20D15" w:rsidRDefault="00F46C3E" w:rsidP="00613778">
            <w:pPr>
              <w:pStyle w:val="af5"/>
              <w:keepNext w:val="0"/>
            </w:pPr>
            <w:r>
              <w:rPr>
                <w:rFonts w:hint="eastAsia"/>
              </w:rPr>
              <w:t>机密</w:t>
            </w:r>
            <w:r>
              <w:rPr>
                <w:rFonts w:hint="eastAsia"/>
              </w:rPr>
              <w:t xml:space="preserve"> Confidential</w:t>
            </w:r>
          </w:p>
        </w:tc>
      </w:tr>
      <w:tr w:rsidR="002F6A49">
        <w:trPr>
          <w:cantSplit/>
        </w:trPr>
        <w:tc>
          <w:tcPr>
            <w:tcW w:w="2439" w:type="pct"/>
          </w:tcPr>
          <w:p w:rsidR="002F6A49" w:rsidRPr="00A20D15" w:rsidRDefault="002F6A49" w:rsidP="00613778">
            <w:pPr>
              <w:pStyle w:val="af5"/>
              <w:keepNext w:val="0"/>
            </w:pPr>
            <w:r w:rsidRPr="00A20D15">
              <w:rPr>
                <w:rFonts w:hint="eastAsia"/>
              </w:rPr>
              <w:t>产品版本</w:t>
            </w:r>
            <w:r w:rsidRPr="00A20D15">
              <w:t>Product version</w:t>
            </w:r>
          </w:p>
        </w:tc>
        <w:tc>
          <w:tcPr>
            <w:tcW w:w="2561" w:type="pct"/>
            <w:vMerge w:val="restart"/>
            <w:vAlign w:val="center"/>
          </w:tcPr>
          <w:p w:rsidR="002F6A49" w:rsidRPr="00A20D15" w:rsidRDefault="002F6A49" w:rsidP="00613778">
            <w:pPr>
              <w:pStyle w:val="af5"/>
              <w:keepNext w:val="0"/>
            </w:pPr>
            <w:r w:rsidRPr="00A20D15">
              <w:t xml:space="preserve">Total </w:t>
            </w:r>
            <w:r w:rsidR="00E673F6">
              <w:rPr>
                <w:rFonts w:hint="eastAsia"/>
              </w:rPr>
              <w:t>24</w:t>
            </w:r>
            <w:r w:rsidRPr="00A20D15">
              <w:t>pages</w:t>
            </w:r>
            <w:r w:rsidRPr="00A20D15">
              <w:rPr>
                <w:rFonts w:hint="eastAsia"/>
              </w:rPr>
              <w:t xml:space="preserve"> </w:t>
            </w:r>
            <w:r w:rsidRPr="00A20D15">
              <w:rPr>
                <w:rFonts w:hint="eastAsia"/>
              </w:rPr>
              <w:t>共</w:t>
            </w:r>
            <w:r w:rsidR="00E673F6">
              <w:rPr>
                <w:rFonts w:hint="eastAsia"/>
              </w:rPr>
              <w:t>24</w:t>
            </w:r>
            <w:r w:rsidRPr="00A20D15">
              <w:rPr>
                <w:rFonts w:hint="eastAsia"/>
              </w:rPr>
              <w:t>页</w:t>
            </w:r>
          </w:p>
        </w:tc>
      </w:tr>
      <w:tr w:rsidR="002F6A49">
        <w:trPr>
          <w:cantSplit/>
        </w:trPr>
        <w:tc>
          <w:tcPr>
            <w:tcW w:w="2439" w:type="pct"/>
          </w:tcPr>
          <w:p w:rsidR="002F6A49" w:rsidRPr="00DC2DE4" w:rsidRDefault="002F6A49" w:rsidP="00613778">
            <w:pPr>
              <w:pStyle w:val="af5"/>
              <w:keepNext w:val="0"/>
            </w:pPr>
          </w:p>
        </w:tc>
        <w:tc>
          <w:tcPr>
            <w:tcW w:w="2561" w:type="pct"/>
            <w:vMerge/>
          </w:tcPr>
          <w:p w:rsidR="002F6A49" w:rsidRDefault="002F6A49" w:rsidP="00613778">
            <w:pPr>
              <w:pStyle w:val="af5"/>
              <w:keepNext w:val="0"/>
              <w:ind w:firstLine="420"/>
            </w:pPr>
          </w:p>
        </w:tc>
      </w:tr>
    </w:tbl>
    <w:p w:rsidR="002F6A49" w:rsidRDefault="002F6A49" w:rsidP="00613778">
      <w:pPr>
        <w:pStyle w:val="af5"/>
        <w:keepNext w:val="0"/>
      </w:pPr>
    </w:p>
    <w:p w:rsidR="002F6A49" w:rsidRDefault="002F6A49" w:rsidP="00613778">
      <w:pPr>
        <w:pStyle w:val="af5"/>
        <w:keepNext w:val="0"/>
      </w:pPr>
    </w:p>
    <w:p w:rsidR="005A284B" w:rsidRDefault="009A70AA" w:rsidP="00613778">
      <w:pPr>
        <w:pStyle w:val="af6"/>
        <w:keepNext w:val="0"/>
      </w:pPr>
      <w:bookmarkStart w:id="0" w:name="文档名称"/>
      <w:r>
        <w:rPr>
          <w:rFonts w:hint="eastAsia"/>
        </w:rPr>
        <w:t>XXXX</w:t>
      </w:r>
      <w:r w:rsidR="0093647C" w:rsidRPr="0093647C">
        <w:rPr>
          <w:rFonts w:hint="eastAsia"/>
        </w:rPr>
        <w:t>软件需求</w:t>
      </w:r>
      <w:r w:rsidR="007E7B01">
        <w:rPr>
          <w:rFonts w:hint="eastAsia"/>
        </w:rPr>
        <w:t>设计</w:t>
      </w:r>
      <w:r w:rsidR="0093647C" w:rsidRPr="0093647C">
        <w:rPr>
          <w:rFonts w:hint="eastAsia"/>
        </w:rPr>
        <w:t>说明书</w:t>
      </w:r>
      <w:bookmarkEnd w:id="0"/>
    </w:p>
    <w:p w:rsidR="008A6FAA" w:rsidRPr="005A284B" w:rsidRDefault="008A6FAA" w:rsidP="00613778">
      <w:pPr>
        <w:pStyle w:val="af5"/>
        <w:keepNext w:val="0"/>
      </w:pPr>
    </w:p>
    <w:p w:rsidR="002F6A49" w:rsidRPr="0050595E" w:rsidRDefault="002F6A49" w:rsidP="00613778">
      <w:pPr>
        <w:pStyle w:val="af5"/>
        <w:keepNext w:val="0"/>
      </w:pPr>
    </w:p>
    <w:p w:rsidR="002F6A49" w:rsidRDefault="002F6A49" w:rsidP="00613778">
      <w:pPr>
        <w:pStyle w:val="af5"/>
        <w:keepNext w:val="0"/>
      </w:pPr>
    </w:p>
    <w:p w:rsidR="002F6A49" w:rsidRDefault="002F6A49" w:rsidP="00613778">
      <w:pPr>
        <w:pStyle w:val="af5"/>
        <w:keepNext w:val="0"/>
      </w:pPr>
    </w:p>
    <w:p w:rsidR="002F6A49" w:rsidRPr="005A284B" w:rsidRDefault="002F6A49" w:rsidP="00613778">
      <w:pPr>
        <w:pStyle w:val="af5"/>
        <w:keepNext w:val="0"/>
      </w:pPr>
    </w:p>
    <w:tbl>
      <w:tblPr>
        <w:tblW w:w="5000" w:type="pct"/>
        <w:jc w:val="center"/>
        <w:tblLook w:val="0000" w:firstRow="0" w:lastRow="0" w:firstColumn="0" w:lastColumn="0" w:noHBand="0" w:noVBand="0"/>
      </w:tblPr>
      <w:tblGrid>
        <w:gridCol w:w="2335"/>
        <w:gridCol w:w="3081"/>
        <w:gridCol w:w="1257"/>
        <w:gridCol w:w="2569"/>
      </w:tblGrid>
      <w:tr w:rsidR="005A284B" w:rsidRPr="005A284B">
        <w:trPr>
          <w:jc w:val="center"/>
        </w:trPr>
        <w:tc>
          <w:tcPr>
            <w:tcW w:w="1263" w:type="pct"/>
            <w:vAlign w:val="center"/>
          </w:tcPr>
          <w:p w:rsidR="005A284B" w:rsidRPr="005A284B" w:rsidRDefault="005A284B" w:rsidP="00613778">
            <w:pPr>
              <w:pStyle w:val="af5"/>
              <w:keepNext w:val="0"/>
            </w:pPr>
            <w:r w:rsidRPr="005A284B">
              <w:t xml:space="preserve">Prepared by </w:t>
            </w:r>
          </w:p>
          <w:p w:rsidR="005A284B" w:rsidRPr="005A284B" w:rsidRDefault="005A284B" w:rsidP="00613778">
            <w:pPr>
              <w:pStyle w:val="af5"/>
              <w:keepNext w:val="0"/>
            </w:pPr>
            <w:r w:rsidRPr="005A284B">
              <w:rPr>
                <w:rFonts w:hint="eastAsia"/>
              </w:rPr>
              <w:t>拟制</w:t>
            </w:r>
          </w:p>
        </w:tc>
        <w:tc>
          <w:tcPr>
            <w:tcW w:w="1667" w:type="pct"/>
            <w:tcBorders>
              <w:bottom w:val="single" w:sz="6" w:space="0" w:color="auto"/>
            </w:tcBorders>
            <w:vAlign w:val="center"/>
          </w:tcPr>
          <w:p w:rsidR="005A284B" w:rsidRPr="000338E1" w:rsidRDefault="009A70AA" w:rsidP="00613778">
            <w:pPr>
              <w:pStyle w:val="af5"/>
              <w:keepNext w:val="0"/>
              <w:rPr>
                <w:color w:val="0000FF"/>
              </w:rPr>
            </w:pPr>
            <w:proofErr w:type="spellStart"/>
            <w:r>
              <w:t>Name</w:t>
            </w:r>
            <w:r>
              <w:rPr>
                <w:rFonts w:hint="eastAsia"/>
              </w:rPr>
              <w:t>+ID</w:t>
            </w:r>
            <w:proofErr w:type="spellEnd"/>
            <w:r>
              <w:br/>
            </w:r>
            <w:r>
              <w:rPr>
                <w:rFonts w:hint="eastAsia"/>
              </w:rPr>
              <w:t>姓名</w:t>
            </w:r>
            <w:r>
              <w:rPr>
                <w:rFonts w:hint="eastAsia"/>
              </w:rPr>
              <w:t>+</w:t>
            </w:r>
            <w:r>
              <w:rPr>
                <w:rFonts w:hint="eastAsia"/>
              </w:rPr>
              <w:t>工号</w:t>
            </w:r>
          </w:p>
        </w:tc>
        <w:tc>
          <w:tcPr>
            <w:tcW w:w="680" w:type="pct"/>
            <w:vAlign w:val="center"/>
          </w:tcPr>
          <w:p w:rsidR="005A284B" w:rsidRPr="005A284B" w:rsidRDefault="005A284B" w:rsidP="00613778">
            <w:pPr>
              <w:pStyle w:val="af5"/>
              <w:keepNext w:val="0"/>
            </w:pPr>
            <w:r w:rsidRPr="005A284B">
              <w:t>Date</w:t>
            </w:r>
          </w:p>
          <w:p w:rsidR="005A284B" w:rsidRPr="005A284B" w:rsidRDefault="005A284B" w:rsidP="00613778">
            <w:pPr>
              <w:pStyle w:val="af5"/>
              <w:keepNext w:val="0"/>
            </w:pPr>
            <w:r w:rsidRPr="005A284B">
              <w:rPr>
                <w:rFonts w:hint="eastAsia"/>
              </w:rPr>
              <w:t>日期</w:t>
            </w:r>
          </w:p>
        </w:tc>
        <w:tc>
          <w:tcPr>
            <w:tcW w:w="1390" w:type="pct"/>
            <w:tcBorders>
              <w:bottom w:val="single" w:sz="6" w:space="0" w:color="auto"/>
            </w:tcBorders>
            <w:vAlign w:val="center"/>
          </w:tcPr>
          <w:p w:rsidR="005A284B" w:rsidRPr="000338E1" w:rsidRDefault="009A70AA" w:rsidP="00613778">
            <w:pPr>
              <w:pStyle w:val="af5"/>
              <w:keepNext w:val="0"/>
              <w:rPr>
                <w:color w:val="0000FF"/>
              </w:rPr>
            </w:pPr>
            <w:proofErr w:type="spellStart"/>
            <w:r w:rsidRPr="00702379">
              <w:t>yyyy</w:t>
            </w:r>
            <w:proofErr w:type="spellEnd"/>
            <w:r w:rsidRPr="00702379">
              <w:t>-mm-</w:t>
            </w:r>
            <w:proofErr w:type="spellStart"/>
            <w:r w:rsidRPr="00702379">
              <w:t>dd</w:t>
            </w:r>
            <w:proofErr w:type="spellEnd"/>
          </w:p>
        </w:tc>
      </w:tr>
      <w:tr w:rsidR="005A284B" w:rsidRPr="005A284B">
        <w:trPr>
          <w:jc w:val="center"/>
        </w:trPr>
        <w:tc>
          <w:tcPr>
            <w:tcW w:w="1263" w:type="pct"/>
            <w:vAlign w:val="center"/>
          </w:tcPr>
          <w:p w:rsidR="005A284B" w:rsidRPr="005A284B" w:rsidRDefault="005A284B" w:rsidP="00613778">
            <w:pPr>
              <w:pStyle w:val="af5"/>
              <w:keepNext w:val="0"/>
            </w:pPr>
            <w:r w:rsidRPr="005A284B">
              <w:t xml:space="preserve">Reviewed by </w:t>
            </w:r>
          </w:p>
          <w:p w:rsidR="005A284B" w:rsidRPr="005A284B" w:rsidRDefault="005A284B" w:rsidP="00613778">
            <w:pPr>
              <w:pStyle w:val="af5"/>
              <w:keepNext w:val="0"/>
            </w:pPr>
            <w:r w:rsidRPr="005A284B">
              <w:rPr>
                <w:rFonts w:hint="eastAsia"/>
              </w:rPr>
              <w:t>评审人</w:t>
            </w:r>
          </w:p>
        </w:tc>
        <w:tc>
          <w:tcPr>
            <w:tcW w:w="1667" w:type="pct"/>
            <w:tcBorders>
              <w:top w:val="single" w:sz="6" w:space="0" w:color="auto"/>
              <w:bottom w:val="single" w:sz="6" w:space="0" w:color="auto"/>
            </w:tcBorders>
            <w:vAlign w:val="center"/>
          </w:tcPr>
          <w:p w:rsidR="005A284B" w:rsidRPr="005A284B" w:rsidRDefault="005A284B" w:rsidP="00613778">
            <w:pPr>
              <w:pStyle w:val="af5"/>
              <w:keepNext w:val="0"/>
            </w:pPr>
          </w:p>
        </w:tc>
        <w:tc>
          <w:tcPr>
            <w:tcW w:w="680" w:type="pct"/>
            <w:vAlign w:val="center"/>
          </w:tcPr>
          <w:p w:rsidR="005A284B" w:rsidRPr="005A284B" w:rsidRDefault="005A284B" w:rsidP="00613778">
            <w:pPr>
              <w:pStyle w:val="af5"/>
              <w:keepNext w:val="0"/>
            </w:pPr>
            <w:r w:rsidRPr="005A284B">
              <w:t>Date</w:t>
            </w:r>
          </w:p>
          <w:p w:rsidR="005A284B" w:rsidRPr="005A284B" w:rsidRDefault="005A284B" w:rsidP="00613778">
            <w:pPr>
              <w:pStyle w:val="af5"/>
              <w:keepNext w:val="0"/>
            </w:pPr>
            <w:r w:rsidRPr="005A284B">
              <w:rPr>
                <w:rFonts w:hint="eastAsia"/>
              </w:rPr>
              <w:t>日期</w:t>
            </w:r>
          </w:p>
        </w:tc>
        <w:tc>
          <w:tcPr>
            <w:tcW w:w="1390" w:type="pct"/>
            <w:tcBorders>
              <w:top w:val="single" w:sz="6" w:space="0" w:color="auto"/>
              <w:bottom w:val="single" w:sz="6" w:space="0" w:color="auto"/>
            </w:tcBorders>
            <w:vAlign w:val="center"/>
          </w:tcPr>
          <w:p w:rsidR="005A284B" w:rsidRPr="005A284B" w:rsidRDefault="009A70AA" w:rsidP="00613778">
            <w:pPr>
              <w:pStyle w:val="af5"/>
              <w:keepNext w:val="0"/>
            </w:pPr>
            <w:proofErr w:type="spellStart"/>
            <w:r w:rsidRPr="00702379">
              <w:t>yyyy</w:t>
            </w:r>
            <w:proofErr w:type="spellEnd"/>
            <w:r w:rsidRPr="00702379">
              <w:t>-mm-</w:t>
            </w:r>
            <w:proofErr w:type="spellStart"/>
            <w:r w:rsidRPr="00702379">
              <w:t>dd</w:t>
            </w:r>
            <w:proofErr w:type="spellEnd"/>
          </w:p>
        </w:tc>
      </w:tr>
      <w:tr w:rsidR="005A284B" w:rsidRPr="005A284B">
        <w:trPr>
          <w:jc w:val="center"/>
        </w:trPr>
        <w:tc>
          <w:tcPr>
            <w:tcW w:w="1263" w:type="pct"/>
            <w:vAlign w:val="center"/>
          </w:tcPr>
          <w:p w:rsidR="005A284B" w:rsidRPr="005A284B" w:rsidRDefault="005A284B" w:rsidP="00613778">
            <w:pPr>
              <w:pStyle w:val="af5"/>
              <w:keepNext w:val="0"/>
            </w:pPr>
            <w:r w:rsidRPr="005A284B">
              <w:t>Approved by</w:t>
            </w:r>
          </w:p>
          <w:p w:rsidR="005A284B" w:rsidRPr="005A284B" w:rsidRDefault="005A284B" w:rsidP="00613778">
            <w:pPr>
              <w:pStyle w:val="af5"/>
              <w:keepNext w:val="0"/>
            </w:pPr>
            <w:r w:rsidRPr="005A284B">
              <w:rPr>
                <w:rFonts w:hint="eastAsia"/>
              </w:rPr>
              <w:t>批准</w:t>
            </w:r>
          </w:p>
        </w:tc>
        <w:tc>
          <w:tcPr>
            <w:tcW w:w="1667" w:type="pct"/>
            <w:tcBorders>
              <w:top w:val="single" w:sz="6" w:space="0" w:color="auto"/>
              <w:bottom w:val="single" w:sz="6" w:space="0" w:color="auto"/>
            </w:tcBorders>
            <w:vAlign w:val="center"/>
          </w:tcPr>
          <w:p w:rsidR="005A284B" w:rsidRPr="005A284B" w:rsidRDefault="005A284B" w:rsidP="00613778">
            <w:pPr>
              <w:pStyle w:val="af5"/>
              <w:keepNext w:val="0"/>
            </w:pPr>
          </w:p>
        </w:tc>
        <w:tc>
          <w:tcPr>
            <w:tcW w:w="680" w:type="pct"/>
            <w:vAlign w:val="center"/>
          </w:tcPr>
          <w:p w:rsidR="005A284B" w:rsidRPr="005A284B" w:rsidRDefault="005A284B" w:rsidP="00613778">
            <w:pPr>
              <w:pStyle w:val="af5"/>
              <w:keepNext w:val="0"/>
            </w:pPr>
            <w:r w:rsidRPr="005A284B">
              <w:t>Date</w:t>
            </w:r>
          </w:p>
          <w:p w:rsidR="005A284B" w:rsidRPr="005A284B" w:rsidRDefault="005A284B" w:rsidP="00613778">
            <w:pPr>
              <w:pStyle w:val="af5"/>
              <w:keepNext w:val="0"/>
            </w:pPr>
            <w:r w:rsidRPr="005A284B">
              <w:rPr>
                <w:rFonts w:hint="eastAsia"/>
              </w:rPr>
              <w:t>日期</w:t>
            </w:r>
          </w:p>
        </w:tc>
        <w:tc>
          <w:tcPr>
            <w:tcW w:w="1390" w:type="pct"/>
            <w:tcBorders>
              <w:top w:val="single" w:sz="6" w:space="0" w:color="auto"/>
              <w:bottom w:val="single" w:sz="6" w:space="0" w:color="auto"/>
            </w:tcBorders>
            <w:vAlign w:val="center"/>
          </w:tcPr>
          <w:p w:rsidR="005A284B" w:rsidRPr="005A284B" w:rsidRDefault="009A70AA" w:rsidP="00613778">
            <w:pPr>
              <w:pStyle w:val="af5"/>
              <w:keepNext w:val="0"/>
            </w:pPr>
            <w:proofErr w:type="spellStart"/>
            <w:r w:rsidRPr="00702379">
              <w:t>yyyy</w:t>
            </w:r>
            <w:proofErr w:type="spellEnd"/>
            <w:r w:rsidRPr="00702379">
              <w:t>-mm-</w:t>
            </w:r>
            <w:proofErr w:type="spellStart"/>
            <w:r w:rsidRPr="00702379">
              <w:t>dd</w:t>
            </w:r>
            <w:proofErr w:type="spellEnd"/>
          </w:p>
        </w:tc>
      </w:tr>
      <w:tr w:rsidR="005A284B" w:rsidRPr="005A284B">
        <w:trPr>
          <w:jc w:val="center"/>
        </w:trPr>
        <w:tc>
          <w:tcPr>
            <w:tcW w:w="1263" w:type="pct"/>
            <w:vAlign w:val="center"/>
          </w:tcPr>
          <w:p w:rsidR="005A284B" w:rsidRPr="005A284B" w:rsidRDefault="005A284B" w:rsidP="00613778">
            <w:pPr>
              <w:pStyle w:val="af5"/>
              <w:keepNext w:val="0"/>
            </w:pPr>
            <w:r w:rsidRPr="005A284B">
              <w:t>Authorized by</w:t>
            </w:r>
          </w:p>
          <w:p w:rsidR="005A284B" w:rsidRPr="005A284B" w:rsidRDefault="005A284B" w:rsidP="00613778">
            <w:pPr>
              <w:pStyle w:val="af5"/>
              <w:keepNext w:val="0"/>
            </w:pPr>
            <w:r w:rsidRPr="005A284B">
              <w:rPr>
                <w:rFonts w:hint="eastAsia"/>
              </w:rPr>
              <w:t>签发</w:t>
            </w:r>
          </w:p>
        </w:tc>
        <w:tc>
          <w:tcPr>
            <w:tcW w:w="1667" w:type="pct"/>
            <w:tcBorders>
              <w:top w:val="single" w:sz="6" w:space="0" w:color="auto"/>
              <w:bottom w:val="single" w:sz="6" w:space="0" w:color="auto"/>
            </w:tcBorders>
            <w:vAlign w:val="center"/>
          </w:tcPr>
          <w:p w:rsidR="005A284B" w:rsidRPr="005A284B" w:rsidRDefault="005A284B" w:rsidP="00613778">
            <w:pPr>
              <w:pStyle w:val="af5"/>
              <w:keepNext w:val="0"/>
            </w:pPr>
          </w:p>
        </w:tc>
        <w:tc>
          <w:tcPr>
            <w:tcW w:w="680" w:type="pct"/>
            <w:vAlign w:val="center"/>
          </w:tcPr>
          <w:p w:rsidR="005A284B" w:rsidRPr="005A284B" w:rsidRDefault="005A284B" w:rsidP="00613778">
            <w:pPr>
              <w:pStyle w:val="af5"/>
              <w:keepNext w:val="0"/>
            </w:pPr>
            <w:r w:rsidRPr="005A284B">
              <w:t>Date</w:t>
            </w:r>
          </w:p>
          <w:p w:rsidR="005A284B" w:rsidRPr="005A284B" w:rsidRDefault="005A284B" w:rsidP="00613778">
            <w:pPr>
              <w:pStyle w:val="af5"/>
              <w:keepNext w:val="0"/>
            </w:pPr>
            <w:r w:rsidRPr="005A284B">
              <w:rPr>
                <w:rFonts w:hint="eastAsia"/>
              </w:rPr>
              <w:t>日期</w:t>
            </w:r>
          </w:p>
        </w:tc>
        <w:tc>
          <w:tcPr>
            <w:tcW w:w="1390" w:type="pct"/>
            <w:tcBorders>
              <w:top w:val="single" w:sz="6" w:space="0" w:color="auto"/>
              <w:bottom w:val="single" w:sz="6" w:space="0" w:color="auto"/>
            </w:tcBorders>
            <w:vAlign w:val="center"/>
          </w:tcPr>
          <w:p w:rsidR="005A284B" w:rsidRPr="005A284B" w:rsidRDefault="009A70AA" w:rsidP="00613778">
            <w:pPr>
              <w:pStyle w:val="af5"/>
              <w:keepNext w:val="0"/>
            </w:pPr>
            <w:proofErr w:type="spellStart"/>
            <w:r w:rsidRPr="00702379">
              <w:t>yyyy</w:t>
            </w:r>
            <w:proofErr w:type="spellEnd"/>
            <w:r w:rsidRPr="00702379">
              <w:t>-mm-</w:t>
            </w:r>
            <w:proofErr w:type="spellStart"/>
            <w:r w:rsidRPr="00702379">
              <w:t>dd</w:t>
            </w:r>
            <w:proofErr w:type="spellEnd"/>
          </w:p>
        </w:tc>
      </w:tr>
    </w:tbl>
    <w:p w:rsidR="002F6A49" w:rsidRDefault="002F6A49" w:rsidP="00613778">
      <w:pPr>
        <w:pStyle w:val="af5"/>
        <w:keepNext w:val="0"/>
      </w:pPr>
    </w:p>
    <w:p w:rsidR="002F6A49" w:rsidRDefault="002F6A49" w:rsidP="00613778">
      <w:pPr>
        <w:pStyle w:val="af5"/>
        <w:keepNext w:val="0"/>
      </w:pPr>
    </w:p>
    <w:p w:rsidR="002F6A49" w:rsidRPr="005A284B" w:rsidRDefault="002F6A49" w:rsidP="00613778">
      <w:pPr>
        <w:pStyle w:val="af5"/>
        <w:keepNext w:val="0"/>
      </w:pPr>
    </w:p>
    <w:p w:rsidR="005A284B" w:rsidRPr="005A284B" w:rsidRDefault="005A284B" w:rsidP="00613778">
      <w:pPr>
        <w:pStyle w:val="aff0"/>
        <w:keepNext w:val="0"/>
      </w:pPr>
    </w:p>
    <w:p w:rsidR="005A284B" w:rsidRPr="005A284B" w:rsidRDefault="005A284B" w:rsidP="00613778">
      <w:pPr>
        <w:pStyle w:val="aff0"/>
        <w:keepNext w:val="0"/>
        <w:jc w:val="center"/>
      </w:pPr>
    </w:p>
    <w:p w:rsidR="002D3B0F" w:rsidRPr="005A284B" w:rsidRDefault="002D3B0F" w:rsidP="00613778">
      <w:pPr>
        <w:pStyle w:val="af2"/>
        <w:keepNext w:val="0"/>
      </w:pPr>
      <w:r>
        <w:rPr>
          <w:rFonts w:hint="eastAsia"/>
        </w:rPr>
        <w:t>Cloud Vision Networks</w:t>
      </w:r>
      <w:r w:rsidRPr="005A284B">
        <w:t xml:space="preserve"> Technolog</w:t>
      </w:r>
      <w:r>
        <w:rPr>
          <w:rFonts w:hint="eastAsia"/>
        </w:rPr>
        <w:t>y</w:t>
      </w:r>
      <w:r w:rsidRPr="005A284B">
        <w:t xml:space="preserve"> Co., Ltd. </w:t>
      </w:r>
    </w:p>
    <w:p w:rsidR="002D3B0F" w:rsidRPr="005A284B" w:rsidRDefault="002D3B0F" w:rsidP="00613778">
      <w:pPr>
        <w:pStyle w:val="af2"/>
        <w:keepNext w:val="0"/>
      </w:pPr>
      <w:r>
        <w:rPr>
          <w:rFonts w:hint="eastAsia"/>
        </w:rPr>
        <w:t>上海云视科技有限公司</w:t>
      </w:r>
    </w:p>
    <w:p w:rsidR="002D3B0F" w:rsidRPr="005A284B" w:rsidRDefault="002D3B0F" w:rsidP="00613778">
      <w:pPr>
        <w:pStyle w:val="af5"/>
        <w:keepNext w:val="0"/>
      </w:pPr>
      <w:r w:rsidRPr="005A284B">
        <w:t>All rights reserved</w:t>
      </w:r>
    </w:p>
    <w:p w:rsidR="002D3B0F" w:rsidRPr="005A284B" w:rsidRDefault="002D3B0F" w:rsidP="00613778">
      <w:pPr>
        <w:pStyle w:val="af5"/>
        <w:keepNext w:val="0"/>
      </w:pPr>
      <w:r w:rsidRPr="005A284B">
        <w:rPr>
          <w:rFonts w:hint="eastAsia"/>
        </w:rPr>
        <w:t>版权所有</w:t>
      </w:r>
      <w:r w:rsidRPr="005A284B">
        <w:t xml:space="preserve">  </w:t>
      </w:r>
      <w:r w:rsidRPr="005A284B">
        <w:rPr>
          <w:rFonts w:hint="eastAsia"/>
        </w:rPr>
        <w:t>侵权必究</w:t>
      </w:r>
    </w:p>
    <w:p w:rsidR="002D3B0F" w:rsidRPr="005A284B" w:rsidRDefault="002D3B0F" w:rsidP="00613778">
      <w:pPr>
        <w:pStyle w:val="af5"/>
        <w:keepNext w:val="0"/>
      </w:pPr>
    </w:p>
    <w:p w:rsidR="002D3B0F" w:rsidRPr="005A284B" w:rsidRDefault="002D3B0F" w:rsidP="00613778">
      <w:pPr>
        <w:pStyle w:val="af5"/>
        <w:keepNext w:val="0"/>
      </w:pPr>
    </w:p>
    <w:p w:rsidR="002D3B0F" w:rsidRPr="005A284B" w:rsidRDefault="002D3B0F" w:rsidP="00613778">
      <w:pPr>
        <w:pStyle w:val="af5"/>
        <w:keepNext w:val="0"/>
        <w:ind w:firstLine="420"/>
      </w:pPr>
      <w:r w:rsidRPr="005A284B">
        <w:rPr>
          <w:rFonts w:hint="eastAsia"/>
        </w:rPr>
        <w:t>（仅供内部使用）</w:t>
      </w:r>
    </w:p>
    <w:p w:rsidR="005B2BFC" w:rsidRPr="00105828" w:rsidRDefault="005B2BFC" w:rsidP="00613778">
      <w:pPr>
        <w:pStyle w:val="afb"/>
        <w:keepNext w:val="0"/>
        <w:widowControl w:val="0"/>
      </w:pPr>
      <w:r>
        <w:br w:type="page"/>
      </w:r>
      <w:r w:rsidRPr="00105828">
        <w:lastRenderedPageBreak/>
        <w:t xml:space="preserve">Revision Record </w:t>
      </w:r>
      <w:r w:rsidRPr="00105828">
        <w:rPr>
          <w:rFonts w:hint="eastAsia"/>
        </w:rPr>
        <w:t>修订记录</w:t>
      </w:r>
    </w:p>
    <w:tbl>
      <w:tblPr>
        <w:tblW w:w="8930" w:type="dxa"/>
        <w:jc w:val="center"/>
        <w:tblLayout w:type="fixed"/>
        <w:tblLook w:val="0000" w:firstRow="0" w:lastRow="0" w:firstColumn="0" w:lastColumn="0" w:noHBand="0" w:noVBand="0"/>
      </w:tblPr>
      <w:tblGrid>
        <w:gridCol w:w="1276"/>
        <w:gridCol w:w="1089"/>
        <w:gridCol w:w="851"/>
        <w:gridCol w:w="753"/>
        <w:gridCol w:w="3685"/>
        <w:gridCol w:w="1276"/>
      </w:tblGrid>
      <w:tr w:rsidR="005B2BFC">
        <w:trPr>
          <w:cantSplit/>
          <w:tblHeader/>
          <w:jc w:val="center"/>
        </w:trPr>
        <w:tc>
          <w:tcPr>
            <w:tcW w:w="1276" w:type="dxa"/>
            <w:tcBorders>
              <w:top w:val="single" w:sz="6" w:space="0" w:color="auto"/>
              <w:left w:val="single" w:sz="6" w:space="0" w:color="auto"/>
              <w:bottom w:val="single" w:sz="6" w:space="0" w:color="auto"/>
              <w:right w:val="single" w:sz="6" w:space="0" w:color="auto"/>
            </w:tcBorders>
          </w:tcPr>
          <w:p w:rsidR="005B2BFC" w:rsidRPr="00F91259" w:rsidRDefault="005B2BFC" w:rsidP="00613778">
            <w:pPr>
              <w:pStyle w:val="Char0"/>
              <w:keepNext w:val="0"/>
            </w:pPr>
            <w:r w:rsidRPr="00F91259">
              <w:t>Date</w:t>
            </w:r>
          </w:p>
          <w:p w:rsidR="005B2BFC" w:rsidRPr="00F91259" w:rsidRDefault="005B2BFC" w:rsidP="00613778">
            <w:pPr>
              <w:pStyle w:val="Char0"/>
              <w:keepNext w:val="0"/>
            </w:pPr>
            <w:r w:rsidRPr="00F91259">
              <w:rPr>
                <w:rFonts w:hint="eastAsia"/>
              </w:rPr>
              <w:t>日期</w:t>
            </w:r>
          </w:p>
        </w:tc>
        <w:tc>
          <w:tcPr>
            <w:tcW w:w="1089" w:type="dxa"/>
            <w:tcBorders>
              <w:top w:val="single" w:sz="6" w:space="0" w:color="auto"/>
              <w:left w:val="single" w:sz="6" w:space="0" w:color="auto"/>
              <w:bottom w:val="single" w:sz="6" w:space="0" w:color="auto"/>
              <w:right w:val="single" w:sz="6" w:space="0" w:color="auto"/>
            </w:tcBorders>
          </w:tcPr>
          <w:p w:rsidR="005B2BFC" w:rsidRPr="00F91259" w:rsidRDefault="005B2BFC" w:rsidP="00613778">
            <w:pPr>
              <w:pStyle w:val="Char0"/>
              <w:keepNext w:val="0"/>
            </w:pPr>
            <w:r w:rsidRPr="00F91259">
              <w:t>Revision Version</w:t>
            </w:r>
          </w:p>
          <w:p w:rsidR="005B2BFC" w:rsidRPr="00F91259" w:rsidRDefault="005B2BFC" w:rsidP="00613778">
            <w:pPr>
              <w:pStyle w:val="Char0"/>
              <w:keepNext w:val="0"/>
            </w:pPr>
            <w:r w:rsidRPr="00F91259">
              <w:rPr>
                <w:rFonts w:hint="eastAsia"/>
              </w:rPr>
              <w:t>修订</w:t>
            </w:r>
            <w:r w:rsidRPr="00F91259">
              <w:br/>
            </w:r>
            <w:r w:rsidRPr="00F91259">
              <w:rPr>
                <w:rFonts w:hint="eastAsia"/>
              </w:rPr>
              <w:t>版本</w:t>
            </w:r>
          </w:p>
        </w:tc>
        <w:tc>
          <w:tcPr>
            <w:tcW w:w="851" w:type="dxa"/>
            <w:tcBorders>
              <w:top w:val="single" w:sz="6" w:space="0" w:color="auto"/>
              <w:left w:val="single" w:sz="6" w:space="0" w:color="auto"/>
              <w:bottom w:val="single" w:sz="6" w:space="0" w:color="auto"/>
              <w:right w:val="single" w:sz="6" w:space="0" w:color="auto"/>
            </w:tcBorders>
          </w:tcPr>
          <w:p w:rsidR="005B2BFC" w:rsidRPr="00F91259" w:rsidRDefault="005B2BFC" w:rsidP="00613778">
            <w:pPr>
              <w:pStyle w:val="Char0"/>
              <w:keepNext w:val="0"/>
            </w:pPr>
            <w:r w:rsidRPr="00F91259">
              <w:t>CR ID / Defect ID</w:t>
            </w:r>
            <w:r w:rsidRPr="00F91259">
              <w:br/>
              <w:t>CR</w:t>
            </w:r>
            <w:r w:rsidRPr="00F91259">
              <w:rPr>
                <w:rFonts w:hint="eastAsia"/>
              </w:rPr>
              <w:t>号</w:t>
            </w:r>
          </w:p>
        </w:tc>
        <w:tc>
          <w:tcPr>
            <w:tcW w:w="753" w:type="dxa"/>
            <w:tcBorders>
              <w:top w:val="single" w:sz="6" w:space="0" w:color="auto"/>
              <w:left w:val="single" w:sz="6" w:space="0" w:color="auto"/>
              <w:bottom w:val="single" w:sz="6" w:space="0" w:color="auto"/>
              <w:right w:val="single" w:sz="6" w:space="0" w:color="auto"/>
            </w:tcBorders>
          </w:tcPr>
          <w:p w:rsidR="005B2BFC" w:rsidRPr="00F91259" w:rsidRDefault="005B2BFC" w:rsidP="00613778">
            <w:pPr>
              <w:pStyle w:val="Char0"/>
              <w:keepNext w:val="0"/>
            </w:pPr>
            <w:r w:rsidRPr="00F91259">
              <w:t xml:space="preserve">Sec No. </w:t>
            </w:r>
            <w:r w:rsidRPr="00F91259">
              <w:br/>
            </w:r>
            <w:r w:rsidRPr="00F91259">
              <w:rPr>
                <w:rFonts w:hint="eastAsia"/>
              </w:rPr>
              <w:t>修改</w:t>
            </w:r>
            <w:r w:rsidRPr="00F91259">
              <w:br/>
            </w:r>
            <w:r w:rsidRPr="00F91259">
              <w:rPr>
                <w:rFonts w:hint="eastAsia"/>
              </w:rPr>
              <w:t>章节</w:t>
            </w:r>
          </w:p>
        </w:tc>
        <w:tc>
          <w:tcPr>
            <w:tcW w:w="3685" w:type="dxa"/>
            <w:tcBorders>
              <w:top w:val="single" w:sz="6" w:space="0" w:color="auto"/>
              <w:left w:val="single" w:sz="6" w:space="0" w:color="auto"/>
              <w:bottom w:val="single" w:sz="6" w:space="0" w:color="auto"/>
              <w:right w:val="single" w:sz="6" w:space="0" w:color="auto"/>
            </w:tcBorders>
          </w:tcPr>
          <w:p w:rsidR="005B2BFC" w:rsidRPr="00F91259" w:rsidRDefault="005B2BFC" w:rsidP="00613778">
            <w:pPr>
              <w:pStyle w:val="Char0"/>
              <w:keepNext w:val="0"/>
            </w:pPr>
            <w:r w:rsidRPr="00F91259">
              <w:t>Change Description</w:t>
            </w:r>
          </w:p>
          <w:p w:rsidR="005B2BFC" w:rsidRPr="00F91259" w:rsidRDefault="005B2BFC" w:rsidP="00613778">
            <w:pPr>
              <w:pStyle w:val="Char0"/>
              <w:keepNext w:val="0"/>
            </w:pPr>
            <w:r w:rsidRPr="00F91259">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tcPr>
          <w:p w:rsidR="005B2BFC" w:rsidRPr="00F91259" w:rsidRDefault="005B2BFC" w:rsidP="00613778">
            <w:pPr>
              <w:pStyle w:val="Char0"/>
              <w:keepNext w:val="0"/>
            </w:pPr>
            <w:r w:rsidRPr="00F91259">
              <w:t>Author</w:t>
            </w:r>
          </w:p>
          <w:p w:rsidR="005B2BFC" w:rsidRPr="00F91259" w:rsidRDefault="005B2BFC" w:rsidP="00613778">
            <w:pPr>
              <w:pStyle w:val="Char0"/>
              <w:keepNext w:val="0"/>
            </w:pPr>
            <w:r w:rsidRPr="00F91259">
              <w:rPr>
                <w:rFonts w:hint="eastAsia"/>
              </w:rPr>
              <w:t>作者</w:t>
            </w:r>
          </w:p>
        </w:tc>
      </w:tr>
      <w:tr w:rsidR="005B2BFC">
        <w:trPr>
          <w:cantSplit/>
          <w:jc w:val="center"/>
        </w:trPr>
        <w:tc>
          <w:tcPr>
            <w:tcW w:w="1276"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pPr>
          </w:p>
        </w:tc>
        <w:tc>
          <w:tcPr>
            <w:tcW w:w="1089"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pPr>
          </w:p>
        </w:tc>
        <w:tc>
          <w:tcPr>
            <w:tcW w:w="851"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pPr>
          </w:p>
        </w:tc>
        <w:tc>
          <w:tcPr>
            <w:tcW w:w="1276"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pPr>
          </w:p>
        </w:tc>
      </w:tr>
      <w:tr w:rsidR="005B2BFC">
        <w:trPr>
          <w:cantSplit/>
          <w:jc w:val="center"/>
        </w:trPr>
        <w:tc>
          <w:tcPr>
            <w:tcW w:w="1276"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pPr>
          </w:p>
        </w:tc>
        <w:tc>
          <w:tcPr>
            <w:tcW w:w="1089"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pPr>
          </w:p>
        </w:tc>
        <w:tc>
          <w:tcPr>
            <w:tcW w:w="851"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pPr>
          </w:p>
        </w:tc>
        <w:tc>
          <w:tcPr>
            <w:tcW w:w="753"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pPr>
          </w:p>
        </w:tc>
        <w:tc>
          <w:tcPr>
            <w:tcW w:w="3685"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pPr>
          </w:p>
        </w:tc>
        <w:tc>
          <w:tcPr>
            <w:tcW w:w="1276"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pPr>
          </w:p>
        </w:tc>
      </w:tr>
      <w:tr w:rsidR="005B2BFC">
        <w:trPr>
          <w:cantSplit/>
          <w:jc w:val="center"/>
        </w:trPr>
        <w:tc>
          <w:tcPr>
            <w:tcW w:w="1276" w:type="dxa"/>
            <w:tcBorders>
              <w:left w:val="single" w:sz="6" w:space="0" w:color="auto"/>
              <w:bottom w:val="single" w:sz="6" w:space="0" w:color="auto"/>
              <w:right w:val="single" w:sz="6" w:space="0" w:color="auto"/>
            </w:tcBorders>
          </w:tcPr>
          <w:p w:rsidR="005B2BFC" w:rsidRDefault="005B2BFC" w:rsidP="00613778">
            <w:pPr>
              <w:pStyle w:val="aff"/>
              <w:keepNext w:val="0"/>
              <w:rPr>
                <w:sz w:val="24"/>
                <w:szCs w:val="24"/>
              </w:rPr>
            </w:pPr>
          </w:p>
        </w:tc>
        <w:tc>
          <w:tcPr>
            <w:tcW w:w="1089" w:type="dxa"/>
            <w:tcBorders>
              <w:left w:val="single" w:sz="6" w:space="0" w:color="auto"/>
              <w:bottom w:val="single" w:sz="6" w:space="0" w:color="auto"/>
              <w:right w:val="single" w:sz="6" w:space="0" w:color="auto"/>
            </w:tcBorders>
          </w:tcPr>
          <w:p w:rsidR="005B2BFC" w:rsidRDefault="005B2BFC" w:rsidP="00613778">
            <w:pPr>
              <w:pStyle w:val="aff"/>
              <w:keepNext w:val="0"/>
              <w:rPr>
                <w:sz w:val="24"/>
                <w:szCs w:val="24"/>
              </w:rPr>
            </w:pPr>
          </w:p>
        </w:tc>
        <w:tc>
          <w:tcPr>
            <w:tcW w:w="851"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5B2BFC" w:rsidRDefault="005B2BFC" w:rsidP="00613778">
            <w:pPr>
              <w:pStyle w:val="aff"/>
              <w:keepNext w:val="0"/>
              <w:rPr>
                <w:sz w:val="24"/>
                <w:szCs w:val="24"/>
              </w:rPr>
            </w:pPr>
          </w:p>
        </w:tc>
        <w:tc>
          <w:tcPr>
            <w:tcW w:w="1276" w:type="dxa"/>
            <w:tcBorders>
              <w:left w:val="single" w:sz="6" w:space="0" w:color="auto"/>
              <w:bottom w:val="single" w:sz="6" w:space="0" w:color="auto"/>
              <w:right w:val="single" w:sz="6" w:space="0" w:color="auto"/>
            </w:tcBorders>
          </w:tcPr>
          <w:p w:rsidR="005B2BFC" w:rsidRDefault="005B2BFC" w:rsidP="00613778">
            <w:pPr>
              <w:pStyle w:val="aff"/>
              <w:keepNext w:val="0"/>
              <w:rPr>
                <w:sz w:val="24"/>
                <w:szCs w:val="24"/>
              </w:rPr>
            </w:pPr>
          </w:p>
        </w:tc>
      </w:tr>
    </w:tbl>
    <w:p w:rsidR="005A284B" w:rsidRPr="005A284B" w:rsidRDefault="005A284B" w:rsidP="00613778">
      <w:pPr>
        <w:pStyle w:val="af5"/>
        <w:keepNext w:val="0"/>
      </w:pPr>
    </w:p>
    <w:p w:rsidR="005A284B" w:rsidRPr="005A284B" w:rsidRDefault="005A284B" w:rsidP="00613778">
      <w:pPr>
        <w:pStyle w:val="afc"/>
        <w:keepNext w:val="0"/>
      </w:pPr>
      <w:r w:rsidRPr="005A284B">
        <w:br w:type="page"/>
      </w:r>
      <w:r w:rsidRPr="005A284B">
        <w:lastRenderedPageBreak/>
        <w:t xml:space="preserve">Catalog </w:t>
      </w:r>
      <w:r w:rsidRPr="005A284B">
        <w:rPr>
          <w:rFonts w:hint="eastAsia"/>
        </w:rPr>
        <w:t>目</w:t>
      </w:r>
      <w:r w:rsidRPr="005A284B">
        <w:t xml:space="preserve">  </w:t>
      </w:r>
      <w:r w:rsidRPr="005A284B">
        <w:rPr>
          <w:rFonts w:hint="eastAsia"/>
        </w:rPr>
        <w:t>录</w:t>
      </w:r>
    </w:p>
    <w:p w:rsidR="00497705" w:rsidRDefault="00804935" w:rsidP="00613778">
      <w:pPr>
        <w:pStyle w:val="10"/>
        <w:keepNext w:val="0"/>
        <w:tabs>
          <w:tab w:val="right" w:leader="dot" w:pos="9016"/>
        </w:tabs>
        <w:rPr>
          <w:rFonts w:asciiTheme="minorHAnsi" w:eastAsiaTheme="minorEastAsia" w:hAnsiTheme="minorHAnsi" w:cstheme="minorBidi"/>
          <w:noProof/>
          <w:kern w:val="2"/>
          <w:szCs w:val="22"/>
        </w:rPr>
      </w:pPr>
      <w:r w:rsidRPr="005A284B">
        <w:fldChar w:fldCharType="begin"/>
      </w:r>
      <w:r w:rsidR="005A284B" w:rsidRPr="005A284B">
        <w:instrText xml:space="preserve"> TOC \o "1-3" \h \z \u </w:instrText>
      </w:r>
      <w:r w:rsidRPr="005A284B">
        <w:fldChar w:fldCharType="separate"/>
      </w:r>
      <w:hyperlink w:anchor="_Toc364774235" w:history="1">
        <w:r w:rsidR="00497705" w:rsidRPr="007F64A1">
          <w:rPr>
            <w:rStyle w:val="a7"/>
            <w:rFonts w:cs="Arial" w:hint="eastAsia"/>
            <w:bCs/>
            <w:noProof/>
          </w:rPr>
          <w:t>第</w:t>
        </w:r>
        <w:r w:rsidR="00497705" w:rsidRPr="007F64A1">
          <w:rPr>
            <w:rStyle w:val="a7"/>
            <w:rFonts w:cs="Arial" w:hint="eastAsia"/>
            <w:bCs/>
            <w:noProof/>
          </w:rPr>
          <w:t>1</w:t>
        </w:r>
        <w:r w:rsidR="00497705" w:rsidRPr="007F64A1">
          <w:rPr>
            <w:rStyle w:val="a7"/>
            <w:rFonts w:cs="Arial" w:hint="eastAsia"/>
            <w:bCs/>
            <w:noProof/>
          </w:rPr>
          <w:t>章</w:t>
        </w:r>
        <w:r w:rsidR="00497705" w:rsidRPr="007F64A1">
          <w:rPr>
            <w:rStyle w:val="a7"/>
            <w:noProof/>
          </w:rPr>
          <w:t xml:space="preserve"> Introduction  </w:t>
        </w:r>
        <w:r w:rsidR="00497705" w:rsidRPr="007F64A1">
          <w:rPr>
            <w:rStyle w:val="a7"/>
            <w:rFonts w:hint="eastAsia"/>
            <w:noProof/>
          </w:rPr>
          <w:t>简介</w:t>
        </w:r>
        <w:r w:rsidR="00497705">
          <w:rPr>
            <w:noProof/>
            <w:webHidden/>
          </w:rPr>
          <w:tab/>
        </w:r>
        <w:r>
          <w:rPr>
            <w:noProof/>
            <w:webHidden/>
          </w:rPr>
          <w:fldChar w:fldCharType="begin"/>
        </w:r>
        <w:r w:rsidR="00497705">
          <w:rPr>
            <w:noProof/>
            <w:webHidden/>
          </w:rPr>
          <w:instrText xml:space="preserve"> PAGEREF _Toc364774235 \h </w:instrText>
        </w:r>
        <w:r>
          <w:rPr>
            <w:noProof/>
            <w:webHidden/>
          </w:rPr>
        </w:r>
        <w:r>
          <w:rPr>
            <w:noProof/>
            <w:webHidden/>
          </w:rPr>
          <w:fldChar w:fldCharType="separate"/>
        </w:r>
        <w:r w:rsidR="009D48BE">
          <w:rPr>
            <w:noProof/>
            <w:webHidden/>
          </w:rPr>
          <w:t>6</w:t>
        </w:r>
        <w:r>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36" w:history="1">
        <w:r w:rsidR="00497705" w:rsidRPr="007F64A1">
          <w:rPr>
            <w:rStyle w:val="a7"/>
            <w:rFonts w:cs="Arial"/>
            <w:noProof/>
          </w:rPr>
          <w:t>1.1</w:t>
        </w:r>
        <w:r w:rsidR="00497705" w:rsidRPr="007F64A1">
          <w:rPr>
            <w:rStyle w:val="a7"/>
            <w:noProof/>
          </w:rPr>
          <w:t xml:space="preserve"> Purpose  </w:t>
        </w:r>
        <w:r w:rsidR="00497705" w:rsidRPr="007F64A1">
          <w:rPr>
            <w:rStyle w:val="a7"/>
            <w:rFonts w:hint="eastAsia"/>
            <w:noProof/>
          </w:rPr>
          <w:t>目的</w:t>
        </w:r>
        <w:r w:rsidR="00497705">
          <w:rPr>
            <w:noProof/>
            <w:webHidden/>
          </w:rPr>
          <w:tab/>
        </w:r>
        <w:r w:rsidR="00804935">
          <w:rPr>
            <w:noProof/>
            <w:webHidden/>
          </w:rPr>
          <w:fldChar w:fldCharType="begin"/>
        </w:r>
        <w:r w:rsidR="00497705">
          <w:rPr>
            <w:noProof/>
            <w:webHidden/>
          </w:rPr>
          <w:instrText xml:space="preserve"> PAGEREF _Toc364774236 \h </w:instrText>
        </w:r>
        <w:r w:rsidR="00804935">
          <w:rPr>
            <w:noProof/>
            <w:webHidden/>
          </w:rPr>
        </w:r>
        <w:r w:rsidR="00804935">
          <w:rPr>
            <w:noProof/>
            <w:webHidden/>
          </w:rPr>
          <w:fldChar w:fldCharType="separate"/>
        </w:r>
        <w:r w:rsidR="009D48BE">
          <w:rPr>
            <w:noProof/>
            <w:webHidden/>
          </w:rPr>
          <w:t>6</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37" w:history="1">
        <w:r w:rsidR="00497705" w:rsidRPr="007F64A1">
          <w:rPr>
            <w:rStyle w:val="a7"/>
            <w:rFonts w:cs="Arial"/>
            <w:noProof/>
          </w:rPr>
          <w:t>1.2</w:t>
        </w:r>
        <w:r w:rsidR="00497705" w:rsidRPr="007F64A1">
          <w:rPr>
            <w:rStyle w:val="a7"/>
            <w:noProof/>
          </w:rPr>
          <w:t xml:space="preserve"> Scope  </w:t>
        </w:r>
        <w:r w:rsidR="00497705" w:rsidRPr="007F64A1">
          <w:rPr>
            <w:rStyle w:val="a7"/>
            <w:rFonts w:hint="eastAsia"/>
            <w:noProof/>
          </w:rPr>
          <w:t>范围</w:t>
        </w:r>
        <w:r w:rsidR="00497705">
          <w:rPr>
            <w:noProof/>
            <w:webHidden/>
          </w:rPr>
          <w:tab/>
        </w:r>
        <w:r w:rsidR="00804935">
          <w:rPr>
            <w:noProof/>
            <w:webHidden/>
          </w:rPr>
          <w:fldChar w:fldCharType="begin"/>
        </w:r>
        <w:r w:rsidR="00497705">
          <w:rPr>
            <w:noProof/>
            <w:webHidden/>
          </w:rPr>
          <w:instrText xml:space="preserve"> PAGEREF _Toc364774237 \h </w:instrText>
        </w:r>
        <w:r w:rsidR="00804935">
          <w:rPr>
            <w:noProof/>
            <w:webHidden/>
          </w:rPr>
        </w:r>
        <w:r w:rsidR="00804935">
          <w:rPr>
            <w:noProof/>
            <w:webHidden/>
          </w:rPr>
          <w:fldChar w:fldCharType="separate"/>
        </w:r>
        <w:r w:rsidR="009D48BE">
          <w:rPr>
            <w:noProof/>
            <w:webHidden/>
          </w:rPr>
          <w:t>6</w:t>
        </w:r>
        <w:r w:rsidR="00804935">
          <w:rPr>
            <w:noProof/>
            <w:webHidden/>
          </w:rPr>
          <w:fldChar w:fldCharType="end"/>
        </w:r>
      </w:hyperlink>
    </w:p>
    <w:p w:rsidR="00497705" w:rsidRDefault="002A47D0" w:rsidP="00613778">
      <w:pPr>
        <w:pStyle w:val="10"/>
        <w:keepNext w:val="0"/>
        <w:tabs>
          <w:tab w:val="right" w:leader="dot" w:pos="9016"/>
        </w:tabs>
        <w:rPr>
          <w:rFonts w:asciiTheme="minorHAnsi" w:eastAsiaTheme="minorEastAsia" w:hAnsiTheme="minorHAnsi" w:cstheme="minorBidi"/>
          <w:noProof/>
          <w:kern w:val="2"/>
          <w:szCs w:val="22"/>
        </w:rPr>
      </w:pPr>
      <w:hyperlink w:anchor="_Toc364774238" w:history="1">
        <w:r w:rsidR="00497705" w:rsidRPr="007F64A1">
          <w:rPr>
            <w:rStyle w:val="a7"/>
            <w:rFonts w:cs="Arial" w:hint="eastAsia"/>
            <w:bCs/>
            <w:noProof/>
          </w:rPr>
          <w:t>第</w:t>
        </w:r>
        <w:r w:rsidR="00497705" w:rsidRPr="007F64A1">
          <w:rPr>
            <w:rStyle w:val="a7"/>
            <w:rFonts w:cs="Arial" w:hint="eastAsia"/>
            <w:bCs/>
            <w:noProof/>
          </w:rPr>
          <w:t>2</w:t>
        </w:r>
        <w:r w:rsidR="00497705" w:rsidRPr="007F64A1">
          <w:rPr>
            <w:rStyle w:val="a7"/>
            <w:rFonts w:cs="Arial" w:hint="eastAsia"/>
            <w:bCs/>
            <w:noProof/>
          </w:rPr>
          <w:t>章</w:t>
        </w:r>
        <w:r w:rsidR="00497705" w:rsidRPr="007F64A1">
          <w:rPr>
            <w:rStyle w:val="a7"/>
            <w:noProof/>
          </w:rPr>
          <w:t xml:space="preserve"> General description</w:t>
        </w:r>
        <w:r w:rsidR="00497705" w:rsidRPr="007F64A1">
          <w:rPr>
            <w:rStyle w:val="a7"/>
            <w:rFonts w:hint="eastAsia"/>
            <w:noProof/>
          </w:rPr>
          <w:t>总体概述</w:t>
        </w:r>
        <w:r w:rsidR="00497705">
          <w:rPr>
            <w:noProof/>
            <w:webHidden/>
          </w:rPr>
          <w:tab/>
        </w:r>
        <w:r w:rsidR="00804935">
          <w:rPr>
            <w:noProof/>
            <w:webHidden/>
          </w:rPr>
          <w:fldChar w:fldCharType="begin"/>
        </w:r>
        <w:r w:rsidR="00497705">
          <w:rPr>
            <w:noProof/>
            <w:webHidden/>
          </w:rPr>
          <w:instrText xml:space="preserve"> PAGEREF _Toc364774238 \h </w:instrText>
        </w:r>
        <w:r w:rsidR="00804935">
          <w:rPr>
            <w:noProof/>
            <w:webHidden/>
          </w:rPr>
        </w:r>
        <w:r w:rsidR="00804935">
          <w:rPr>
            <w:noProof/>
            <w:webHidden/>
          </w:rPr>
          <w:fldChar w:fldCharType="separate"/>
        </w:r>
        <w:r w:rsidR="009D48BE">
          <w:rPr>
            <w:noProof/>
            <w:webHidden/>
          </w:rPr>
          <w:t>6</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39" w:history="1">
        <w:r w:rsidR="00497705" w:rsidRPr="007F64A1">
          <w:rPr>
            <w:rStyle w:val="a7"/>
            <w:rFonts w:cs="Arial"/>
            <w:noProof/>
          </w:rPr>
          <w:t>2.1</w:t>
        </w:r>
        <w:r w:rsidR="00497705" w:rsidRPr="007F64A1">
          <w:rPr>
            <w:rStyle w:val="a7"/>
            <w:noProof/>
          </w:rPr>
          <w:t xml:space="preserve"> Software perspective </w:t>
        </w:r>
        <w:r w:rsidR="00497705" w:rsidRPr="007F64A1">
          <w:rPr>
            <w:rStyle w:val="a7"/>
            <w:rFonts w:hint="eastAsia"/>
            <w:noProof/>
          </w:rPr>
          <w:t>软件概述</w:t>
        </w:r>
        <w:r w:rsidR="00497705">
          <w:rPr>
            <w:noProof/>
            <w:webHidden/>
          </w:rPr>
          <w:tab/>
        </w:r>
        <w:r w:rsidR="00804935">
          <w:rPr>
            <w:noProof/>
            <w:webHidden/>
          </w:rPr>
          <w:fldChar w:fldCharType="begin"/>
        </w:r>
        <w:r w:rsidR="00497705">
          <w:rPr>
            <w:noProof/>
            <w:webHidden/>
          </w:rPr>
          <w:instrText xml:space="preserve"> PAGEREF _Toc364774239 \h </w:instrText>
        </w:r>
        <w:r w:rsidR="00804935">
          <w:rPr>
            <w:noProof/>
            <w:webHidden/>
          </w:rPr>
        </w:r>
        <w:r w:rsidR="00804935">
          <w:rPr>
            <w:noProof/>
            <w:webHidden/>
          </w:rPr>
          <w:fldChar w:fldCharType="separate"/>
        </w:r>
        <w:r w:rsidR="009D48BE">
          <w:rPr>
            <w:noProof/>
            <w:webHidden/>
          </w:rPr>
          <w:t>6</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40" w:history="1">
        <w:r w:rsidR="00497705" w:rsidRPr="007F64A1">
          <w:rPr>
            <w:rStyle w:val="a7"/>
            <w:rFonts w:cs="Arial"/>
            <w:noProof/>
          </w:rPr>
          <w:t>2.2</w:t>
        </w:r>
        <w:r w:rsidR="00497705" w:rsidRPr="007F64A1">
          <w:rPr>
            <w:rStyle w:val="a7"/>
            <w:noProof/>
          </w:rPr>
          <w:t xml:space="preserve"> Software function </w:t>
        </w:r>
        <w:r w:rsidR="00497705" w:rsidRPr="007F64A1">
          <w:rPr>
            <w:rStyle w:val="a7"/>
            <w:rFonts w:hint="eastAsia"/>
            <w:noProof/>
          </w:rPr>
          <w:t>软件功能</w:t>
        </w:r>
        <w:r w:rsidR="00497705">
          <w:rPr>
            <w:noProof/>
            <w:webHidden/>
          </w:rPr>
          <w:tab/>
        </w:r>
        <w:r w:rsidR="00804935">
          <w:rPr>
            <w:noProof/>
            <w:webHidden/>
          </w:rPr>
          <w:fldChar w:fldCharType="begin"/>
        </w:r>
        <w:r w:rsidR="00497705">
          <w:rPr>
            <w:noProof/>
            <w:webHidden/>
          </w:rPr>
          <w:instrText xml:space="preserve"> PAGEREF _Toc364774240 \h </w:instrText>
        </w:r>
        <w:r w:rsidR="00804935">
          <w:rPr>
            <w:noProof/>
            <w:webHidden/>
          </w:rPr>
        </w:r>
        <w:r w:rsidR="00804935">
          <w:rPr>
            <w:noProof/>
            <w:webHidden/>
          </w:rPr>
          <w:fldChar w:fldCharType="separate"/>
        </w:r>
        <w:r w:rsidR="009D48BE">
          <w:rPr>
            <w:noProof/>
            <w:webHidden/>
          </w:rPr>
          <w:t>6</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41" w:history="1">
        <w:r w:rsidR="00497705" w:rsidRPr="007F64A1">
          <w:rPr>
            <w:rStyle w:val="a7"/>
            <w:rFonts w:cs="Arial"/>
            <w:noProof/>
          </w:rPr>
          <w:t>2.3</w:t>
        </w:r>
        <w:r w:rsidR="00497705" w:rsidRPr="007F64A1">
          <w:rPr>
            <w:rStyle w:val="a7"/>
            <w:noProof/>
          </w:rPr>
          <w:t xml:space="preserve"> User characteristics </w:t>
        </w:r>
        <w:r w:rsidR="00497705" w:rsidRPr="007F64A1">
          <w:rPr>
            <w:rStyle w:val="a7"/>
            <w:rFonts w:hint="eastAsia"/>
            <w:noProof/>
          </w:rPr>
          <w:t>用户特征</w:t>
        </w:r>
        <w:r w:rsidR="00497705">
          <w:rPr>
            <w:noProof/>
            <w:webHidden/>
          </w:rPr>
          <w:tab/>
        </w:r>
        <w:r w:rsidR="00804935">
          <w:rPr>
            <w:noProof/>
            <w:webHidden/>
          </w:rPr>
          <w:fldChar w:fldCharType="begin"/>
        </w:r>
        <w:r w:rsidR="00497705">
          <w:rPr>
            <w:noProof/>
            <w:webHidden/>
          </w:rPr>
          <w:instrText xml:space="preserve"> PAGEREF _Toc364774241 \h </w:instrText>
        </w:r>
        <w:r w:rsidR="00804935">
          <w:rPr>
            <w:noProof/>
            <w:webHidden/>
          </w:rPr>
        </w:r>
        <w:r w:rsidR="00804935">
          <w:rPr>
            <w:noProof/>
            <w:webHidden/>
          </w:rPr>
          <w:fldChar w:fldCharType="separate"/>
        </w:r>
        <w:r w:rsidR="009D48BE">
          <w:rPr>
            <w:noProof/>
            <w:webHidden/>
          </w:rPr>
          <w:t>6</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42" w:history="1">
        <w:r w:rsidR="00497705" w:rsidRPr="007F64A1">
          <w:rPr>
            <w:rStyle w:val="a7"/>
            <w:rFonts w:cs="Arial"/>
            <w:noProof/>
          </w:rPr>
          <w:t>2.4</w:t>
        </w:r>
        <w:r w:rsidR="00497705" w:rsidRPr="007F64A1">
          <w:rPr>
            <w:rStyle w:val="a7"/>
            <w:noProof/>
          </w:rPr>
          <w:t xml:space="preserve"> Assumptions &amp; Dependencies </w:t>
        </w:r>
        <w:r w:rsidR="00497705" w:rsidRPr="007F64A1">
          <w:rPr>
            <w:rStyle w:val="a7"/>
            <w:rFonts w:hint="eastAsia"/>
            <w:noProof/>
          </w:rPr>
          <w:t>假设和依赖关系</w:t>
        </w:r>
        <w:r w:rsidR="00497705">
          <w:rPr>
            <w:noProof/>
            <w:webHidden/>
          </w:rPr>
          <w:tab/>
        </w:r>
        <w:r w:rsidR="00804935">
          <w:rPr>
            <w:noProof/>
            <w:webHidden/>
          </w:rPr>
          <w:fldChar w:fldCharType="begin"/>
        </w:r>
        <w:r w:rsidR="00497705">
          <w:rPr>
            <w:noProof/>
            <w:webHidden/>
          </w:rPr>
          <w:instrText xml:space="preserve"> PAGEREF _Toc364774242 \h </w:instrText>
        </w:r>
        <w:r w:rsidR="00804935">
          <w:rPr>
            <w:noProof/>
            <w:webHidden/>
          </w:rPr>
        </w:r>
        <w:r w:rsidR="00804935">
          <w:rPr>
            <w:noProof/>
            <w:webHidden/>
          </w:rPr>
          <w:fldChar w:fldCharType="separate"/>
        </w:r>
        <w:r w:rsidR="009D48BE">
          <w:rPr>
            <w:noProof/>
            <w:webHidden/>
          </w:rPr>
          <w:t>6</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43" w:history="1">
        <w:r w:rsidR="00497705" w:rsidRPr="007F64A1">
          <w:rPr>
            <w:rStyle w:val="a7"/>
            <w:rFonts w:cs="Arial"/>
            <w:noProof/>
          </w:rPr>
          <w:t>2.5</w:t>
        </w:r>
        <w:r w:rsidR="00497705" w:rsidRPr="007F64A1">
          <w:rPr>
            <w:rStyle w:val="a7"/>
            <w:noProof/>
          </w:rPr>
          <w:t xml:space="preserve"> Requirements Modeling </w:t>
        </w:r>
        <w:r w:rsidR="00497705" w:rsidRPr="007F64A1">
          <w:rPr>
            <w:rStyle w:val="a7"/>
            <w:rFonts w:hint="eastAsia"/>
            <w:noProof/>
          </w:rPr>
          <w:t>需求建模</w:t>
        </w:r>
        <w:r w:rsidR="00497705">
          <w:rPr>
            <w:noProof/>
            <w:webHidden/>
          </w:rPr>
          <w:tab/>
        </w:r>
        <w:r w:rsidR="00804935">
          <w:rPr>
            <w:noProof/>
            <w:webHidden/>
          </w:rPr>
          <w:fldChar w:fldCharType="begin"/>
        </w:r>
        <w:r w:rsidR="00497705">
          <w:rPr>
            <w:noProof/>
            <w:webHidden/>
          </w:rPr>
          <w:instrText xml:space="preserve"> PAGEREF _Toc364774243 \h </w:instrText>
        </w:r>
        <w:r w:rsidR="00804935">
          <w:rPr>
            <w:noProof/>
            <w:webHidden/>
          </w:rPr>
        </w:r>
        <w:r w:rsidR="00804935">
          <w:rPr>
            <w:noProof/>
            <w:webHidden/>
          </w:rPr>
          <w:fldChar w:fldCharType="separate"/>
        </w:r>
        <w:r w:rsidR="009D48BE">
          <w:rPr>
            <w:noProof/>
            <w:webHidden/>
          </w:rPr>
          <w:t>6</w:t>
        </w:r>
        <w:r w:rsidR="00804935">
          <w:rPr>
            <w:noProof/>
            <w:webHidden/>
          </w:rPr>
          <w:fldChar w:fldCharType="end"/>
        </w:r>
      </w:hyperlink>
    </w:p>
    <w:p w:rsidR="00497705" w:rsidRDefault="002A47D0" w:rsidP="00613778">
      <w:pPr>
        <w:pStyle w:val="10"/>
        <w:keepNext w:val="0"/>
        <w:tabs>
          <w:tab w:val="right" w:leader="dot" w:pos="9016"/>
        </w:tabs>
        <w:rPr>
          <w:rFonts w:asciiTheme="minorHAnsi" w:eastAsiaTheme="minorEastAsia" w:hAnsiTheme="minorHAnsi" w:cstheme="minorBidi"/>
          <w:noProof/>
          <w:kern w:val="2"/>
          <w:szCs w:val="22"/>
        </w:rPr>
      </w:pPr>
      <w:hyperlink w:anchor="_Toc364774244" w:history="1">
        <w:r w:rsidR="00497705" w:rsidRPr="007F64A1">
          <w:rPr>
            <w:rStyle w:val="a7"/>
            <w:rFonts w:cs="Arial" w:hint="eastAsia"/>
            <w:bCs/>
            <w:noProof/>
          </w:rPr>
          <w:t>第</w:t>
        </w:r>
        <w:r w:rsidR="00497705" w:rsidRPr="007F64A1">
          <w:rPr>
            <w:rStyle w:val="a7"/>
            <w:rFonts w:cs="Arial" w:hint="eastAsia"/>
            <w:bCs/>
            <w:noProof/>
          </w:rPr>
          <w:t>3</w:t>
        </w:r>
        <w:r w:rsidR="00497705" w:rsidRPr="007F64A1">
          <w:rPr>
            <w:rStyle w:val="a7"/>
            <w:rFonts w:cs="Arial" w:hint="eastAsia"/>
            <w:bCs/>
            <w:noProof/>
          </w:rPr>
          <w:t>章</w:t>
        </w:r>
        <w:r w:rsidR="00497705" w:rsidRPr="007F64A1">
          <w:rPr>
            <w:rStyle w:val="a7"/>
            <w:noProof/>
          </w:rPr>
          <w:t xml:space="preserve"> Specific Requirements </w:t>
        </w:r>
        <w:r w:rsidR="00497705" w:rsidRPr="007F64A1">
          <w:rPr>
            <w:rStyle w:val="a7"/>
            <w:rFonts w:hint="eastAsia"/>
            <w:noProof/>
          </w:rPr>
          <w:t>具体需求</w:t>
        </w:r>
        <w:r w:rsidR="00497705">
          <w:rPr>
            <w:noProof/>
            <w:webHidden/>
          </w:rPr>
          <w:tab/>
        </w:r>
        <w:r w:rsidR="00804935">
          <w:rPr>
            <w:noProof/>
            <w:webHidden/>
          </w:rPr>
          <w:fldChar w:fldCharType="begin"/>
        </w:r>
        <w:r w:rsidR="00497705">
          <w:rPr>
            <w:noProof/>
            <w:webHidden/>
          </w:rPr>
          <w:instrText xml:space="preserve"> PAGEREF _Toc364774244 \h </w:instrText>
        </w:r>
        <w:r w:rsidR="00804935">
          <w:rPr>
            <w:noProof/>
            <w:webHidden/>
          </w:rPr>
        </w:r>
        <w:r w:rsidR="00804935">
          <w:rPr>
            <w:noProof/>
            <w:webHidden/>
          </w:rPr>
          <w:fldChar w:fldCharType="separate"/>
        </w:r>
        <w:r w:rsidR="009D48BE">
          <w:rPr>
            <w:noProof/>
            <w:webHidden/>
          </w:rPr>
          <w:t>6</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45" w:history="1">
        <w:r w:rsidR="00497705" w:rsidRPr="007F64A1">
          <w:rPr>
            <w:rStyle w:val="a7"/>
            <w:rFonts w:cs="Arial"/>
            <w:noProof/>
          </w:rPr>
          <w:t>3.1</w:t>
        </w:r>
        <w:r w:rsidR="00497705" w:rsidRPr="007F64A1">
          <w:rPr>
            <w:rStyle w:val="a7"/>
            <w:rFonts w:hint="eastAsia"/>
            <w:noProof/>
          </w:rPr>
          <w:t xml:space="preserve"> </w:t>
        </w:r>
        <w:r w:rsidR="00497705" w:rsidRPr="007F64A1">
          <w:rPr>
            <w:rStyle w:val="a7"/>
            <w:rFonts w:hint="eastAsia"/>
            <w:noProof/>
          </w:rPr>
          <w:t>模块</w:t>
        </w:r>
        <w:r w:rsidR="00497705" w:rsidRPr="007F64A1">
          <w:rPr>
            <w:rStyle w:val="a7"/>
            <w:noProof/>
          </w:rPr>
          <w:t xml:space="preserve">1 </w:t>
        </w:r>
        <w:r w:rsidR="00497705" w:rsidRPr="007F64A1">
          <w:rPr>
            <w:rStyle w:val="a7"/>
            <w:rFonts w:hint="eastAsia"/>
            <w:noProof/>
          </w:rPr>
          <w:t>功能需求</w:t>
        </w:r>
        <w:r w:rsidR="00497705">
          <w:rPr>
            <w:noProof/>
            <w:webHidden/>
          </w:rPr>
          <w:tab/>
        </w:r>
        <w:r w:rsidR="00804935">
          <w:rPr>
            <w:noProof/>
            <w:webHidden/>
          </w:rPr>
          <w:fldChar w:fldCharType="begin"/>
        </w:r>
        <w:r w:rsidR="00497705">
          <w:rPr>
            <w:noProof/>
            <w:webHidden/>
          </w:rPr>
          <w:instrText xml:space="preserve"> PAGEREF _Toc364774245 \h </w:instrText>
        </w:r>
        <w:r w:rsidR="00804935">
          <w:rPr>
            <w:noProof/>
            <w:webHidden/>
          </w:rPr>
        </w:r>
        <w:r w:rsidR="00804935">
          <w:rPr>
            <w:noProof/>
            <w:webHidden/>
          </w:rPr>
          <w:fldChar w:fldCharType="separate"/>
        </w:r>
        <w:r w:rsidR="009D48BE">
          <w:rPr>
            <w:noProof/>
            <w:webHidden/>
          </w:rPr>
          <w:t>6</w:t>
        </w:r>
        <w:r w:rsidR="00804935">
          <w:rPr>
            <w:noProof/>
            <w:webHidden/>
          </w:rPr>
          <w:fldChar w:fldCharType="end"/>
        </w:r>
      </w:hyperlink>
    </w:p>
    <w:p w:rsidR="00497705" w:rsidRDefault="002A47D0" w:rsidP="00613778">
      <w:pPr>
        <w:pStyle w:val="30"/>
        <w:keepNext w:val="0"/>
        <w:tabs>
          <w:tab w:val="right" w:leader="dot" w:pos="9016"/>
        </w:tabs>
        <w:rPr>
          <w:rFonts w:asciiTheme="minorHAnsi" w:eastAsiaTheme="minorEastAsia" w:hAnsiTheme="minorHAnsi" w:cstheme="minorBidi"/>
          <w:noProof/>
          <w:kern w:val="2"/>
          <w:szCs w:val="22"/>
        </w:rPr>
      </w:pPr>
      <w:hyperlink w:anchor="_Toc364774246" w:history="1">
        <w:r w:rsidR="00497705" w:rsidRPr="007F64A1">
          <w:rPr>
            <w:rStyle w:val="a7"/>
            <w:rFonts w:cs="Arial"/>
            <w:noProof/>
          </w:rPr>
          <w:t>3.1.1</w:t>
        </w:r>
        <w:r w:rsidR="00497705" w:rsidRPr="007F64A1">
          <w:rPr>
            <w:rStyle w:val="a7"/>
            <w:rFonts w:hint="eastAsia"/>
            <w:noProof/>
          </w:rPr>
          <w:t xml:space="preserve"> </w:t>
        </w:r>
        <w:r w:rsidR="00497705" w:rsidRPr="007F64A1">
          <w:rPr>
            <w:rStyle w:val="a7"/>
            <w:rFonts w:hint="eastAsia"/>
            <w:noProof/>
          </w:rPr>
          <w:t>模块</w:t>
        </w:r>
        <w:r w:rsidR="00497705" w:rsidRPr="007F64A1">
          <w:rPr>
            <w:rStyle w:val="a7"/>
            <w:noProof/>
          </w:rPr>
          <w:t xml:space="preserve">1 </w:t>
        </w:r>
        <w:r w:rsidR="00497705" w:rsidRPr="007F64A1">
          <w:rPr>
            <w:rStyle w:val="a7"/>
            <w:rFonts w:hint="eastAsia"/>
            <w:noProof/>
          </w:rPr>
          <w:t>功能点</w:t>
        </w:r>
        <w:r w:rsidR="00497705" w:rsidRPr="007F64A1">
          <w:rPr>
            <w:rStyle w:val="a7"/>
            <w:noProof/>
          </w:rPr>
          <w:t>1</w:t>
        </w:r>
        <w:r w:rsidR="00497705" w:rsidRPr="007F64A1">
          <w:rPr>
            <w:rStyle w:val="a7"/>
            <w:rFonts w:hint="eastAsia"/>
            <w:noProof/>
          </w:rPr>
          <w:t>设计说明</w:t>
        </w:r>
        <w:r w:rsidR="00497705">
          <w:rPr>
            <w:noProof/>
            <w:webHidden/>
          </w:rPr>
          <w:tab/>
        </w:r>
        <w:r w:rsidR="00804935">
          <w:rPr>
            <w:noProof/>
            <w:webHidden/>
          </w:rPr>
          <w:fldChar w:fldCharType="begin"/>
        </w:r>
        <w:r w:rsidR="00497705">
          <w:rPr>
            <w:noProof/>
            <w:webHidden/>
          </w:rPr>
          <w:instrText xml:space="preserve"> PAGEREF _Toc364774246 \h </w:instrText>
        </w:r>
        <w:r w:rsidR="00804935">
          <w:rPr>
            <w:noProof/>
            <w:webHidden/>
          </w:rPr>
        </w:r>
        <w:r w:rsidR="00804935">
          <w:rPr>
            <w:noProof/>
            <w:webHidden/>
          </w:rPr>
          <w:fldChar w:fldCharType="separate"/>
        </w:r>
        <w:r w:rsidR="009D48BE">
          <w:rPr>
            <w:noProof/>
            <w:webHidden/>
          </w:rPr>
          <w:t>6</w:t>
        </w:r>
        <w:r w:rsidR="00804935">
          <w:rPr>
            <w:noProof/>
            <w:webHidden/>
          </w:rPr>
          <w:fldChar w:fldCharType="end"/>
        </w:r>
      </w:hyperlink>
    </w:p>
    <w:p w:rsidR="00497705" w:rsidRDefault="002A47D0" w:rsidP="00613778">
      <w:pPr>
        <w:pStyle w:val="30"/>
        <w:keepNext w:val="0"/>
        <w:tabs>
          <w:tab w:val="right" w:leader="dot" w:pos="9016"/>
        </w:tabs>
        <w:rPr>
          <w:rFonts w:asciiTheme="minorHAnsi" w:eastAsiaTheme="minorEastAsia" w:hAnsiTheme="minorHAnsi" w:cstheme="minorBidi"/>
          <w:noProof/>
          <w:kern w:val="2"/>
          <w:szCs w:val="22"/>
        </w:rPr>
      </w:pPr>
      <w:hyperlink w:anchor="_Toc364774247" w:history="1">
        <w:r w:rsidR="00497705" w:rsidRPr="007F64A1">
          <w:rPr>
            <w:rStyle w:val="a7"/>
            <w:rFonts w:cs="Arial"/>
            <w:noProof/>
          </w:rPr>
          <w:t>3.1.2</w:t>
        </w:r>
        <w:r w:rsidR="00497705" w:rsidRPr="007F64A1">
          <w:rPr>
            <w:rStyle w:val="a7"/>
            <w:rFonts w:hint="eastAsia"/>
            <w:noProof/>
          </w:rPr>
          <w:t xml:space="preserve"> </w:t>
        </w:r>
        <w:r w:rsidR="00497705" w:rsidRPr="007F64A1">
          <w:rPr>
            <w:rStyle w:val="a7"/>
            <w:rFonts w:hint="eastAsia"/>
            <w:noProof/>
          </w:rPr>
          <w:t>模块</w:t>
        </w:r>
        <w:r w:rsidR="00497705" w:rsidRPr="007F64A1">
          <w:rPr>
            <w:rStyle w:val="a7"/>
            <w:noProof/>
          </w:rPr>
          <w:t xml:space="preserve">1 </w:t>
        </w:r>
        <w:r w:rsidR="00497705" w:rsidRPr="007F64A1">
          <w:rPr>
            <w:rStyle w:val="a7"/>
            <w:rFonts w:hint="eastAsia"/>
            <w:noProof/>
          </w:rPr>
          <w:t>功能点</w:t>
        </w:r>
        <w:r w:rsidR="00497705" w:rsidRPr="007F64A1">
          <w:rPr>
            <w:rStyle w:val="a7"/>
            <w:noProof/>
          </w:rPr>
          <w:t>2</w:t>
        </w:r>
        <w:r w:rsidR="00497705" w:rsidRPr="007F64A1">
          <w:rPr>
            <w:rStyle w:val="a7"/>
            <w:rFonts w:hint="eastAsia"/>
            <w:noProof/>
          </w:rPr>
          <w:t>设计说明</w:t>
        </w:r>
        <w:r w:rsidR="00497705">
          <w:rPr>
            <w:noProof/>
            <w:webHidden/>
          </w:rPr>
          <w:tab/>
        </w:r>
        <w:r w:rsidR="00804935">
          <w:rPr>
            <w:noProof/>
            <w:webHidden/>
          </w:rPr>
          <w:fldChar w:fldCharType="begin"/>
        </w:r>
        <w:r w:rsidR="00497705">
          <w:rPr>
            <w:noProof/>
            <w:webHidden/>
          </w:rPr>
          <w:instrText xml:space="preserve"> PAGEREF _Toc364774247 \h </w:instrText>
        </w:r>
        <w:r w:rsidR="00804935">
          <w:rPr>
            <w:noProof/>
            <w:webHidden/>
          </w:rPr>
        </w:r>
        <w:r w:rsidR="00804935">
          <w:rPr>
            <w:noProof/>
            <w:webHidden/>
          </w:rPr>
          <w:fldChar w:fldCharType="separate"/>
        </w:r>
        <w:r w:rsidR="009D48BE">
          <w:rPr>
            <w:noProof/>
            <w:webHidden/>
          </w:rPr>
          <w:t>7</w:t>
        </w:r>
        <w:r w:rsidR="00804935">
          <w:rPr>
            <w:noProof/>
            <w:webHidden/>
          </w:rPr>
          <w:fldChar w:fldCharType="end"/>
        </w:r>
      </w:hyperlink>
    </w:p>
    <w:p w:rsidR="00497705" w:rsidRDefault="002A47D0" w:rsidP="00613778">
      <w:pPr>
        <w:pStyle w:val="30"/>
        <w:keepNext w:val="0"/>
        <w:tabs>
          <w:tab w:val="right" w:leader="dot" w:pos="9016"/>
        </w:tabs>
        <w:rPr>
          <w:rFonts w:asciiTheme="minorHAnsi" w:eastAsiaTheme="minorEastAsia" w:hAnsiTheme="minorHAnsi" w:cstheme="minorBidi"/>
          <w:noProof/>
          <w:kern w:val="2"/>
          <w:szCs w:val="22"/>
        </w:rPr>
      </w:pPr>
      <w:hyperlink w:anchor="_Toc364774248" w:history="1">
        <w:r w:rsidR="00497705" w:rsidRPr="007F64A1">
          <w:rPr>
            <w:rStyle w:val="a7"/>
            <w:rFonts w:cs="Arial"/>
            <w:noProof/>
          </w:rPr>
          <w:t>3.1.3</w:t>
        </w:r>
        <w:r w:rsidR="00497705" w:rsidRPr="007F64A1">
          <w:rPr>
            <w:rStyle w:val="a7"/>
            <w:rFonts w:hint="eastAsia"/>
            <w:noProof/>
          </w:rPr>
          <w:t xml:space="preserve"> </w:t>
        </w:r>
        <w:r w:rsidR="00497705" w:rsidRPr="007F64A1">
          <w:rPr>
            <w:rStyle w:val="a7"/>
            <w:rFonts w:hint="eastAsia"/>
            <w:noProof/>
          </w:rPr>
          <w:t>模块</w:t>
        </w:r>
        <w:r w:rsidR="00497705" w:rsidRPr="007F64A1">
          <w:rPr>
            <w:rStyle w:val="a7"/>
            <w:noProof/>
          </w:rPr>
          <w:t xml:space="preserve">1 </w:t>
        </w:r>
        <w:r w:rsidR="00497705" w:rsidRPr="007F64A1">
          <w:rPr>
            <w:rStyle w:val="a7"/>
            <w:rFonts w:hint="eastAsia"/>
            <w:noProof/>
          </w:rPr>
          <w:t>功能点</w:t>
        </w:r>
        <w:r w:rsidR="00497705" w:rsidRPr="007F64A1">
          <w:rPr>
            <w:rStyle w:val="a7"/>
            <w:noProof/>
          </w:rPr>
          <w:t>X</w:t>
        </w:r>
        <w:r w:rsidR="00497705" w:rsidRPr="007F64A1">
          <w:rPr>
            <w:rStyle w:val="a7"/>
            <w:rFonts w:hint="eastAsia"/>
            <w:noProof/>
          </w:rPr>
          <w:t>设计说明</w:t>
        </w:r>
        <w:r w:rsidR="00497705">
          <w:rPr>
            <w:noProof/>
            <w:webHidden/>
          </w:rPr>
          <w:tab/>
        </w:r>
        <w:r w:rsidR="00804935">
          <w:rPr>
            <w:noProof/>
            <w:webHidden/>
          </w:rPr>
          <w:fldChar w:fldCharType="begin"/>
        </w:r>
        <w:r w:rsidR="00497705">
          <w:rPr>
            <w:noProof/>
            <w:webHidden/>
          </w:rPr>
          <w:instrText xml:space="preserve"> PAGEREF _Toc364774248 \h </w:instrText>
        </w:r>
        <w:r w:rsidR="00804935">
          <w:rPr>
            <w:noProof/>
            <w:webHidden/>
          </w:rPr>
        </w:r>
        <w:r w:rsidR="00804935">
          <w:rPr>
            <w:noProof/>
            <w:webHidden/>
          </w:rPr>
          <w:fldChar w:fldCharType="separate"/>
        </w:r>
        <w:r w:rsidR="009D48BE">
          <w:rPr>
            <w:noProof/>
            <w:webHidden/>
          </w:rPr>
          <w:t>7</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49" w:history="1">
        <w:r w:rsidR="00497705" w:rsidRPr="007F64A1">
          <w:rPr>
            <w:rStyle w:val="a7"/>
            <w:rFonts w:cs="Arial"/>
            <w:noProof/>
          </w:rPr>
          <w:t>3.2</w:t>
        </w:r>
        <w:r w:rsidR="00497705" w:rsidRPr="007F64A1">
          <w:rPr>
            <w:rStyle w:val="a7"/>
            <w:rFonts w:hint="eastAsia"/>
            <w:noProof/>
          </w:rPr>
          <w:t xml:space="preserve"> </w:t>
        </w:r>
        <w:r w:rsidR="00497705" w:rsidRPr="007F64A1">
          <w:rPr>
            <w:rStyle w:val="a7"/>
            <w:rFonts w:hint="eastAsia"/>
            <w:noProof/>
          </w:rPr>
          <w:t>模块</w:t>
        </w:r>
        <w:r w:rsidR="00497705" w:rsidRPr="007F64A1">
          <w:rPr>
            <w:rStyle w:val="a7"/>
            <w:noProof/>
          </w:rPr>
          <w:t xml:space="preserve">X  </w:t>
        </w:r>
        <w:r w:rsidR="00497705" w:rsidRPr="007F64A1">
          <w:rPr>
            <w:rStyle w:val="a7"/>
            <w:rFonts w:hint="eastAsia"/>
            <w:noProof/>
          </w:rPr>
          <w:t>功能需求</w:t>
        </w:r>
        <w:r w:rsidR="00497705">
          <w:rPr>
            <w:noProof/>
            <w:webHidden/>
          </w:rPr>
          <w:tab/>
        </w:r>
        <w:r w:rsidR="00804935">
          <w:rPr>
            <w:noProof/>
            <w:webHidden/>
          </w:rPr>
          <w:fldChar w:fldCharType="begin"/>
        </w:r>
        <w:r w:rsidR="00497705">
          <w:rPr>
            <w:noProof/>
            <w:webHidden/>
          </w:rPr>
          <w:instrText xml:space="preserve"> PAGEREF _Toc364774249 \h </w:instrText>
        </w:r>
        <w:r w:rsidR="00804935">
          <w:rPr>
            <w:noProof/>
            <w:webHidden/>
          </w:rPr>
        </w:r>
        <w:r w:rsidR="00804935">
          <w:rPr>
            <w:noProof/>
            <w:webHidden/>
          </w:rPr>
          <w:fldChar w:fldCharType="separate"/>
        </w:r>
        <w:r w:rsidR="009D48BE">
          <w:rPr>
            <w:noProof/>
            <w:webHidden/>
          </w:rPr>
          <w:t>7</w:t>
        </w:r>
        <w:r w:rsidR="00804935">
          <w:rPr>
            <w:noProof/>
            <w:webHidden/>
          </w:rPr>
          <w:fldChar w:fldCharType="end"/>
        </w:r>
      </w:hyperlink>
    </w:p>
    <w:p w:rsidR="00497705" w:rsidRDefault="002A47D0" w:rsidP="00613778">
      <w:pPr>
        <w:pStyle w:val="30"/>
        <w:keepNext w:val="0"/>
        <w:tabs>
          <w:tab w:val="right" w:leader="dot" w:pos="9016"/>
        </w:tabs>
        <w:rPr>
          <w:rFonts w:asciiTheme="minorHAnsi" w:eastAsiaTheme="minorEastAsia" w:hAnsiTheme="minorHAnsi" w:cstheme="minorBidi"/>
          <w:noProof/>
          <w:kern w:val="2"/>
          <w:szCs w:val="22"/>
        </w:rPr>
      </w:pPr>
      <w:hyperlink w:anchor="_Toc364774250" w:history="1">
        <w:r w:rsidR="00497705" w:rsidRPr="007F64A1">
          <w:rPr>
            <w:rStyle w:val="a7"/>
            <w:rFonts w:cs="Arial"/>
            <w:noProof/>
          </w:rPr>
          <w:t>3.2.1</w:t>
        </w:r>
        <w:r w:rsidR="00497705" w:rsidRPr="007F64A1">
          <w:rPr>
            <w:rStyle w:val="a7"/>
            <w:rFonts w:hint="eastAsia"/>
            <w:noProof/>
          </w:rPr>
          <w:t xml:space="preserve"> </w:t>
        </w:r>
        <w:r w:rsidR="00497705" w:rsidRPr="007F64A1">
          <w:rPr>
            <w:rStyle w:val="a7"/>
            <w:rFonts w:hint="eastAsia"/>
            <w:noProof/>
          </w:rPr>
          <w:t>模块</w:t>
        </w:r>
        <w:r w:rsidR="00497705" w:rsidRPr="007F64A1">
          <w:rPr>
            <w:rStyle w:val="a7"/>
            <w:noProof/>
          </w:rPr>
          <w:t xml:space="preserve">X  </w:t>
        </w:r>
        <w:r w:rsidR="00497705" w:rsidRPr="007F64A1">
          <w:rPr>
            <w:rStyle w:val="a7"/>
            <w:rFonts w:hint="eastAsia"/>
            <w:noProof/>
          </w:rPr>
          <w:t>功能点</w:t>
        </w:r>
        <w:r w:rsidR="00497705" w:rsidRPr="007F64A1">
          <w:rPr>
            <w:rStyle w:val="a7"/>
            <w:noProof/>
          </w:rPr>
          <w:t xml:space="preserve">1 </w:t>
        </w:r>
        <w:r w:rsidR="00497705" w:rsidRPr="007F64A1">
          <w:rPr>
            <w:rStyle w:val="a7"/>
            <w:rFonts w:hint="eastAsia"/>
            <w:noProof/>
          </w:rPr>
          <w:t>设计说明</w:t>
        </w:r>
        <w:r w:rsidR="00497705">
          <w:rPr>
            <w:noProof/>
            <w:webHidden/>
          </w:rPr>
          <w:tab/>
        </w:r>
        <w:r w:rsidR="00804935">
          <w:rPr>
            <w:noProof/>
            <w:webHidden/>
          </w:rPr>
          <w:fldChar w:fldCharType="begin"/>
        </w:r>
        <w:r w:rsidR="00497705">
          <w:rPr>
            <w:noProof/>
            <w:webHidden/>
          </w:rPr>
          <w:instrText xml:space="preserve"> PAGEREF _Toc364774250 \h </w:instrText>
        </w:r>
        <w:r w:rsidR="00804935">
          <w:rPr>
            <w:noProof/>
            <w:webHidden/>
          </w:rPr>
        </w:r>
        <w:r w:rsidR="00804935">
          <w:rPr>
            <w:noProof/>
            <w:webHidden/>
          </w:rPr>
          <w:fldChar w:fldCharType="separate"/>
        </w:r>
        <w:r w:rsidR="009D48BE">
          <w:rPr>
            <w:noProof/>
            <w:webHidden/>
          </w:rPr>
          <w:t>7</w:t>
        </w:r>
        <w:r w:rsidR="00804935">
          <w:rPr>
            <w:noProof/>
            <w:webHidden/>
          </w:rPr>
          <w:fldChar w:fldCharType="end"/>
        </w:r>
      </w:hyperlink>
    </w:p>
    <w:p w:rsidR="00497705" w:rsidRDefault="002A47D0" w:rsidP="00613778">
      <w:pPr>
        <w:pStyle w:val="30"/>
        <w:keepNext w:val="0"/>
        <w:tabs>
          <w:tab w:val="right" w:leader="dot" w:pos="9016"/>
        </w:tabs>
        <w:rPr>
          <w:rFonts w:asciiTheme="minorHAnsi" w:eastAsiaTheme="minorEastAsia" w:hAnsiTheme="minorHAnsi" w:cstheme="minorBidi"/>
          <w:noProof/>
          <w:kern w:val="2"/>
          <w:szCs w:val="22"/>
        </w:rPr>
      </w:pPr>
      <w:hyperlink w:anchor="_Toc364774251" w:history="1">
        <w:r w:rsidR="00497705" w:rsidRPr="007F64A1">
          <w:rPr>
            <w:rStyle w:val="a7"/>
            <w:rFonts w:cs="Arial"/>
            <w:noProof/>
          </w:rPr>
          <w:t>3.2.2</w:t>
        </w:r>
        <w:r w:rsidR="00497705" w:rsidRPr="007F64A1">
          <w:rPr>
            <w:rStyle w:val="a7"/>
            <w:rFonts w:hint="eastAsia"/>
            <w:noProof/>
          </w:rPr>
          <w:t xml:space="preserve"> </w:t>
        </w:r>
        <w:r w:rsidR="00497705" w:rsidRPr="007F64A1">
          <w:rPr>
            <w:rStyle w:val="a7"/>
            <w:rFonts w:hint="eastAsia"/>
            <w:noProof/>
          </w:rPr>
          <w:t>模块</w:t>
        </w:r>
        <w:r w:rsidR="00497705" w:rsidRPr="007F64A1">
          <w:rPr>
            <w:rStyle w:val="a7"/>
            <w:noProof/>
          </w:rPr>
          <w:t xml:space="preserve">X  </w:t>
        </w:r>
        <w:r w:rsidR="00497705" w:rsidRPr="007F64A1">
          <w:rPr>
            <w:rStyle w:val="a7"/>
            <w:rFonts w:hint="eastAsia"/>
            <w:noProof/>
          </w:rPr>
          <w:t>功能点</w:t>
        </w:r>
        <w:r w:rsidR="00497705" w:rsidRPr="007F64A1">
          <w:rPr>
            <w:rStyle w:val="a7"/>
            <w:noProof/>
          </w:rPr>
          <w:t xml:space="preserve">X  </w:t>
        </w:r>
        <w:r w:rsidR="00497705" w:rsidRPr="007F64A1">
          <w:rPr>
            <w:rStyle w:val="a7"/>
            <w:rFonts w:hint="eastAsia"/>
            <w:noProof/>
          </w:rPr>
          <w:t>设计说明</w:t>
        </w:r>
        <w:r w:rsidR="00497705">
          <w:rPr>
            <w:noProof/>
            <w:webHidden/>
          </w:rPr>
          <w:tab/>
        </w:r>
        <w:r w:rsidR="00804935">
          <w:rPr>
            <w:noProof/>
            <w:webHidden/>
          </w:rPr>
          <w:fldChar w:fldCharType="begin"/>
        </w:r>
        <w:r w:rsidR="00497705">
          <w:rPr>
            <w:noProof/>
            <w:webHidden/>
          </w:rPr>
          <w:instrText xml:space="preserve"> PAGEREF _Toc364774251 \h </w:instrText>
        </w:r>
        <w:r w:rsidR="00804935">
          <w:rPr>
            <w:noProof/>
            <w:webHidden/>
          </w:rPr>
        </w:r>
        <w:r w:rsidR="00804935">
          <w:rPr>
            <w:noProof/>
            <w:webHidden/>
          </w:rPr>
          <w:fldChar w:fldCharType="separate"/>
        </w:r>
        <w:r w:rsidR="009D48BE">
          <w:rPr>
            <w:noProof/>
            <w:webHidden/>
          </w:rPr>
          <w:t>7</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52" w:history="1">
        <w:r w:rsidR="00497705" w:rsidRPr="007F64A1">
          <w:rPr>
            <w:rStyle w:val="a7"/>
            <w:rFonts w:cs="Arial"/>
            <w:noProof/>
          </w:rPr>
          <w:t>3.3</w:t>
        </w:r>
        <w:r w:rsidR="00497705" w:rsidRPr="007F64A1">
          <w:rPr>
            <w:rStyle w:val="a7"/>
            <w:noProof/>
          </w:rPr>
          <w:t xml:space="preserve"> Performance Requirements  </w:t>
        </w:r>
        <w:r w:rsidR="00497705" w:rsidRPr="007F64A1">
          <w:rPr>
            <w:rStyle w:val="a7"/>
            <w:rFonts w:hint="eastAsia"/>
            <w:noProof/>
          </w:rPr>
          <w:t>性能需求</w:t>
        </w:r>
        <w:r w:rsidR="00497705">
          <w:rPr>
            <w:noProof/>
            <w:webHidden/>
          </w:rPr>
          <w:tab/>
        </w:r>
        <w:r w:rsidR="00804935">
          <w:rPr>
            <w:noProof/>
            <w:webHidden/>
          </w:rPr>
          <w:fldChar w:fldCharType="begin"/>
        </w:r>
        <w:r w:rsidR="00497705">
          <w:rPr>
            <w:noProof/>
            <w:webHidden/>
          </w:rPr>
          <w:instrText xml:space="preserve"> PAGEREF _Toc364774252 \h </w:instrText>
        </w:r>
        <w:r w:rsidR="00804935">
          <w:rPr>
            <w:noProof/>
            <w:webHidden/>
          </w:rPr>
        </w:r>
        <w:r w:rsidR="00804935">
          <w:rPr>
            <w:noProof/>
            <w:webHidden/>
          </w:rPr>
          <w:fldChar w:fldCharType="separate"/>
        </w:r>
        <w:r w:rsidR="009D48BE">
          <w:rPr>
            <w:noProof/>
            <w:webHidden/>
          </w:rPr>
          <w:t>7</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53" w:history="1">
        <w:r w:rsidR="00497705" w:rsidRPr="007F64A1">
          <w:rPr>
            <w:rStyle w:val="a7"/>
            <w:rFonts w:cs="Arial"/>
            <w:noProof/>
          </w:rPr>
          <w:t>3.4</w:t>
        </w:r>
        <w:r w:rsidR="00497705" w:rsidRPr="007F64A1">
          <w:rPr>
            <w:rStyle w:val="a7"/>
            <w:noProof/>
          </w:rPr>
          <w:t xml:space="preserve"> External Interface Requirements </w:t>
        </w:r>
        <w:r w:rsidR="00497705" w:rsidRPr="007F64A1">
          <w:rPr>
            <w:rStyle w:val="a7"/>
            <w:rFonts w:hint="eastAsia"/>
            <w:noProof/>
          </w:rPr>
          <w:t>外部接口需求</w:t>
        </w:r>
        <w:r w:rsidR="00497705">
          <w:rPr>
            <w:noProof/>
            <w:webHidden/>
          </w:rPr>
          <w:tab/>
        </w:r>
        <w:r w:rsidR="00804935">
          <w:rPr>
            <w:noProof/>
            <w:webHidden/>
          </w:rPr>
          <w:fldChar w:fldCharType="begin"/>
        </w:r>
        <w:r w:rsidR="00497705">
          <w:rPr>
            <w:noProof/>
            <w:webHidden/>
          </w:rPr>
          <w:instrText xml:space="preserve"> PAGEREF _Toc364774253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30"/>
        <w:keepNext w:val="0"/>
        <w:tabs>
          <w:tab w:val="right" w:leader="dot" w:pos="9016"/>
        </w:tabs>
        <w:rPr>
          <w:rFonts w:asciiTheme="minorHAnsi" w:eastAsiaTheme="minorEastAsia" w:hAnsiTheme="minorHAnsi" w:cstheme="minorBidi"/>
          <w:noProof/>
          <w:kern w:val="2"/>
          <w:szCs w:val="22"/>
        </w:rPr>
      </w:pPr>
      <w:hyperlink w:anchor="_Toc364774254" w:history="1">
        <w:r w:rsidR="00497705" w:rsidRPr="007F64A1">
          <w:rPr>
            <w:rStyle w:val="a7"/>
            <w:rFonts w:cs="Arial"/>
            <w:noProof/>
          </w:rPr>
          <w:t>3.4.1</w:t>
        </w:r>
        <w:r w:rsidR="00497705" w:rsidRPr="007F64A1">
          <w:rPr>
            <w:rStyle w:val="a7"/>
            <w:noProof/>
          </w:rPr>
          <w:t xml:space="preserve"> User Interface </w:t>
        </w:r>
        <w:r w:rsidR="00497705" w:rsidRPr="007F64A1">
          <w:rPr>
            <w:rStyle w:val="a7"/>
            <w:rFonts w:hint="eastAsia"/>
            <w:noProof/>
          </w:rPr>
          <w:t>用户接口</w:t>
        </w:r>
        <w:r w:rsidR="00497705">
          <w:rPr>
            <w:noProof/>
            <w:webHidden/>
          </w:rPr>
          <w:tab/>
        </w:r>
        <w:r w:rsidR="00804935">
          <w:rPr>
            <w:noProof/>
            <w:webHidden/>
          </w:rPr>
          <w:fldChar w:fldCharType="begin"/>
        </w:r>
        <w:r w:rsidR="00497705">
          <w:rPr>
            <w:noProof/>
            <w:webHidden/>
          </w:rPr>
          <w:instrText xml:space="preserve"> PAGEREF _Toc364774254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30"/>
        <w:keepNext w:val="0"/>
        <w:tabs>
          <w:tab w:val="right" w:leader="dot" w:pos="9016"/>
        </w:tabs>
        <w:rPr>
          <w:rFonts w:asciiTheme="minorHAnsi" w:eastAsiaTheme="minorEastAsia" w:hAnsiTheme="minorHAnsi" w:cstheme="minorBidi"/>
          <w:noProof/>
          <w:kern w:val="2"/>
          <w:szCs w:val="22"/>
        </w:rPr>
      </w:pPr>
      <w:hyperlink w:anchor="_Toc364774255" w:history="1">
        <w:r w:rsidR="00497705" w:rsidRPr="007F64A1">
          <w:rPr>
            <w:rStyle w:val="a7"/>
            <w:rFonts w:cs="Arial"/>
            <w:noProof/>
          </w:rPr>
          <w:t>3.4.2</w:t>
        </w:r>
        <w:r w:rsidR="00497705" w:rsidRPr="007F64A1">
          <w:rPr>
            <w:rStyle w:val="a7"/>
            <w:noProof/>
          </w:rPr>
          <w:t xml:space="preserve"> Software Interface </w:t>
        </w:r>
        <w:r w:rsidR="00497705" w:rsidRPr="007F64A1">
          <w:rPr>
            <w:rStyle w:val="a7"/>
            <w:rFonts w:hint="eastAsia"/>
            <w:noProof/>
          </w:rPr>
          <w:t>软件接口</w:t>
        </w:r>
        <w:r w:rsidR="00497705">
          <w:rPr>
            <w:noProof/>
            <w:webHidden/>
          </w:rPr>
          <w:tab/>
        </w:r>
        <w:r w:rsidR="00804935">
          <w:rPr>
            <w:noProof/>
            <w:webHidden/>
          </w:rPr>
          <w:fldChar w:fldCharType="begin"/>
        </w:r>
        <w:r w:rsidR="00497705">
          <w:rPr>
            <w:noProof/>
            <w:webHidden/>
          </w:rPr>
          <w:instrText xml:space="preserve"> PAGEREF _Toc364774255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30"/>
        <w:keepNext w:val="0"/>
        <w:tabs>
          <w:tab w:val="right" w:leader="dot" w:pos="9016"/>
        </w:tabs>
        <w:rPr>
          <w:rFonts w:asciiTheme="minorHAnsi" w:eastAsiaTheme="minorEastAsia" w:hAnsiTheme="minorHAnsi" w:cstheme="minorBidi"/>
          <w:noProof/>
          <w:kern w:val="2"/>
          <w:szCs w:val="22"/>
        </w:rPr>
      </w:pPr>
      <w:hyperlink w:anchor="_Toc364774256" w:history="1">
        <w:r w:rsidR="00497705" w:rsidRPr="007F64A1">
          <w:rPr>
            <w:rStyle w:val="a7"/>
            <w:rFonts w:cs="Arial"/>
            <w:noProof/>
          </w:rPr>
          <w:t>3.4.3</w:t>
        </w:r>
        <w:r w:rsidR="00497705" w:rsidRPr="007F64A1">
          <w:rPr>
            <w:rStyle w:val="a7"/>
            <w:noProof/>
          </w:rPr>
          <w:t xml:space="preserve"> Hardware Interface </w:t>
        </w:r>
        <w:r w:rsidR="00497705" w:rsidRPr="007F64A1">
          <w:rPr>
            <w:rStyle w:val="a7"/>
            <w:rFonts w:hint="eastAsia"/>
            <w:noProof/>
          </w:rPr>
          <w:t>硬件接口</w:t>
        </w:r>
        <w:r w:rsidR="00497705">
          <w:rPr>
            <w:noProof/>
            <w:webHidden/>
          </w:rPr>
          <w:tab/>
        </w:r>
        <w:r w:rsidR="00804935">
          <w:rPr>
            <w:noProof/>
            <w:webHidden/>
          </w:rPr>
          <w:fldChar w:fldCharType="begin"/>
        </w:r>
        <w:r w:rsidR="00497705">
          <w:rPr>
            <w:noProof/>
            <w:webHidden/>
          </w:rPr>
          <w:instrText xml:space="preserve"> PAGEREF _Toc364774256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30"/>
        <w:keepNext w:val="0"/>
        <w:tabs>
          <w:tab w:val="right" w:leader="dot" w:pos="9016"/>
        </w:tabs>
        <w:rPr>
          <w:rFonts w:asciiTheme="minorHAnsi" w:eastAsiaTheme="minorEastAsia" w:hAnsiTheme="minorHAnsi" w:cstheme="minorBidi"/>
          <w:noProof/>
          <w:kern w:val="2"/>
          <w:szCs w:val="22"/>
        </w:rPr>
      </w:pPr>
      <w:hyperlink w:anchor="_Toc364774257" w:history="1">
        <w:r w:rsidR="00497705" w:rsidRPr="007F64A1">
          <w:rPr>
            <w:rStyle w:val="a7"/>
            <w:rFonts w:cs="Arial"/>
            <w:noProof/>
          </w:rPr>
          <w:t>3.4.4</w:t>
        </w:r>
        <w:r w:rsidR="00497705" w:rsidRPr="007F64A1">
          <w:rPr>
            <w:rStyle w:val="a7"/>
            <w:noProof/>
          </w:rPr>
          <w:t xml:space="preserve"> Communication Interface </w:t>
        </w:r>
        <w:r w:rsidR="00497705" w:rsidRPr="007F64A1">
          <w:rPr>
            <w:rStyle w:val="a7"/>
            <w:rFonts w:hint="eastAsia"/>
            <w:noProof/>
          </w:rPr>
          <w:t>通讯接口</w:t>
        </w:r>
        <w:r w:rsidR="00497705">
          <w:rPr>
            <w:noProof/>
            <w:webHidden/>
          </w:rPr>
          <w:tab/>
        </w:r>
        <w:r w:rsidR="00804935">
          <w:rPr>
            <w:noProof/>
            <w:webHidden/>
          </w:rPr>
          <w:fldChar w:fldCharType="begin"/>
        </w:r>
        <w:r w:rsidR="00497705">
          <w:rPr>
            <w:noProof/>
            <w:webHidden/>
          </w:rPr>
          <w:instrText xml:space="preserve"> PAGEREF _Toc364774257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10"/>
        <w:keepNext w:val="0"/>
        <w:tabs>
          <w:tab w:val="right" w:leader="dot" w:pos="9016"/>
        </w:tabs>
        <w:rPr>
          <w:rFonts w:asciiTheme="minorHAnsi" w:eastAsiaTheme="minorEastAsia" w:hAnsiTheme="minorHAnsi" w:cstheme="minorBidi"/>
          <w:noProof/>
          <w:kern w:val="2"/>
          <w:szCs w:val="22"/>
        </w:rPr>
      </w:pPr>
      <w:hyperlink w:anchor="_Toc364774258" w:history="1">
        <w:r w:rsidR="00497705" w:rsidRPr="007F64A1">
          <w:rPr>
            <w:rStyle w:val="a7"/>
            <w:rFonts w:cs="Arial" w:hint="eastAsia"/>
            <w:bCs/>
            <w:noProof/>
          </w:rPr>
          <w:t>第</w:t>
        </w:r>
        <w:r w:rsidR="00497705" w:rsidRPr="007F64A1">
          <w:rPr>
            <w:rStyle w:val="a7"/>
            <w:rFonts w:cs="Arial" w:hint="eastAsia"/>
            <w:bCs/>
            <w:noProof/>
          </w:rPr>
          <w:t>4</w:t>
        </w:r>
        <w:r w:rsidR="00497705" w:rsidRPr="007F64A1">
          <w:rPr>
            <w:rStyle w:val="a7"/>
            <w:rFonts w:cs="Arial" w:hint="eastAsia"/>
            <w:bCs/>
            <w:noProof/>
          </w:rPr>
          <w:t>章</w:t>
        </w:r>
        <w:r w:rsidR="00497705" w:rsidRPr="007F64A1">
          <w:rPr>
            <w:rStyle w:val="a7"/>
            <w:noProof/>
          </w:rPr>
          <w:t xml:space="preserve"> Overall Design Constraints </w:t>
        </w:r>
        <w:r w:rsidR="00497705" w:rsidRPr="007F64A1">
          <w:rPr>
            <w:rStyle w:val="a7"/>
            <w:rFonts w:hint="eastAsia"/>
            <w:noProof/>
          </w:rPr>
          <w:t>总体设计约束</w:t>
        </w:r>
        <w:r w:rsidR="00497705">
          <w:rPr>
            <w:noProof/>
            <w:webHidden/>
          </w:rPr>
          <w:tab/>
        </w:r>
        <w:r w:rsidR="00804935">
          <w:rPr>
            <w:noProof/>
            <w:webHidden/>
          </w:rPr>
          <w:fldChar w:fldCharType="begin"/>
        </w:r>
        <w:r w:rsidR="00497705">
          <w:rPr>
            <w:noProof/>
            <w:webHidden/>
          </w:rPr>
          <w:instrText xml:space="preserve"> PAGEREF _Toc364774258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59" w:history="1">
        <w:r w:rsidR="00497705" w:rsidRPr="007F64A1">
          <w:rPr>
            <w:rStyle w:val="a7"/>
            <w:rFonts w:cs="Arial"/>
            <w:noProof/>
          </w:rPr>
          <w:t>4.1</w:t>
        </w:r>
        <w:r w:rsidR="00497705" w:rsidRPr="007F64A1">
          <w:rPr>
            <w:rStyle w:val="a7"/>
            <w:noProof/>
          </w:rPr>
          <w:t xml:space="preserve"> Standards compliance </w:t>
        </w:r>
        <w:r w:rsidR="00497705" w:rsidRPr="007F64A1">
          <w:rPr>
            <w:rStyle w:val="a7"/>
            <w:rFonts w:hint="eastAsia"/>
            <w:noProof/>
          </w:rPr>
          <w:t>标准符合性</w:t>
        </w:r>
        <w:r w:rsidR="00497705">
          <w:rPr>
            <w:noProof/>
            <w:webHidden/>
          </w:rPr>
          <w:tab/>
        </w:r>
        <w:r w:rsidR="00804935">
          <w:rPr>
            <w:noProof/>
            <w:webHidden/>
          </w:rPr>
          <w:fldChar w:fldCharType="begin"/>
        </w:r>
        <w:r w:rsidR="00497705">
          <w:rPr>
            <w:noProof/>
            <w:webHidden/>
          </w:rPr>
          <w:instrText xml:space="preserve"> PAGEREF _Toc364774259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60" w:history="1">
        <w:r w:rsidR="00497705" w:rsidRPr="007F64A1">
          <w:rPr>
            <w:rStyle w:val="a7"/>
            <w:rFonts w:cs="Arial"/>
            <w:noProof/>
          </w:rPr>
          <w:t>4.2</w:t>
        </w:r>
        <w:r w:rsidR="00497705" w:rsidRPr="007F64A1">
          <w:rPr>
            <w:rStyle w:val="a7"/>
            <w:noProof/>
          </w:rPr>
          <w:t xml:space="preserve"> Hardware Limitations </w:t>
        </w:r>
        <w:r w:rsidR="00497705" w:rsidRPr="007F64A1">
          <w:rPr>
            <w:rStyle w:val="a7"/>
            <w:rFonts w:hint="eastAsia"/>
            <w:noProof/>
          </w:rPr>
          <w:t>硬件约束</w:t>
        </w:r>
        <w:r w:rsidR="00497705">
          <w:rPr>
            <w:noProof/>
            <w:webHidden/>
          </w:rPr>
          <w:tab/>
        </w:r>
        <w:r w:rsidR="00804935">
          <w:rPr>
            <w:noProof/>
            <w:webHidden/>
          </w:rPr>
          <w:fldChar w:fldCharType="begin"/>
        </w:r>
        <w:r w:rsidR="00497705">
          <w:rPr>
            <w:noProof/>
            <w:webHidden/>
          </w:rPr>
          <w:instrText xml:space="preserve"> PAGEREF _Toc364774260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61" w:history="1">
        <w:r w:rsidR="00497705" w:rsidRPr="007F64A1">
          <w:rPr>
            <w:rStyle w:val="a7"/>
            <w:rFonts w:cs="Arial"/>
            <w:noProof/>
          </w:rPr>
          <w:t>4.3</w:t>
        </w:r>
        <w:r w:rsidR="00497705" w:rsidRPr="007F64A1">
          <w:rPr>
            <w:rStyle w:val="a7"/>
            <w:noProof/>
          </w:rPr>
          <w:t xml:space="preserve"> Technology Limitations </w:t>
        </w:r>
        <w:r w:rsidR="00497705" w:rsidRPr="007F64A1">
          <w:rPr>
            <w:rStyle w:val="a7"/>
            <w:rFonts w:hint="eastAsia"/>
            <w:noProof/>
          </w:rPr>
          <w:t>技术限制</w:t>
        </w:r>
        <w:r w:rsidR="00497705">
          <w:rPr>
            <w:noProof/>
            <w:webHidden/>
          </w:rPr>
          <w:tab/>
        </w:r>
        <w:r w:rsidR="00804935">
          <w:rPr>
            <w:noProof/>
            <w:webHidden/>
          </w:rPr>
          <w:fldChar w:fldCharType="begin"/>
        </w:r>
        <w:r w:rsidR="00497705">
          <w:rPr>
            <w:noProof/>
            <w:webHidden/>
          </w:rPr>
          <w:instrText xml:space="preserve"> PAGEREF _Toc364774261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10"/>
        <w:keepNext w:val="0"/>
        <w:tabs>
          <w:tab w:val="right" w:leader="dot" w:pos="9016"/>
        </w:tabs>
        <w:rPr>
          <w:rFonts w:asciiTheme="minorHAnsi" w:eastAsiaTheme="minorEastAsia" w:hAnsiTheme="minorHAnsi" w:cstheme="minorBidi"/>
          <w:noProof/>
          <w:kern w:val="2"/>
          <w:szCs w:val="22"/>
        </w:rPr>
      </w:pPr>
      <w:hyperlink w:anchor="_Toc364774262" w:history="1">
        <w:r w:rsidR="00497705" w:rsidRPr="007F64A1">
          <w:rPr>
            <w:rStyle w:val="a7"/>
            <w:rFonts w:cs="Arial" w:hint="eastAsia"/>
            <w:bCs/>
            <w:noProof/>
          </w:rPr>
          <w:t>第</w:t>
        </w:r>
        <w:r w:rsidR="00497705" w:rsidRPr="007F64A1">
          <w:rPr>
            <w:rStyle w:val="a7"/>
            <w:rFonts w:cs="Arial" w:hint="eastAsia"/>
            <w:bCs/>
            <w:noProof/>
          </w:rPr>
          <w:t>5</w:t>
        </w:r>
        <w:r w:rsidR="00497705" w:rsidRPr="007F64A1">
          <w:rPr>
            <w:rStyle w:val="a7"/>
            <w:rFonts w:cs="Arial" w:hint="eastAsia"/>
            <w:bCs/>
            <w:noProof/>
          </w:rPr>
          <w:t>章</w:t>
        </w:r>
        <w:r w:rsidR="00497705" w:rsidRPr="007F64A1">
          <w:rPr>
            <w:rStyle w:val="a7"/>
            <w:noProof/>
          </w:rPr>
          <w:t xml:space="preserve"> Dependencies </w:t>
        </w:r>
        <w:r w:rsidR="00497705" w:rsidRPr="007F64A1">
          <w:rPr>
            <w:rStyle w:val="a7"/>
            <w:rFonts w:hint="eastAsia"/>
            <w:noProof/>
          </w:rPr>
          <w:t>依赖关系</w:t>
        </w:r>
        <w:r w:rsidR="00497705">
          <w:rPr>
            <w:noProof/>
            <w:webHidden/>
          </w:rPr>
          <w:tab/>
        </w:r>
        <w:r w:rsidR="00804935">
          <w:rPr>
            <w:noProof/>
            <w:webHidden/>
          </w:rPr>
          <w:fldChar w:fldCharType="begin"/>
        </w:r>
        <w:r w:rsidR="00497705">
          <w:rPr>
            <w:noProof/>
            <w:webHidden/>
          </w:rPr>
          <w:instrText xml:space="preserve"> PAGEREF _Toc364774262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10"/>
        <w:keepNext w:val="0"/>
        <w:tabs>
          <w:tab w:val="right" w:leader="dot" w:pos="9016"/>
        </w:tabs>
        <w:rPr>
          <w:rFonts w:asciiTheme="minorHAnsi" w:eastAsiaTheme="minorEastAsia" w:hAnsiTheme="minorHAnsi" w:cstheme="minorBidi"/>
          <w:noProof/>
          <w:kern w:val="2"/>
          <w:szCs w:val="22"/>
        </w:rPr>
      </w:pPr>
      <w:hyperlink w:anchor="_Toc364774263" w:history="1">
        <w:r w:rsidR="00497705" w:rsidRPr="007F64A1">
          <w:rPr>
            <w:rStyle w:val="a7"/>
            <w:rFonts w:cs="Arial" w:hint="eastAsia"/>
            <w:bCs/>
            <w:noProof/>
          </w:rPr>
          <w:t>第</w:t>
        </w:r>
        <w:r w:rsidR="00497705" w:rsidRPr="007F64A1">
          <w:rPr>
            <w:rStyle w:val="a7"/>
            <w:rFonts w:cs="Arial" w:hint="eastAsia"/>
            <w:bCs/>
            <w:noProof/>
          </w:rPr>
          <w:t>6</w:t>
        </w:r>
        <w:r w:rsidR="00497705" w:rsidRPr="007F64A1">
          <w:rPr>
            <w:rStyle w:val="a7"/>
            <w:rFonts w:cs="Arial" w:hint="eastAsia"/>
            <w:bCs/>
            <w:noProof/>
          </w:rPr>
          <w:t>章</w:t>
        </w:r>
        <w:r w:rsidR="00497705" w:rsidRPr="007F64A1">
          <w:rPr>
            <w:rStyle w:val="a7"/>
            <w:noProof/>
          </w:rPr>
          <w:t xml:space="preserve"> Other Requirements</w:t>
        </w:r>
        <w:r w:rsidR="00497705" w:rsidRPr="007F64A1">
          <w:rPr>
            <w:rStyle w:val="a7"/>
            <w:rFonts w:hint="eastAsia"/>
            <w:noProof/>
          </w:rPr>
          <w:t>其他需求</w:t>
        </w:r>
        <w:r w:rsidR="00497705">
          <w:rPr>
            <w:noProof/>
            <w:webHidden/>
          </w:rPr>
          <w:tab/>
        </w:r>
        <w:r w:rsidR="00804935">
          <w:rPr>
            <w:noProof/>
            <w:webHidden/>
          </w:rPr>
          <w:fldChar w:fldCharType="begin"/>
        </w:r>
        <w:r w:rsidR="00497705">
          <w:rPr>
            <w:noProof/>
            <w:webHidden/>
          </w:rPr>
          <w:instrText xml:space="preserve"> PAGEREF _Toc364774263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64" w:history="1">
        <w:r w:rsidR="00497705" w:rsidRPr="007F64A1">
          <w:rPr>
            <w:rStyle w:val="a7"/>
            <w:rFonts w:cs="Arial"/>
            <w:noProof/>
          </w:rPr>
          <w:t>6.1</w:t>
        </w:r>
        <w:r w:rsidR="00497705" w:rsidRPr="007F64A1">
          <w:rPr>
            <w:rStyle w:val="a7"/>
            <w:noProof/>
          </w:rPr>
          <w:t xml:space="preserve"> Database</w:t>
        </w:r>
        <w:r w:rsidR="00497705" w:rsidRPr="007F64A1">
          <w:rPr>
            <w:rStyle w:val="a7"/>
            <w:rFonts w:hint="eastAsia"/>
            <w:noProof/>
          </w:rPr>
          <w:t>数据库</w:t>
        </w:r>
        <w:r w:rsidR="00497705">
          <w:rPr>
            <w:noProof/>
            <w:webHidden/>
          </w:rPr>
          <w:tab/>
        </w:r>
        <w:r w:rsidR="00804935">
          <w:rPr>
            <w:noProof/>
            <w:webHidden/>
          </w:rPr>
          <w:fldChar w:fldCharType="begin"/>
        </w:r>
        <w:r w:rsidR="00497705">
          <w:rPr>
            <w:noProof/>
            <w:webHidden/>
          </w:rPr>
          <w:instrText xml:space="preserve"> PAGEREF _Toc364774264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65" w:history="1">
        <w:r w:rsidR="00497705" w:rsidRPr="007F64A1">
          <w:rPr>
            <w:rStyle w:val="a7"/>
            <w:rFonts w:cs="Arial"/>
            <w:noProof/>
          </w:rPr>
          <w:t>6.2</w:t>
        </w:r>
        <w:r w:rsidR="00497705" w:rsidRPr="007F64A1">
          <w:rPr>
            <w:rStyle w:val="a7"/>
            <w:noProof/>
          </w:rPr>
          <w:t xml:space="preserve"> Operations </w:t>
        </w:r>
        <w:r w:rsidR="00497705" w:rsidRPr="007F64A1">
          <w:rPr>
            <w:rStyle w:val="a7"/>
            <w:rFonts w:hint="eastAsia"/>
            <w:noProof/>
          </w:rPr>
          <w:t>操作</w:t>
        </w:r>
        <w:r w:rsidR="00497705">
          <w:rPr>
            <w:noProof/>
            <w:webHidden/>
          </w:rPr>
          <w:tab/>
        </w:r>
        <w:r w:rsidR="00804935">
          <w:rPr>
            <w:noProof/>
            <w:webHidden/>
          </w:rPr>
          <w:fldChar w:fldCharType="begin"/>
        </w:r>
        <w:r w:rsidR="00497705">
          <w:rPr>
            <w:noProof/>
            <w:webHidden/>
          </w:rPr>
          <w:instrText xml:space="preserve"> PAGEREF _Toc364774265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20"/>
        <w:keepNext w:val="0"/>
        <w:tabs>
          <w:tab w:val="right" w:leader="dot" w:pos="9016"/>
        </w:tabs>
        <w:rPr>
          <w:rFonts w:asciiTheme="minorHAnsi" w:eastAsiaTheme="minorEastAsia" w:hAnsiTheme="minorHAnsi" w:cstheme="minorBidi"/>
          <w:noProof/>
          <w:kern w:val="2"/>
          <w:szCs w:val="22"/>
        </w:rPr>
      </w:pPr>
      <w:hyperlink w:anchor="_Toc364774266" w:history="1">
        <w:r w:rsidR="00497705" w:rsidRPr="007F64A1">
          <w:rPr>
            <w:rStyle w:val="a7"/>
            <w:rFonts w:cs="Arial"/>
            <w:noProof/>
          </w:rPr>
          <w:t>6.3</w:t>
        </w:r>
        <w:r w:rsidR="00497705" w:rsidRPr="007F64A1">
          <w:rPr>
            <w:rStyle w:val="a7"/>
            <w:noProof/>
          </w:rPr>
          <w:t xml:space="preserve"> Localization </w:t>
        </w:r>
        <w:r w:rsidR="00497705" w:rsidRPr="007F64A1">
          <w:rPr>
            <w:rStyle w:val="a7"/>
            <w:rFonts w:hint="eastAsia"/>
            <w:noProof/>
          </w:rPr>
          <w:t>本地化</w:t>
        </w:r>
        <w:r w:rsidR="00497705">
          <w:rPr>
            <w:noProof/>
            <w:webHidden/>
          </w:rPr>
          <w:tab/>
        </w:r>
        <w:r w:rsidR="00804935">
          <w:rPr>
            <w:noProof/>
            <w:webHidden/>
          </w:rPr>
          <w:fldChar w:fldCharType="begin"/>
        </w:r>
        <w:r w:rsidR="00497705">
          <w:rPr>
            <w:noProof/>
            <w:webHidden/>
          </w:rPr>
          <w:instrText xml:space="preserve"> PAGEREF _Toc364774266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10"/>
        <w:keepNext w:val="0"/>
        <w:tabs>
          <w:tab w:val="right" w:leader="dot" w:pos="9016"/>
        </w:tabs>
        <w:rPr>
          <w:rFonts w:asciiTheme="minorHAnsi" w:eastAsiaTheme="minorEastAsia" w:hAnsiTheme="minorHAnsi" w:cstheme="minorBidi"/>
          <w:noProof/>
          <w:kern w:val="2"/>
          <w:szCs w:val="22"/>
        </w:rPr>
      </w:pPr>
      <w:hyperlink w:anchor="_Toc364774267" w:history="1">
        <w:r w:rsidR="00497705" w:rsidRPr="007F64A1">
          <w:rPr>
            <w:rStyle w:val="a7"/>
            <w:rFonts w:cs="Arial" w:hint="eastAsia"/>
            <w:bCs/>
            <w:noProof/>
          </w:rPr>
          <w:t>第</w:t>
        </w:r>
        <w:r w:rsidR="00497705" w:rsidRPr="007F64A1">
          <w:rPr>
            <w:rStyle w:val="a7"/>
            <w:rFonts w:cs="Arial" w:hint="eastAsia"/>
            <w:bCs/>
            <w:noProof/>
          </w:rPr>
          <w:t>7</w:t>
        </w:r>
        <w:r w:rsidR="00497705" w:rsidRPr="007F64A1">
          <w:rPr>
            <w:rStyle w:val="a7"/>
            <w:rFonts w:cs="Arial" w:hint="eastAsia"/>
            <w:bCs/>
            <w:noProof/>
          </w:rPr>
          <w:t>章</w:t>
        </w:r>
        <w:r w:rsidR="00497705" w:rsidRPr="007F64A1">
          <w:rPr>
            <w:rStyle w:val="a7"/>
            <w:noProof/>
          </w:rPr>
          <w:t xml:space="preserve"> Requirements Classification </w:t>
        </w:r>
        <w:r w:rsidR="00497705" w:rsidRPr="007F64A1">
          <w:rPr>
            <w:rStyle w:val="a7"/>
            <w:rFonts w:hint="eastAsia"/>
            <w:noProof/>
          </w:rPr>
          <w:t>需求分级</w:t>
        </w:r>
        <w:r w:rsidR="00497705">
          <w:rPr>
            <w:noProof/>
            <w:webHidden/>
          </w:rPr>
          <w:tab/>
        </w:r>
        <w:r w:rsidR="00804935">
          <w:rPr>
            <w:noProof/>
            <w:webHidden/>
          </w:rPr>
          <w:fldChar w:fldCharType="begin"/>
        </w:r>
        <w:r w:rsidR="00497705">
          <w:rPr>
            <w:noProof/>
            <w:webHidden/>
          </w:rPr>
          <w:instrText xml:space="preserve"> PAGEREF _Toc364774267 \h </w:instrText>
        </w:r>
        <w:r w:rsidR="00804935">
          <w:rPr>
            <w:noProof/>
            <w:webHidden/>
          </w:rPr>
        </w:r>
        <w:r w:rsidR="00804935">
          <w:rPr>
            <w:noProof/>
            <w:webHidden/>
          </w:rPr>
          <w:fldChar w:fldCharType="separate"/>
        </w:r>
        <w:r w:rsidR="009D48BE">
          <w:rPr>
            <w:noProof/>
            <w:webHidden/>
          </w:rPr>
          <w:t>8</w:t>
        </w:r>
        <w:r w:rsidR="00804935">
          <w:rPr>
            <w:noProof/>
            <w:webHidden/>
          </w:rPr>
          <w:fldChar w:fldCharType="end"/>
        </w:r>
      </w:hyperlink>
    </w:p>
    <w:p w:rsidR="00497705" w:rsidRDefault="002A47D0" w:rsidP="00613778">
      <w:pPr>
        <w:pStyle w:val="10"/>
        <w:keepNext w:val="0"/>
        <w:tabs>
          <w:tab w:val="right" w:leader="dot" w:pos="9016"/>
        </w:tabs>
        <w:rPr>
          <w:rFonts w:asciiTheme="minorHAnsi" w:eastAsiaTheme="minorEastAsia" w:hAnsiTheme="minorHAnsi" w:cstheme="minorBidi"/>
          <w:noProof/>
          <w:kern w:val="2"/>
          <w:szCs w:val="22"/>
        </w:rPr>
      </w:pPr>
      <w:hyperlink w:anchor="_Toc364774268" w:history="1">
        <w:r w:rsidR="00497705" w:rsidRPr="007F64A1">
          <w:rPr>
            <w:rStyle w:val="a7"/>
            <w:rFonts w:cs="Arial" w:hint="eastAsia"/>
            <w:bCs/>
            <w:noProof/>
          </w:rPr>
          <w:t>第</w:t>
        </w:r>
        <w:r w:rsidR="00497705" w:rsidRPr="007F64A1">
          <w:rPr>
            <w:rStyle w:val="a7"/>
            <w:rFonts w:cs="Arial" w:hint="eastAsia"/>
            <w:bCs/>
            <w:noProof/>
          </w:rPr>
          <w:t>8</w:t>
        </w:r>
        <w:r w:rsidR="00497705" w:rsidRPr="007F64A1">
          <w:rPr>
            <w:rStyle w:val="a7"/>
            <w:rFonts w:cs="Arial" w:hint="eastAsia"/>
            <w:bCs/>
            <w:noProof/>
          </w:rPr>
          <w:t>章</w:t>
        </w:r>
        <w:r w:rsidR="00497705" w:rsidRPr="007F64A1">
          <w:rPr>
            <w:rStyle w:val="a7"/>
            <w:noProof/>
          </w:rPr>
          <w:t xml:space="preserve"> Issues To Be Determined </w:t>
        </w:r>
        <w:r w:rsidR="00497705" w:rsidRPr="007F64A1">
          <w:rPr>
            <w:rStyle w:val="a7"/>
            <w:rFonts w:hint="eastAsia"/>
            <w:noProof/>
          </w:rPr>
          <w:t>待确定问题</w:t>
        </w:r>
        <w:r w:rsidR="00497705">
          <w:rPr>
            <w:noProof/>
            <w:webHidden/>
          </w:rPr>
          <w:tab/>
        </w:r>
        <w:r w:rsidR="00804935">
          <w:rPr>
            <w:noProof/>
            <w:webHidden/>
          </w:rPr>
          <w:fldChar w:fldCharType="begin"/>
        </w:r>
        <w:r w:rsidR="00497705">
          <w:rPr>
            <w:noProof/>
            <w:webHidden/>
          </w:rPr>
          <w:instrText xml:space="preserve"> PAGEREF _Toc364774268 \h </w:instrText>
        </w:r>
        <w:r w:rsidR="00804935">
          <w:rPr>
            <w:noProof/>
            <w:webHidden/>
          </w:rPr>
        </w:r>
        <w:r w:rsidR="00804935">
          <w:rPr>
            <w:noProof/>
            <w:webHidden/>
          </w:rPr>
          <w:fldChar w:fldCharType="separate"/>
        </w:r>
        <w:r w:rsidR="009D48BE">
          <w:rPr>
            <w:noProof/>
            <w:webHidden/>
          </w:rPr>
          <w:t>9</w:t>
        </w:r>
        <w:r w:rsidR="00804935">
          <w:rPr>
            <w:noProof/>
            <w:webHidden/>
          </w:rPr>
          <w:fldChar w:fldCharType="end"/>
        </w:r>
      </w:hyperlink>
    </w:p>
    <w:p w:rsidR="005A284B" w:rsidRPr="005A284B" w:rsidRDefault="00804935" w:rsidP="00613778">
      <w:pPr>
        <w:pStyle w:val="aff0"/>
        <w:keepNext w:val="0"/>
      </w:pPr>
      <w:r w:rsidRPr="005A284B">
        <w:fldChar w:fldCharType="end"/>
      </w:r>
    </w:p>
    <w:p w:rsidR="009D48BE" w:rsidRDefault="005A284B" w:rsidP="00613778">
      <w:pPr>
        <w:pStyle w:val="afc"/>
        <w:keepNext w:val="0"/>
        <w:rPr>
          <w:noProof/>
        </w:rPr>
      </w:pPr>
      <w:r w:rsidRPr="005A284B">
        <w:br w:type="page"/>
      </w:r>
      <w:r w:rsidR="0089534D" w:rsidRPr="00105828">
        <w:lastRenderedPageBreak/>
        <w:t xml:space="preserve">Table List </w:t>
      </w:r>
      <w:r w:rsidR="0089534D" w:rsidRPr="00105828">
        <w:rPr>
          <w:rFonts w:hint="eastAsia"/>
        </w:rPr>
        <w:t>表目录</w:t>
      </w:r>
      <w:r w:rsidR="00804935">
        <w:fldChar w:fldCharType="begin"/>
      </w:r>
      <w:r w:rsidR="0089534D">
        <w:instrText xml:space="preserve"> TOC \t "</w:instrText>
      </w:r>
      <w:r w:rsidR="0089534D">
        <w:rPr>
          <w:rFonts w:hint="eastAsia"/>
        </w:rPr>
        <w:instrText>表号去除自动编号</w:instrText>
      </w:r>
      <w:r w:rsidR="0089534D">
        <w:instrText>,1,</w:instrText>
      </w:r>
      <w:r w:rsidR="0089534D">
        <w:rPr>
          <w:rFonts w:hint="eastAsia"/>
        </w:rPr>
        <w:instrText>表号</w:instrText>
      </w:r>
      <w:r w:rsidR="0089534D">
        <w:instrText>,1</w:instrText>
      </w:r>
      <w:r w:rsidR="0089534D">
        <w:rPr>
          <w:rFonts w:hint="eastAsia"/>
        </w:rPr>
        <w:instrText>,table</w:instrText>
      </w:r>
      <w:r w:rsidR="0089534D" w:rsidRPr="001D4473">
        <w:instrText xml:space="preserve"> description</w:instrText>
      </w:r>
      <w:r w:rsidR="0089534D">
        <w:rPr>
          <w:rFonts w:hint="eastAsia"/>
        </w:rPr>
        <w:instrText>,1</w:instrText>
      </w:r>
      <w:r w:rsidR="0089534D">
        <w:instrText xml:space="preserve">" </w:instrText>
      </w:r>
      <w:r w:rsidR="00804935">
        <w:fldChar w:fldCharType="separate"/>
      </w:r>
    </w:p>
    <w:p w:rsidR="009D48BE" w:rsidRDefault="009D48BE" w:rsidP="00613778">
      <w:pPr>
        <w:pStyle w:val="10"/>
        <w:keepNext w:val="0"/>
        <w:tabs>
          <w:tab w:val="right" w:leader="dot" w:pos="9016"/>
        </w:tabs>
        <w:rPr>
          <w:rFonts w:asciiTheme="minorHAnsi" w:eastAsiaTheme="minorEastAsia" w:hAnsiTheme="minorHAnsi" w:cstheme="minorBidi"/>
          <w:noProof/>
          <w:kern w:val="2"/>
          <w:szCs w:val="22"/>
        </w:rPr>
      </w:pPr>
      <w:r w:rsidRPr="003366D2">
        <w:rPr>
          <w:rFonts w:eastAsia="黑体" w:hint="eastAsia"/>
          <w:noProof/>
        </w:rPr>
        <w:t>表</w:t>
      </w:r>
      <w:r w:rsidRPr="003366D2">
        <w:rPr>
          <w:rFonts w:eastAsia="黑体" w:hint="eastAsia"/>
          <w:noProof/>
        </w:rPr>
        <w:t>1</w:t>
      </w:r>
      <w:r>
        <w:rPr>
          <w:rFonts w:hint="eastAsia"/>
          <w:noProof/>
        </w:rPr>
        <w:t xml:space="preserve"> </w:t>
      </w:r>
      <w:r>
        <w:rPr>
          <w:rFonts w:hint="eastAsia"/>
          <w:noProof/>
        </w:rPr>
        <w:t>需求分级表</w:t>
      </w:r>
      <w:r>
        <w:rPr>
          <w:noProof/>
        </w:rPr>
        <w:tab/>
      </w:r>
      <w:r w:rsidR="00804935">
        <w:rPr>
          <w:noProof/>
        </w:rPr>
        <w:fldChar w:fldCharType="begin"/>
      </w:r>
      <w:r>
        <w:rPr>
          <w:noProof/>
        </w:rPr>
        <w:instrText xml:space="preserve"> PAGEREF _Toc364777433 \h </w:instrText>
      </w:r>
      <w:r w:rsidR="00804935">
        <w:rPr>
          <w:noProof/>
        </w:rPr>
      </w:r>
      <w:r w:rsidR="00804935">
        <w:rPr>
          <w:noProof/>
        </w:rPr>
        <w:fldChar w:fldCharType="separate"/>
      </w:r>
      <w:r>
        <w:rPr>
          <w:noProof/>
        </w:rPr>
        <w:t>9</w:t>
      </w:r>
      <w:r w:rsidR="00804935">
        <w:rPr>
          <w:noProof/>
        </w:rPr>
        <w:fldChar w:fldCharType="end"/>
      </w:r>
    </w:p>
    <w:p w:rsidR="009D48BE" w:rsidRDefault="009D48BE" w:rsidP="00613778">
      <w:pPr>
        <w:pStyle w:val="10"/>
        <w:keepNext w:val="0"/>
        <w:tabs>
          <w:tab w:val="right" w:leader="dot" w:pos="9016"/>
        </w:tabs>
        <w:rPr>
          <w:rFonts w:asciiTheme="minorHAnsi" w:eastAsiaTheme="minorEastAsia" w:hAnsiTheme="minorHAnsi" w:cstheme="minorBidi"/>
          <w:noProof/>
          <w:kern w:val="2"/>
          <w:szCs w:val="22"/>
        </w:rPr>
      </w:pPr>
      <w:r w:rsidRPr="003366D2">
        <w:rPr>
          <w:rFonts w:eastAsia="黑体" w:hint="eastAsia"/>
          <w:noProof/>
        </w:rPr>
        <w:t>表</w:t>
      </w:r>
      <w:r w:rsidRPr="003366D2">
        <w:rPr>
          <w:rFonts w:eastAsia="黑体" w:hint="eastAsia"/>
          <w:noProof/>
        </w:rPr>
        <w:t>2</w:t>
      </w:r>
      <w:r>
        <w:rPr>
          <w:rFonts w:hint="eastAsia"/>
          <w:noProof/>
        </w:rPr>
        <w:t xml:space="preserve"> </w:t>
      </w:r>
      <w:r>
        <w:rPr>
          <w:rFonts w:hint="eastAsia"/>
          <w:noProof/>
        </w:rPr>
        <w:t>待确定问题表</w:t>
      </w:r>
      <w:r>
        <w:rPr>
          <w:noProof/>
        </w:rPr>
        <w:tab/>
      </w:r>
      <w:r w:rsidR="00804935">
        <w:rPr>
          <w:noProof/>
        </w:rPr>
        <w:fldChar w:fldCharType="begin"/>
      </w:r>
      <w:r>
        <w:rPr>
          <w:noProof/>
        </w:rPr>
        <w:instrText xml:space="preserve"> PAGEREF _Toc364777434 \h </w:instrText>
      </w:r>
      <w:r w:rsidR="00804935">
        <w:rPr>
          <w:noProof/>
        </w:rPr>
      </w:r>
      <w:r w:rsidR="00804935">
        <w:rPr>
          <w:noProof/>
        </w:rPr>
        <w:fldChar w:fldCharType="separate"/>
      </w:r>
      <w:r>
        <w:rPr>
          <w:noProof/>
        </w:rPr>
        <w:t>9</w:t>
      </w:r>
      <w:r w:rsidR="00804935">
        <w:rPr>
          <w:noProof/>
        </w:rPr>
        <w:fldChar w:fldCharType="end"/>
      </w:r>
    </w:p>
    <w:p w:rsidR="009D48BE" w:rsidRDefault="00804935" w:rsidP="00613778">
      <w:pPr>
        <w:pStyle w:val="afc"/>
        <w:keepNext w:val="0"/>
        <w:rPr>
          <w:noProof/>
        </w:rPr>
      </w:pPr>
      <w:r>
        <w:fldChar w:fldCharType="end"/>
      </w:r>
      <w:r w:rsidR="0089534D" w:rsidRPr="00105828">
        <w:t xml:space="preserve">Figure List </w:t>
      </w:r>
      <w:r w:rsidR="0089534D" w:rsidRPr="00105828">
        <w:rPr>
          <w:rFonts w:hint="eastAsia"/>
        </w:rPr>
        <w:t>图目录</w:t>
      </w:r>
      <w:r>
        <w:fldChar w:fldCharType="begin"/>
      </w:r>
      <w:r w:rsidR="0089534D">
        <w:instrText xml:space="preserve"> TOC \t "</w:instrText>
      </w:r>
      <w:r w:rsidR="0089534D">
        <w:rPr>
          <w:rFonts w:hint="eastAsia"/>
        </w:rPr>
        <w:instrText>图号去除自动编号</w:instrText>
      </w:r>
      <w:r w:rsidR="0089534D">
        <w:instrText>,1,</w:instrText>
      </w:r>
      <w:r w:rsidR="0089534D">
        <w:rPr>
          <w:rFonts w:hint="eastAsia"/>
        </w:rPr>
        <w:instrText>图号</w:instrText>
      </w:r>
      <w:r w:rsidR="0089534D">
        <w:instrText>,1</w:instrText>
      </w:r>
      <w:r w:rsidR="0089534D">
        <w:rPr>
          <w:rFonts w:hint="eastAsia"/>
        </w:rPr>
        <w:instrText>,</w:instrText>
      </w:r>
      <w:r w:rsidR="0089534D" w:rsidRPr="001D4473">
        <w:instrText xml:space="preserve"> figure description</w:instrText>
      </w:r>
      <w:r w:rsidR="0089534D">
        <w:rPr>
          <w:rFonts w:hint="eastAsia"/>
        </w:rPr>
        <w:instrText>,1</w:instrText>
      </w:r>
      <w:r w:rsidR="0089534D">
        <w:instrText xml:space="preserve">" </w:instrText>
      </w:r>
      <w:r>
        <w:fldChar w:fldCharType="separate"/>
      </w:r>
    </w:p>
    <w:p w:rsidR="005A284B" w:rsidRPr="005A284B" w:rsidRDefault="009D48BE" w:rsidP="00613778">
      <w:pPr>
        <w:pStyle w:val="afe"/>
        <w:keepNext w:val="0"/>
      </w:pPr>
      <w:r>
        <w:rPr>
          <w:rFonts w:hint="eastAsia"/>
          <w:b/>
          <w:bCs/>
          <w:noProof/>
        </w:rPr>
        <w:t>未找到目录项。</w:t>
      </w:r>
      <w:r w:rsidR="00804935">
        <w:fldChar w:fldCharType="end"/>
      </w:r>
      <w:r w:rsidR="005A284B" w:rsidRPr="005A284B">
        <w:br w:type="page"/>
      </w:r>
      <w:r w:rsidR="006E50D5">
        <w:rPr>
          <w:rFonts w:hint="eastAsia"/>
        </w:rPr>
        <w:lastRenderedPageBreak/>
        <w:t>XXX</w:t>
      </w:r>
      <w:r w:rsidR="00716F33">
        <w:fldChar w:fldCharType="begin"/>
      </w:r>
      <w:r w:rsidR="00716F33">
        <w:instrText xml:space="preserve"> REF </w:instrText>
      </w:r>
      <w:r w:rsidR="00716F33">
        <w:instrText>文档名称</w:instrText>
      </w:r>
      <w:r w:rsidR="00716F33">
        <w:instrText xml:space="preserve"> \h  \* MERGEFORMAT </w:instrText>
      </w:r>
      <w:r w:rsidR="00716F33">
        <w:fldChar w:fldCharType="separate"/>
      </w:r>
      <w:r w:rsidR="00D742BE" w:rsidRPr="0093647C">
        <w:rPr>
          <w:rFonts w:hint="eastAsia"/>
        </w:rPr>
        <w:t>软件需求</w:t>
      </w:r>
      <w:r w:rsidR="00D742BE">
        <w:rPr>
          <w:rFonts w:hint="eastAsia"/>
        </w:rPr>
        <w:t>设计</w:t>
      </w:r>
      <w:r w:rsidR="00D742BE" w:rsidRPr="0093647C">
        <w:rPr>
          <w:rFonts w:hint="eastAsia"/>
        </w:rPr>
        <w:t>说明书</w:t>
      </w:r>
      <w:r w:rsidR="00716F33">
        <w:fldChar w:fldCharType="end"/>
      </w:r>
    </w:p>
    <w:p w:rsidR="005A284B" w:rsidRPr="005A284B" w:rsidRDefault="005A284B" w:rsidP="00613778">
      <w:pPr>
        <w:pStyle w:val="af9"/>
        <w:keepNext w:val="0"/>
        <w:widowControl w:val="0"/>
      </w:pPr>
      <w:r w:rsidRPr="005A284B">
        <w:t xml:space="preserve">Keywords </w:t>
      </w:r>
      <w:r w:rsidRPr="005A284B">
        <w:rPr>
          <w:rFonts w:hint="eastAsia"/>
        </w:rPr>
        <w:t>关键词：</w:t>
      </w:r>
      <w:r w:rsidR="009C33AC">
        <w:rPr>
          <w:rFonts w:ascii="宋体" w:cs="宋体" w:hint="eastAsia"/>
          <w:b w:val="0"/>
        </w:rPr>
        <w:t xml:space="preserve"> </w:t>
      </w:r>
    </w:p>
    <w:p w:rsidR="005A284B" w:rsidRPr="005A284B" w:rsidRDefault="005A284B" w:rsidP="00613778">
      <w:pPr>
        <w:pStyle w:val="afa"/>
        <w:keepNext w:val="0"/>
        <w:widowControl w:val="0"/>
      </w:pPr>
      <w:r w:rsidRPr="005A284B">
        <w:t xml:space="preserve">Abstract  </w:t>
      </w:r>
      <w:r w:rsidRPr="005A284B">
        <w:rPr>
          <w:rFonts w:hint="eastAsia"/>
        </w:rPr>
        <w:t>摘</w:t>
      </w:r>
      <w:r w:rsidRPr="005A284B">
        <w:t xml:space="preserve">    </w:t>
      </w:r>
      <w:r w:rsidRPr="005A284B">
        <w:rPr>
          <w:rFonts w:hint="eastAsia"/>
        </w:rPr>
        <w:t>要：</w:t>
      </w:r>
    </w:p>
    <w:p w:rsidR="0089534D" w:rsidRPr="006E50D5" w:rsidRDefault="005A284B" w:rsidP="00613778">
      <w:pPr>
        <w:pStyle w:val="afa"/>
        <w:keepNext w:val="0"/>
        <w:widowControl w:val="0"/>
        <w:rPr>
          <w:rFonts w:cs="Arial"/>
          <w:i/>
          <w:color w:val="0000FF"/>
        </w:rPr>
      </w:pPr>
      <w:r w:rsidRPr="005A284B">
        <w:t xml:space="preserve">List of abbreviations </w:t>
      </w:r>
      <w:r w:rsidRPr="005A284B">
        <w:rPr>
          <w:rFonts w:hint="eastAsia"/>
        </w:rPr>
        <w:t>缩略语清单：</w:t>
      </w:r>
      <w:r w:rsidR="0089534D" w:rsidRPr="0089534D">
        <w:t xml:space="preserve"> </w:t>
      </w:r>
      <w:r w:rsidR="006E50D5" w:rsidRPr="006E50D5">
        <w:rPr>
          <w:rFonts w:cs="Arial"/>
          <w:i/>
          <w:color w:val="0000FF"/>
        </w:rPr>
        <w:t>&lt;</w:t>
      </w:r>
      <w:r w:rsidR="006E50D5" w:rsidRPr="006E50D5">
        <w:rPr>
          <w:rFonts w:cs="Arial" w:hint="eastAsia"/>
          <w:i/>
          <w:color w:val="0000FF"/>
        </w:rPr>
        <w:t>对本文所用缩略语进行说明，要求提供每个缩略语的英文全名和中文解释。</w:t>
      </w:r>
      <w:r w:rsidR="006E50D5" w:rsidRPr="006E50D5">
        <w:rPr>
          <w:rFonts w:cs="Arial"/>
          <w:i/>
          <w:color w:val="0000FF"/>
        </w:rPr>
        <w:t>&gt;</w:t>
      </w:r>
    </w:p>
    <w:tbl>
      <w:tblPr>
        <w:tblW w:w="4984" w:type="pct"/>
        <w:jc w:val="center"/>
        <w:tblInd w:w="1076" w:type="dxa"/>
        <w:tblCellMar>
          <w:left w:w="57" w:type="dxa"/>
          <w:right w:w="57" w:type="dxa"/>
        </w:tblCellMar>
        <w:tblLook w:val="0000" w:firstRow="0" w:lastRow="0" w:firstColumn="0" w:lastColumn="0" w:noHBand="0" w:noVBand="0"/>
      </w:tblPr>
      <w:tblGrid>
        <w:gridCol w:w="2455"/>
        <w:gridCol w:w="3258"/>
        <w:gridCol w:w="3398"/>
      </w:tblGrid>
      <w:tr w:rsidR="0089534D" w:rsidRPr="00E37BEF">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rsidR="0089534D" w:rsidRPr="00E37BEF" w:rsidRDefault="0089534D" w:rsidP="00613778">
            <w:pPr>
              <w:pStyle w:val="Char0"/>
              <w:keepNext w:val="0"/>
            </w:pPr>
            <w:r w:rsidRPr="00E37BEF">
              <w:t>Abbreviations</w:t>
            </w:r>
            <w:r w:rsidRPr="00E37BEF">
              <w:rPr>
                <w:rFonts w:hint="eastAsia"/>
              </w:rPr>
              <w:t>缩略语</w:t>
            </w:r>
          </w:p>
        </w:tc>
        <w:tc>
          <w:tcPr>
            <w:tcW w:w="1788" w:type="pct"/>
            <w:tcBorders>
              <w:top w:val="single" w:sz="6" w:space="0" w:color="auto"/>
              <w:left w:val="single" w:sz="6" w:space="0" w:color="auto"/>
              <w:bottom w:val="single" w:sz="6" w:space="0" w:color="auto"/>
              <w:right w:val="single" w:sz="6" w:space="0" w:color="auto"/>
            </w:tcBorders>
            <w:shd w:val="clear" w:color="auto" w:fill="C0C0C0"/>
          </w:tcPr>
          <w:p w:rsidR="0089534D" w:rsidRPr="00E37BEF" w:rsidRDefault="0089534D" w:rsidP="00613778">
            <w:pPr>
              <w:pStyle w:val="Char0"/>
              <w:keepNext w:val="0"/>
            </w:pPr>
            <w:r w:rsidRPr="00E37BEF">
              <w:t xml:space="preserve">Full spelling </w:t>
            </w:r>
            <w:r w:rsidRPr="00E37BEF">
              <w:rPr>
                <w:rFonts w:hint="eastAsia"/>
              </w:rPr>
              <w:t>英文全名</w:t>
            </w:r>
          </w:p>
        </w:tc>
        <w:tc>
          <w:tcPr>
            <w:tcW w:w="1865" w:type="pct"/>
            <w:tcBorders>
              <w:top w:val="single" w:sz="6" w:space="0" w:color="auto"/>
              <w:left w:val="single" w:sz="6" w:space="0" w:color="auto"/>
              <w:bottom w:val="single" w:sz="6" w:space="0" w:color="auto"/>
              <w:right w:val="single" w:sz="6" w:space="0" w:color="auto"/>
            </w:tcBorders>
            <w:shd w:val="clear" w:color="auto" w:fill="C0C0C0"/>
          </w:tcPr>
          <w:p w:rsidR="0089534D" w:rsidRPr="00E37BEF" w:rsidRDefault="0089534D" w:rsidP="00613778">
            <w:pPr>
              <w:pStyle w:val="Char0"/>
              <w:keepNext w:val="0"/>
            </w:pPr>
            <w:r w:rsidRPr="00E37BEF">
              <w:t xml:space="preserve">Chinese explanation </w:t>
            </w:r>
            <w:r w:rsidRPr="00E37BEF">
              <w:rPr>
                <w:rFonts w:hint="eastAsia"/>
              </w:rPr>
              <w:t>中文解释</w:t>
            </w:r>
          </w:p>
        </w:tc>
      </w:tr>
      <w:tr w:rsidR="00B3321B"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B3321B" w:rsidRDefault="00B3321B" w:rsidP="00613778">
            <w:pPr>
              <w:keepNext w:val="0"/>
            </w:pPr>
          </w:p>
        </w:tc>
        <w:tc>
          <w:tcPr>
            <w:tcW w:w="1788" w:type="pct"/>
            <w:tcBorders>
              <w:top w:val="single" w:sz="6" w:space="0" w:color="auto"/>
              <w:left w:val="single" w:sz="6" w:space="0" w:color="auto"/>
              <w:bottom w:val="single" w:sz="6" w:space="0" w:color="auto"/>
              <w:right w:val="single" w:sz="6" w:space="0" w:color="auto"/>
            </w:tcBorders>
          </w:tcPr>
          <w:p w:rsidR="00B3321B" w:rsidRDefault="00B3321B" w:rsidP="00613778">
            <w:pPr>
              <w:keepNext w:val="0"/>
            </w:pPr>
          </w:p>
        </w:tc>
        <w:tc>
          <w:tcPr>
            <w:tcW w:w="1865" w:type="pct"/>
            <w:tcBorders>
              <w:top w:val="single" w:sz="6" w:space="0" w:color="auto"/>
              <w:left w:val="single" w:sz="6" w:space="0" w:color="auto"/>
              <w:bottom w:val="single" w:sz="6" w:space="0" w:color="auto"/>
              <w:right w:val="single" w:sz="6" w:space="0" w:color="auto"/>
            </w:tcBorders>
          </w:tcPr>
          <w:p w:rsidR="00B3321B" w:rsidRPr="00833D09" w:rsidRDefault="00B3321B" w:rsidP="00613778">
            <w:pPr>
              <w:pStyle w:val="aff"/>
              <w:keepNext w:val="0"/>
            </w:pPr>
          </w:p>
        </w:tc>
      </w:tr>
      <w:tr w:rsidR="00B3321B"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B3321B" w:rsidRDefault="00B3321B" w:rsidP="00613778">
            <w:pPr>
              <w:keepNext w:val="0"/>
            </w:pPr>
          </w:p>
        </w:tc>
        <w:tc>
          <w:tcPr>
            <w:tcW w:w="1788" w:type="pct"/>
            <w:tcBorders>
              <w:top w:val="single" w:sz="6" w:space="0" w:color="auto"/>
              <w:left w:val="single" w:sz="6" w:space="0" w:color="auto"/>
              <w:bottom w:val="single" w:sz="6" w:space="0" w:color="auto"/>
              <w:right w:val="single" w:sz="6" w:space="0" w:color="auto"/>
            </w:tcBorders>
          </w:tcPr>
          <w:p w:rsidR="00B3321B" w:rsidRDefault="00B3321B" w:rsidP="00613778">
            <w:pPr>
              <w:keepNext w:val="0"/>
            </w:pPr>
          </w:p>
        </w:tc>
        <w:tc>
          <w:tcPr>
            <w:tcW w:w="1865" w:type="pct"/>
            <w:tcBorders>
              <w:top w:val="single" w:sz="6" w:space="0" w:color="auto"/>
              <w:left w:val="single" w:sz="6" w:space="0" w:color="auto"/>
              <w:bottom w:val="single" w:sz="6" w:space="0" w:color="auto"/>
              <w:right w:val="single" w:sz="6" w:space="0" w:color="auto"/>
            </w:tcBorders>
          </w:tcPr>
          <w:p w:rsidR="00B3321B" w:rsidRPr="005D201D" w:rsidRDefault="00B3321B" w:rsidP="00613778">
            <w:pPr>
              <w:pStyle w:val="aff"/>
              <w:keepNext w:val="0"/>
              <w:rPr>
                <w:rFonts w:ascii="宋体" w:cs="宋体"/>
              </w:rPr>
            </w:pPr>
          </w:p>
        </w:tc>
      </w:tr>
      <w:tr w:rsidR="00B3321B" w:rsidRPr="004D1C4A">
        <w:trPr>
          <w:jc w:val="center"/>
        </w:trPr>
        <w:tc>
          <w:tcPr>
            <w:tcW w:w="1347" w:type="pct"/>
            <w:tcBorders>
              <w:top w:val="single" w:sz="6" w:space="0" w:color="auto"/>
              <w:left w:val="single" w:sz="6" w:space="0" w:color="auto"/>
              <w:bottom w:val="single" w:sz="6" w:space="0" w:color="auto"/>
              <w:right w:val="single" w:sz="6" w:space="0" w:color="auto"/>
            </w:tcBorders>
          </w:tcPr>
          <w:p w:rsidR="00B3321B" w:rsidRPr="004D1C4A" w:rsidRDefault="00B3321B" w:rsidP="00613778">
            <w:pPr>
              <w:pStyle w:val="aff"/>
              <w:keepNext w:val="0"/>
              <w:rPr>
                <w:rFonts w:ascii="宋体" w:cs="宋体"/>
              </w:rPr>
            </w:pPr>
          </w:p>
        </w:tc>
        <w:tc>
          <w:tcPr>
            <w:tcW w:w="1788" w:type="pct"/>
            <w:tcBorders>
              <w:top w:val="single" w:sz="6" w:space="0" w:color="auto"/>
              <w:left w:val="single" w:sz="6" w:space="0" w:color="auto"/>
              <w:bottom w:val="single" w:sz="6" w:space="0" w:color="auto"/>
              <w:right w:val="single" w:sz="6" w:space="0" w:color="auto"/>
            </w:tcBorders>
          </w:tcPr>
          <w:p w:rsidR="00B3321B" w:rsidRPr="004D1C4A" w:rsidRDefault="00B3321B" w:rsidP="00613778">
            <w:pPr>
              <w:pStyle w:val="aff"/>
              <w:keepNext w:val="0"/>
              <w:rPr>
                <w:rFonts w:ascii="宋体" w:cs="宋体"/>
              </w:rPr>
            </w:pPr>
          </w:p>
        </w:tc>
        <w:tc>
          <w:tcPr>
            <w:tcW w:w="1865" w:type="pct"/>
            <w:tcBorders>
              <w:top w:val="single" w:sz="6" w:space="0" w:color="auto"/>
              <w:left w:val="single" w:sz="6" w:space="0" w:color="auto"/>
              <w:bottom w:val="single" w:sz="6" w:space="0" w:color="auto"/>
              <w:right w:val="single" w:sz="6" w:space="0" w:color="auto"/>
            </w:tcBorders>
          </w:tcPr>
          <w:p w:rsidR="00B3321B" w:rsidRPr="004D1C4A" w:rsidRDefault="00B3321B" w:rsidP="00613778">
            <w:pPr>
              <w:pStyle w:val="aff"/>
              <w:keepNext w:val="0"/>
              <w:rPr>
                <w:rFonts w:ascii="宋体" w:cs="宋体"/>
              </w:rPr>
            </w:pPr>
          </w:p>
        </w:tc>
      </w:tr>
      <w:tr w:rsidR="00B3321B"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B3321B" w:rsidRPr="00E37BEF" w:rsidRDefault="00B3321B" w:rsidP="00613778">
            <w:pPr>
              <w:pStyle w:val="aff"/>
              <w:keepNext w:val="0"/>
            </w:pPr>
          </w:p>
        </w:tc>
        <w:tc>
          <w:tcPr>
            <w:tcW w:w="1788" w:type="pct"/>
            <w:tcBorders>
              <w:top w:val="single" w:sz="6" w:space="0" w:color="auto"/>
              <w:left w:val="single" w:sz="6" w:space="0" w:color="auto"/>
              <w:bottom w:val="single" w:sz="6" w:space="0" w:color="auto"/>
              <w:right w:val="single" w:sz="6" w:space="0" w:color="auto"/>
            </w:tcBorders>
          </w:tcPr>
          <w:p w:rsidR="00B3321B" w:rsidRPr="00E37BEF" w:rsidRDefault="00B3321B" w:rsidP="00613778">
            <w:pPr>
              <w:pStyle w:val="aff"/>
              <w:keepNext w:val="0"/>
            </w:pPr>
          </w:p>
        </w:tc>
        <w:tc>
          <w:tcPr>
            <w:tcW w:w="1865" w:type="pct"/>
            <w:tcBorders>
              <w:top w:val="single" w:sz="6" w:space="0" w:color="auto"/>
              <w:left w:val="single" w:sz="6" w:space="0" w:color="auto"/>
              <w:bottom w:val="single" w:sz="6" w:space="0" w:color="auto"/>
              <w:right w:val="single" w:sz="6" w:space="0" w:color="auto"/>
            </w:tcBorders>
          </w:tcPr>
          <w:p w:rsidR="00B3321B" w:rsidRPr="00E37BEF" w:rsidRDefault="00B3321B" w:rsidP="00613778">
            <w:pPr>
              <w:pStyle w:val="aff"/>
              <w:keepNext w:val="0"/>
            </w:pPr>
          </w:p>
        </w:tc>
      </w:tr>
    </w:tbl>
    <w:p w:rsidR="005A284B" w:rsidRPr="005A284B" w:rsidRDefault="0089534D" w:rsidP="00613778">
      <w:pPr>
        <w:pStyle w:val="1"/>
        <w:keepNext w:val="0"/>
        <w:widowControl w:val="0"/>
      </w:pPr>
      <w:r w:rsidRPr="00FE2607">
        <w:br w:type="page"/>
      </w:r>
      <w:bookmarkStart w:id="1" w:name="_Toc364774235"/>
      <w:r w:rsidR="005A284B" w:rsidRPr="005A284B">
        <w:lastRenderedPageBreak/>
        <w:t xml:space="preserve">Introduction  </w:t>
      </w:r>
      <w:r w:rsidR="005A284B" w:rsidRPr="005A284B">
        <w:rPr>
          <w:rFonts w:hint="eastAsia"/>
        </w:rPr>
        <w:t>简介</w:t>
      </w:r>
      <w:bookmarkEnd w:id="1"/>
    </w:p>
    <w:p w:rsidR="00613778" w:rsidRPr="00613778" w:rsidRDefault="00D540AB" w:rsidP="00613778">
      <w:pPr>
        <w:pStyle w:val="2"/>
        <w:keepNext w:val="0"/>
        <w:widowControl w:val="0"/>
        <w:rPr>
          <w:rFonts w:hint="eastAsia"/>
        </w:rPr>
      </w:pPr>
      <w:r>
        <w:rPr>
          <w:rFonts w:hint="eastAsia"/>
        </w:rPr>
        <w:t>D</w:t>
      </w:r>
      <w:r w:rsidRPr="005A284B">
        <w:t>escription</w:t>
      </w:r>
      <w:r w:rsidR="00F00FC2">
        <w:rPr>
          <w:rFonts w:hint="eastAsia"/>
        </w:rPr>
        <w:t xml:space="preserve"> </w:t>
      </w:r>
      <w:r w:rsidR="00F00FC2">
        <w:rPr>
          <w:rFonts w:hint="eastAsia"/>
        </w:rPr>
        <w:t>概况</w:t>
      </w:r>
    </w:p>
    <w:p w:rsidR="00613778" w:rsidRDefault="00613778" w:rsidP="00613778">
      <w:pPr>
        <w:keepNext w:val="0"/>
        <w:rPr>
          <w:rFonts w:hint="eastAsia"/>
        </w:rPr>
      </w:pPr>
    </w:p>
    <w:p w:rsidR="00613778" w:rsidRDefault="00613778" w:rsidP="00613778">
      <w:pPr>
        <w:keepNext w:val="0"/>
        <w:rPr>
          <w:rFonts w:hint="eastAsia"/>
        </w:rPr>
      </w:pPr>
    </w:p>
    <w:p w:rsidR="00613778" w:rsidRPr="008D7432" w:rsidRDefault="00613778" w:rsidP="00613778">
      <w:pPr>
        <w:keepNext w:val="0"/>
      </w:pPr>
    </w:p>
    <w:p w:rsidR="00F00FC2" w:rsidRDefault="00F00FC2" w:rsidP="00613778">
      <w:pPr>
        <w:pStyle w:val="2"/>
        <w:keepNext w:val="0"/>
        <w:widowControl w:val="0"/>
        <w:rPr>
          <w:rFonts w:hint="eastAsia"/>
        </w:rPr>
      </w:pPr>
      <w:r>
        <w:rPr>
          <w:rFonts w:hint="eastAsia"/>
        </w:rPr>
        <w:t>Background</w:t>
      </w:r>
      <w:r w:rsidRPr="005A284B">
        <w:t xml:space="preserve">  </w:t>
      </w:r>
      <w:r>
        <w:rPr>
          <w:rFonts w:hint="eastAsia"/>
        </w:rPr>
        <w:t>项目背景</w:t>
      </w:r>
    </w:p>
    <w:p w:rsidR="008D7432" w:rsidRDefault="008D7432" w:rsidP="002A47D0">
      <w:pPr>
        <w:keepNext w:val="0"/>
        <w:rPr>
          <w:rFonts w:hint="eastAsia"/>
        </w:rPr>
      </w:pPr>
    </w:p>
    <w:p w:rsidR="002A47D0" w:rsidRPr="008D7432" w:rsidRDefault="002A47D0" w:rsidP="002A47D0">
      <w:pPr>
        <w:keepNext w:val="0"/>
      </w:pPr>
    </w:p>
    <w:p w:rsidR="005A284B" w:rsidRDefault="005A284B" w:rsidP="00613778">
      <w:pPr>
        <w:pStyle w:val="2"/>
        <w:keepNext w:val="0"/>
        <w:widowControl w:val="0"/>
        <w:rPr>
          <w:rFonts w:hint="eastAsia"/>
        </w:rPr>
      </w:pPr>
      <w:bookmarkStart w:id="2" w:name="_Toc364774237"/>
      <w:r w:rsidRPr="005A284B">
        <w:t xml:space="preserve">Scope  </w:t>
      </w:r>
      <w:r w:rsidRPr="005A284B">
        <w:rPr>
          <w:rFonts w:hint="eastAsia"/>
        </w:rPr>
        <w:t>范围</w:t>
      </w:r>
      <w:bookmarkEnd w:id="2"/>
    </w:p>
    <w:p w:rsidR="008D7432" w:rsidRDefault="008D7432" w:rsidP="00613778">
      <w:pPr>
        <w:keepNext w:val="0"/>
        <w:rPr>
          <w:rFonts w:hint="eastAsia"/>
        </w:rPr>
      </w:pPr>
    </w:p>
    <w:p w:rsidR="002A47D0" w:rsidRPr="008D7432" w:rsidRDefault="002A47D0" w:rsidP="00613778">
      <w:pPr>
        <w:keepNext w:val="0"/>
      </w:pPr>
    </w:p>
    <w:p w:rsidR="00561620" w:rsidRPr="00561620" w:rsidRDefault="001F5ABD" w:rsidP="00613778">
      <w:pPr>
        <w:pStyle w:val="21"/>
      </w:pPr>
      <w:r w:rsidRPr="008D26F4">
        <w:rPr>
          <w:rFonts w:hint="eastAsia"/>
        </w:rPr>
        <w:t>本节应描述文档所包括和不包括的内容。</w:t>
      </w:r>
    </w:p>
    <w:p w:rsidR="005A284B" w:rsidRPr="005A284B" w:rsidRDefault="005A284B" w:rsidP="00613778">
      <w:pPr>
        <w:pStyle w:val="1"/>
        <w:keepNext w:val="0"/>
        <w:widowControl w:val="0"/>
      </w:pPr>
      <w:bookmarkStart w:id="3" w:name="_Toc364774238"/>
      <w:r w:rsidRPr="005A284B">
        <w:t>General description</w:t>
      </w:r>
      <w:r w:rsidRPr="005A284B">
        <w:rPr>
          <w:rFonts w:hint="eastAsia"/>
        </w:rPr>
        <w:t>总体概述</w:t>
      </w:r>
      <w:bookmarkEnd w:id="3"/>
    </w:p>
    <w:p w:rsidR="00613778" w:rsidRPr="00613778" w:rsidRDefault="005A284B" w:rsidP="00613778">
      <w:pPr>
        <w:pStyle w:val="2"/>
        <w:keepNext w:val="0"/>
        <w:widowControl w:val="0"/>
        <w:rPr>
          <w:rFonts w:hint="eastAsia"/>
        </w:rPr>
      </w:pPr>
      <w:bookmarkStart w:id="4" w:name="_Toc364774239"/>
      <w:r w:rsidRPr="005A284B">
        <w:t xml:space="preserve">Software perspective </w:t>
      </w:r>
      <w:r w:rsidRPr="005A284B">
        <w:rPr>
          <w:rFonts w:hint="eastAsia"/>
        </w:rPr>
        <w:t>软件概述</w:t>
      </w:r>
      <w:bookmarkEnd w:id="4"/>
    </w:p>
    <w:p w:rsidR="00613778" w:rsidRDefault="00613778" w:rsidP="00613778">
      <w:pPr>
        <w:keepNext w:val="0"/>
        <w:rPr>
          <w:rFonts w:hint="eastAsia"/>
        </w:rPr>
      </w:pPr>
    </w:p>
    <w:p w:rsidR="002A47D0" w:rsidRPr="00613778" w:rsidRDefault="002A47D0" w:rsidP="00613778">
      <w:pPr>
        <w:keepNext w:val="0"/>
        <w:rPr>
          <w:rFonts w:hint="eastAsia"/>
        </w:rPr>
      </w:pPr>
    </w:p>
    <w:p w:rsidR="00F00FC2" w:rsidRDefault="00F00FC2" w:rsidP="00613778">
      <w:pPr>
        <w:pStyle w:val="2"/>
        <w:keepNext w:val="0"/>
        <w:widowControl w:val="0"/>
        <w:rPr>
          <w:rFonts w:hint="eastAsia"/>
        </w:rPr>
      </w:pPr>
      <w:r>
        <w:rPr>
          <w:rFonts w:hint="eastAsia"/>
        </w:rPr>
        <w:t>N</w:t>
      </w:r>
      <w:r w:rsidRPr="00F00FC2">
        <w:t>etwork diagram</w:t>
      </w:r>
      <w:r>
        <w:rPr>
          <w:rFonts w:hint="eastAsia"/>
        </w:rPr>
        <w:t xml:space="preserve"> </w:t>
      </w:r>
      <w:r>
        <w:rPr>
          <w:rFonts w:hint="eastAsia"/>
        </w:rPr>
        <w:t>组网框图</w:t>
      </w:r>
    </w:p>
    <w:p w:rsidR="00613778" w:rsidRDefault="00613778" w:rsidP="00613778">
      <w:pPr>
        <w:keepNext w:val="0"/>
        <w:rPr>
          <w:rFonts w:hint="eastAsia"/>
        </w:rPr>
      </w:pPr>
    </w:p>
    <w:p w:rsidR="002A47D0" w:rsidRPr="00613778" w:rsidRDefault="002A47D0" w:rsidP="00613778">
      <w:pPr>
        <w:keepNext w:val="0"/>
      </w:pPr>
    </w:p>
    <w:p w:rsidR="005A284B" w:rsidRDefault="005A284B" w:rsidP="00613778">
      <w:pPr>
        <w:pStyle w:val="2"/>
        <w:keepNext w:val="0"/>
        <w:widowControl w:val="0"/>
        <w:rPr>
          <w:rFonts w:hint="eastAsia"/>
        </w:rPr>
      </w:pPr>
      <w:bookmarkStart w:id="5" w:name="_Toc364774240"/>
      <w:r w:rsidRPr="005A284B">
        <w:t xml:space="preserve">Software function </w:t>
      </w:r>
      <w:r w:rsidRPr="005A284B">
        <w:rPr>
          <w:rFonts w:hint="eastAsia"/>
        </w:rPr>
        <w:t>软件功能</w:t>
      </w:r>
      <w:bookmarkEnd w:id="5"/>
    </w:p>
    <w:p w:rsidR="00613778" w:rsidRDefault="00613778" w:rsidP="002A47D0">
      <w:pPr>
        <w:keepNext w:val="0"/>
        <w:rPr>
          <w:rFonts w:hint="eastAsia"/>
        </w:rPr>
      </w:pPr>
    </w:p>
    <w:p w:rsidR="002A47D0" w:rsidRDefault="002A47D0" w:rsidP="002A47D0">
      <w:pPr>
        <w:keepNext w:val="0"/>
        <w:rPr>
          <w:rFonts w:hint="eastAsia"/>
        </w:rPr>
      </w:pPr>
    </w:p>
    <w:p w:rsidR="002A47D0" w:rsidRDefault="002A47D0" w:rsidP="00613778">
      <w:pPr>
        <w:pStyle w:val="21"/>
        <w:rPr>
          <w:rFonts w:hint="eastAsia"/>
        </w:rPr>
      </w:pPr>
    </w:p>
    <w:p w:rsidR="001F5ABD" w:rsidRDefault="001F5ABD" w:rsidP="00613778">
      <w:pPr>
        <w:pStyle w:val="21"/>
        <w:rPr>
          <w:rFonts w:hint="eastAsia"/>
        </w:rPr>
      </w:pPr>
      <w:r>
        <w:rPr>
          <w:rFonts w:hint="eastAsia"/>
        </w:rPr>
        <w:t>整体描述</w:t>
      </w:r>
      <w:r w:rsidR="00184937">
        <w:rPr>
          <w:rFonts w:hint="eastAsia"/>
        </w:rPr>
        <w:t>本软件</w:t>
      </w:r>
      <w:r>
        <w:rPr>
          <w:rFonts w:hint="eastAsia"/>
        </w:rPr>
        <w:t>的功能表现，同时列举</w:t>
      </w:r>
      <w:r w:rsidR="00184937">
        <w:rPr>
          <w:rFonts w:hint="eastAsia"/>
        </w:rPr>
        <w:t>本软件</w:t>
      </w:r>
      <w:r>
        <w:rPr>
          <w:rFonts w:hint="eastAsia"/>
        </w:rPr>
        <w:t>需实现的功能点</w:t>
      </w:r>
      <w:r w:rsidR="00C41D15">
        <w:rPr>
          <w:rFonts w:hint="eastAsia"/>
        </w:rPr>
        <w:t>，建议通过表格形式列举，包括但不限于如下信息：</w:t>
      </w:r>
      <w:r w:rsidR="00B04E9E">
        <w:rPr>
          <w:rFonts w:hint="eastAsia"/>
        </w:rPr>
        <w:t>功能需求编号、</w:t>
      </w:r>
      <w:r w:rsidR="00C41D15">
        <w:rPr>
          <w:rFonts w:hint="eastAsia"/>
        </w:rPr>
        <w:t>功能名称、简要描述、优先级等</w:t>
      </w:r>
      <w:r w:rsidRPr="008D26F4">
        <w:rPr>
          <w:rFonts w:hint="eastAsia"/>
        </w:rPr>
        <w:t>。</w:t>
      </w:r>
    </w:p>
    <w:p w:rsidR="00613778" w:rsidRDefault="00613778" w:rsidP="00613778">
      <w:pPr>
        <w:pStyle w:val="a3"/>
        <w:keepNext w:val="0"/>
        <w:jc w:val="left"/>
        <w:rPr>
          <w:rFonts w:hint="eastAsia"/>
        </w:rPr>
      </w:pPr>
    </w:p>
    <w:p w:rsidR="00613778" w:rsidRDefault="00613778" w:rsidP="00613778">
      <w:pPr>
        <w:keepNext w:val="0"/>
        <w:rPr>
          <w:rFonts w:hint="eastAsia"/>
        </w:rPr>
      </w:pPr>
    </w:p>
    <w:p w:rsidR="00613778" w:rsidRPr="00613778" w:rsidRDefault="00613778" w:rsidP="00613778">
      <w:pPr>
        <w:keepNext w:val="0"/>
      </w:pPr>
    </w:p>
    <w:p w:rsidR="005A284B" w:rsidRPr="005A284B" w:rsidRDefault="005A284B" w:rsidP="00613778">
      <w:pPr>
        <w:pStyle w:val="2"/>
        <w:keepNext w:val="0"/>
        <w:widowControl w:val="0"/>
      </w:pPr>
      <w:bookmarkStart w:id="6" w:name="_Toc364774241"/>
      <w:r w:rsidRPr="005A284B">
        <w:t xml:space="preserve">User characteristics </w:t>
      </w:r>
      <w:r w:rsidRPr="005A284B">
        <w:rPr>
          <w:rFonts w:hint="eastAsia"/>
        </w:rPr>
        <w:t>用户特征</w:t>
      </w:r>
      <w:bookmarkEnd w:id="6"/>
    </w:p>
    <w:p w:rsidR="002A47D0" w:rsidRDefault="002A47D0" w:rsidP="00613778">
      <w:pPr>
        <w:keepNext w:val="0"/>
        <w:spacing w:line="360" w:lineRule="auto"/>
        <w:jc w:val="both"/>
        <w:rPr>
          <w:rFonts w:ascii="宋体" w:cs="宋体" w:hint="eastAsia"/>
          <w:color w:val="000000"/>
          <w:sz w:val="21"/>
          <w:szCs w:val="21"/>
        </w:rPr>
      </w:pPr>
    </w:p>
    <w:p w:rsidR="002A47D0" w:rsidRDefault="002A47D0" w:rsidP="00613778">
      <w:pPr>
        <w:keepNext w:val="0"/>
        <w:spacing w:line="360" w:lineRule="auto"/>
        <w:jc w:val="both"/>
        <w:rPr>
          <w:rFonts w:ascii="宋体" w:cs="宋体" w:hint="eastAsia"/>
          <w:color w:val="000000"/>
          <w:sz w:val="21"/>
          <w:szCs w:val="21"/>
        </w:rPr>
      </w:pPr>
    </w:p>
    <w:p w:rsidR="002A47D0" w:rsidRDefault="002A47D0" w:rsidP="00613778">
      <w:pPr>
        <w:keepNext w:val="0"/>
        <w:spacing w:line="360" w:lineRule="auto"/>
        <w:jc w:val="both"/>
        <w:rPr>
          <w:rFonts w:ascii="宋体" w:cs="宋体" w:hint="eastAsia"/>
          <w:color w:val="000000"/>
          <w:sz w:val="21"/>
          <w:szCs w:val="21"/>
        </w:rPr>
      </w:pPr>
    </w:p>
    <w:p w:rsidR="00AE7621" w:rsidRPr="00AE7621" w:rsidRDefault="00AE7621" w:rsidP="00613778">
      <w:pPr>
        <w:keepNext w:val="0"/>
        <w:spacing w:line="360" w:lineRule="auto"/>
        <w:jc w:val="both"/>
        <w:rPr>
          <w:rFonts w:ascii="Arial" w:hAnsi="Arial" w:cs="宋体"/>
          <w:i/>
          <w:iCs/>
          <w:color w:val="0000FF"/>
          <w:sz w:val="21"/>
        </w:rPr>
      </w:pPr>
      <w:r w:rsidRPr="00AE7621">
        <w:rPr>
          <w:rFonts w:ascii="Arial" w:hAnsi="Arial" w:cs="宋体" w:hint="eastAsia"/>
          <w:i/>
          <w:iCs/>
          <w:color w:val="0000FF"/>
          <w:sz w:val="21"/>
        </w:rPr>
        <w:t>列出本软件的最终用户的特点，充分说明操作人员、维护人员的教育水平和技术专长，</w:t>
      </w:r>
    </w:p>
    <w:p w:rsidR="00F000EE" w:rsidRPr="00AE7621" w:rsidRDefault="00AE7621" w:rsidP="00613778">
      <w:pPr>
        <w:keepNext w:val="0"/>
        <w:spacing w:line="360" w:lineRule="auto"/>
        <w:jc w:val="both"/>
        <w:rPr>
          <w:rFonts w:ascii="Arial" w:hAnsi="Arial" w:cs="宋体"/>
          <w:i/>
          <w:iCs/>
          <w:color w:val="0000FF"/>
          <w:sz w:val="21"/>
        </w:rPr>
      </w:pPr>
      <w:r w:rsidRPr="00AE7621">
        <w:rPr>
          <w:rFonts w:ascii="Arial" w:hAnsi="Arial" w:cs="宋体" w:hint="eastAsia"/>
          <w:i/>
          <w:iCs/>
          <w:color w:val="0000FF"/>
          <w:sz w:val="21"/>
        </w:rPr>
        <w:t>以及本软件的预期使甩频度。这些是软件设计工作的重要约束</w:t>
      </w:r>
      <w:r>
        <w:rPr>
          <w:rFonts w:ascii="Arial" w:hAnsi="Arial" w:cs="宋体" w:hint="eastAsia"/>
          <w:i/>
          <w:iCs/>
          <w:color w:val="0000FF"/>
          <w:sz w:val="21"/>
        </w:rPr>
        <w:t>。</w:t>
      </w:r>
    </w:p>
    <w:p w:rsidR="005A284B" w:rsidRDefault="005A284B" w:rsidP="00613778">
      <w:pPr>
        <w:pStyle w:val="2"/>
        <w:keepNext w:val="0"/>
        <w:widowControl w:val="0"/>
        <w:rPr>
          <w:rFonts w:hint="eastAsia"/>
        </w:rPr>
      </w:pPr>
      <w:bookmarkStart w:id="7" w:name="_Toc364774242"/>
      <w:r w:rsidRPr="005A284B">
        <w:t xml:space="preserve">Assumptions &amp; Dependencies </w:t>
      </w:r>
      <w:r w:rsidRPr="005A284B">
        <w:rPr>
          <w:rFonts w:hint="eastAsia"/>
        </w:rPr>
        <w:t>假设和依赖关系</w:t>
      </w:r>
      <w:bookmarkEnd w:id="7"/>
    </w:p>
    <w:p w:rsidR="002A47D0" w:rsidRDefault="002A47D0" w:rsidP="002A47D0">
      <w:pPr>
        <w:keepNext w:val="0"/>
        <w:rPr>
          <w:rFonts w:hint="eastAsia"/>
        </w:rPr>
      </w:pPr>
    </w:p>
    <w:p w:rsidR="002A47D0" w:rsidRDefault="002A47D0" w:rsidP="002A47D0">
      <w:pPr>
        <w:keepNext w:val="0"/>
        <w:rPr>
          <w:rFonts w:hint="eastAsia"/>
        </w:rPr>
      </w:pPr>
    </w:p>
    <w:p w:rsidR="002A47D0" w:rsidRPr="002A47D0" w:rsidRDefault="002A47D0" w:rsidP="002A47D0">
      <w:pPr>
        <w:keepNext w:val="0"/>
      </w:pPr>
    </w:p>
    <w:p w:rsidR="005A284B" w:rsidRPr="00AE7621" w:rsidRDefault="00AE7621" w:rsidP="00613778">
      <w:pPr>
        <w:keepNext w:val="0"/>
        <w:spacing w:line="360" w:lineRule="auto"/>
        <w:ind w:firstLineChars="150" w:firstLine="315"/>
        <w:jc w:val="both"/>
        <w:rPr>
          <w:rFonts w:ascii="Arial" w:hAnsi="Arial" w:cs="宋体"/>
          <w:i/>
          <w:iCs/>
          <w:color w:val="0000FF"/>
          <w:sz w:val="21"/>
        </w:rPr>
      </w:pPr>
      <w:r w:rsidRPr="00AE7621">
        <w:rPr>
          <w:rFonts w:ascii="Arial" w:hAnsi="Arial" w:cs="宋体"/>
          <w:i/>
          <w:iCs/>
          <w:color w:val="0000FF"/>
          <w:sz w:val="21"/>
        </w:rPr>
        <w:t>列出进行本软件开发工作的假定和约束，例如经费限制、开发期限等。</w:t>
      </w:r>
    </w:p>
    <w:p w:rsidR="00990DC7" w:rsidRPr="0002468F" w:rsidRDefault="00990DC7" w:rsidP="00613778">
      <w:pPr>
        <w:pStyle w:val="2"/>
        <w:keepNext w:val="0"/>
        <w:widowControl w:val="0"/>
      </w:pPr>
      <w:bookmarkStart w:id="8" w:name="_Toc65753168"/>
      <w:bookmarkStart w:id="9" w:name="_Toc364774243"/>
      <w:r w:rsidRPr="0002468F">
        <w:lastRenderedPageBreak/>
        <w:t xml:space="preserve">Requirements Modeling </w:t>
      </w:r>
      <w:r w:rsidRPr="0002468F">
        <w:rPr>
          <w:rFonts w:hint="eastAsia"/>
        </w:rPr>
        <w:t>需求建模</w:t>
      </w:r>
      <w:bookmarkEnd w:id="8"/>
      <w:bookmarkEnd w:id="9"/>
    </w:p>
    <w:p w:rsidR="000E6BD2" w:rsidRDefault="000E6BD2" w:rsidP="00613778">
      <w:pPr>
        <w:keepNext w:val="0"/>
        <w:spacing w:line="360" w:lineRule="auto"/>
        <w:ind w:firstLine="360"/>
        <w:jc w:val="both"/>
        <w:rPr>
          <w:rFonts w:ascii="宋体" w:cs="宋体" w:hint="eastAsia"/>
          <w:color w:val="000000"/>
          <w:sz w:val="21"/>
          <w:szCs w:val="21"/>
        </w:rPr>
      </w:pPr>
    </w:p>
    <w:p w:rsidR="002A47D0" w:rsidRDefault="002A47D0" w:rsidP="00613778">
      <w:pPr>
        <w:keepNext w:val="0"/>
        <w:spacing w:line="360" w:lineRule="auto"/>
        <w:ind w:firstLine="360"/>
        <w:jc w:val="both"/>
        <w:rPr>
          <w:rFonts w:ascii="宋体" w:cs="宋体" w:hint="eastAsia"/>
          <w:color w:val="000000"/>
          <w:sz w:val="21"/>
          <w:szCs w:val="21"/>
        </w:rPr>
      </w:pPr>
    </w:p>
    <w:p w:rsidR="002A47D0" w:rsidRPr="00D70149" w:rsidRDefault="002A47D0" w:rsidP="00613778">
      <w:pPr>
        <w:keepNext w:val="0"/>
        <w:spacing w:line="360" w:lineRule="auto"/>
        <w:ind w:firstLine="360"/>
        <w:jc w:val="both"/>
        <w:rPr>
          <w:rFonts w:ascii="宋体" w:cs="宋体"/>
          <w:color w:val="000000"/>
          <w:sz w:val="21"/>
          <w:szCs w:val="21"/>
        </w:rPr>
      </w:pPr>
    </w:p>
    <w:p w:rsidR="005A284B" w:rsidRDefault="005A284B" w:rsidP="00613778">
      <w:pPr>
        <w:pStyle w:val="1"/>
        <w:keepNext w:val="0"/>
        <w:widowControl w:val="0"/>
      </w:pPr>
      <w:bookmarkStart w:id="10" w:name="_Toc364774244"/>
      <w:r w:rsidRPr="005A284B">
        <w:t xml:space="preserve">Specific Requirements </w:t>
      </w:r>
      <w:r w:rsidRPr="005A284B">
        <w:rPr>
          <w:rFonts w:hint="eastAsia"/>
        </w:rPr>
        <w:t>具体需求</w:t>
      </w:r>
      <w:bookmarkEnd w:id="10"/>
    </w:p>
    <w:p w:rsidR="005A284B" w:rsidRPr="005A284B" w:rsidRDefault="00AB3F5F" w:rsidP="00613778">
      <w:pPr>
        <w:pStyle w:val="2"/>
        <w:keepNext w:val="0"/>
        <w:widowControl w:val="0"/>
      </w:pPr>
      <w:bookmarkStart w:id="11" w:name="_Toc364774245"/>
      <w:r>
        <w:rPr>
          <w:rFonts w:hint="eastAsia"/>
        </w:rPr>
        <w:t>模块</w:t>
      </w:r>
      <w:r w:rsidR="00184937">
        <w:rPr>
          <w:rFonts w:hint="eastAsia"/>
        </w:rPr>
        <w:t>1</w:t>
      </w:r>
      <w:r w:rsidR="005A284B" w:rsidRPr="005A284B">
        <w:t xml:space="preserve"> </w:t>
      </w:r>
      <w:r w:rsidR="005A284B" w:rsidRPr="005A284B">
        <w:rPr>
          <w:rFonts w:hint="eastAsia"/>
        </w:rPr>
        <w:t>功能需求</w:t>
      </w:r>
      <w:bookmarkEnd w:id="11"/>
    </w:p>
    <w:p w:rsidR="005A284B" w:rsidRPr="005A284B" w:rsidRDefault="00BD3B60" w:rsidP="00613778">
      <w:pPr>
        <w:pStyle w:val="3"/>
        <w:keepNext w:val="0"/>
        <w:widowControl w:val="0"/>
        <w:numPr>
          <w:ilvl w:val="2"/>
          <w:numId w:val="11"/>
        </w:numPr>
      </w:pPr>
      <w:bookmarkStart w:id="12" w:name="_Toc364774246"/>
      <w:r>
        <w:rPr>
          <w:rFonts w:hint="eastAsia"/>
        </w:rPr>
        <w:t>模块</w:t>
      </w:r>
      <w:r>
        <w:rPr>
          <w:rFonts w:hint="eastAsia"/>
        </w:rPr>
        <w:t xml:space="preserve">1 </w:t>
      </w:r>
      <w:r>
        <w:rPr>
          <w:rFonts w:hint="eastAsia"/>
        </w:rPr>
        <w:t>功能点</w:t>
      </w:r>
      <w:r>
        <w:rPr>
          <w:rFonts w:hint="eastAsia"/>
        </w:rPr>
        <w:t>1</w:t>
      </w:r>
      <w:r>
        <w:rPr>
          <w:rFonts w:hint="eastAsia"/>
        </w:rPr>
        <w:t>设计说明</w:t>
      </w:r>
      <w:bookmarkEnd w:id="12"/>
    </w:p>
    <w:p w:rsidR="002A47D0" w:rsidRPr="002A47D0" w:rsidRDefault="005A284B" w:rsidP="002A47D0">
      <w:pPr>
        <w:pStyle w:val="4"/>
        <w:keepNext w:val="0"/>
        <w:widowControl w:val="0"/>
      </w:pPr>
      <w:r w:rsidRPr="005A284B">
        <w:t>Introduction</w:t>
      </w:r>
      <w:r w:rsidRPr="005A284B">
        <w:rPr>
          <w:rFonts w:hint="eastAsia"/>
        </w:rPr>
        <w:t>介绍</w:t>
      </w:r>
    </w:p>
    <w:p w:rsidR="005A284B" w:rsidRPr="005A284B" w:rsidRDefault="005A284B" w:rsidP="00613778">
      <w:pPr>
        <w:pStyle w:val="4"/>
        <w:keepNext w:val="0"/>
        <w:widowControl w:val="0"/>
      </w:pPr>
      <w:r w:rsidRPr="005A284B">
        <w:t xml:space="preserve">Inputs </w:t>
      </w:r>
      <w:r w:rsidRPr="005A284B">
        <w:rPr>
          <w:rFonts w:hint="eastAsia"/>
        </w:rPr>
        <w:t>输入</w:t>
      </w:r>
    </w:p>
    <w:p w:rsidR="005A284B" w:rsidRPr="005A284B" w:rsidRDefault="005A284B" w:rsidP="00613778">
      <w:pPr>
        <w:pStyle w:val="4"/>
        <w:keepNext w:val="0"/>
        <w:widowControl w:val="0"/>
      </w:pPr>
      <w:r w:rsidRPr="005A284B">
        <w:t xml:space="preserve">Process </w:t>
      </w:r>
      <w:r w:rsidRPr="005A284B">
        <w:rPr>
          <w:rFonts w:hint="eastAsia"/>
        </w:rPr>
        <w:t>处理</w:t>
      </w:r>
    </w:p>
    <w:p w:rsidR="005A284B" w:rsidRPr="005A284B" w:rsidRDefault="005A284B" w:rsidP="00613778">
      <w:pPr>
        <w:pStyle w:val="4"/>
        <w:keepNext w:val="0"/>
        <w:widowControl w:val="0"/>
      </w:pPr>
      <w:r w:rsidRPr="005A284B">
        <w:t xml:space="preserve">Output </w:t>
      </w:r>
      <w:r w:rsidRPr="005A284B">
        <w:rPr>
          <w:rFonts w:hint="eastAsia"/>
        </w:rPr>
        <w:t>输出</w:t>
      </w:r>
    </w:p>
    <w:p w:rsidR="00856AEE" w:rsidRDefault="00856AEE" w:rsidP="00613778">
      <w:pPr>
        <w:pStyle w:val="4"/>
        <w:keepNext w:val="0"/>
        <w:widowControl w:val="0"/>
      </w:pPr>
      <w:r>
        <w:t>Inherit</w:t>
      </w:r>
      <w:r w:rsidR="00D42662">
        <w:rPr>
          <w:rFonts w:hint="eastAsia"/>
        </w:rPr>
        <w:t xml:space="preserve"> </w:t>
      </w:r>
      <w:r>
        <w:rPr>
          <w:rFonts w:hint="eastAsia"/>
        </w:rPr>
        <w:t>继承性</w:t>
      </w:r>
    </w:p>
    <w:p w:rsidR="002D7307" w:rsidRPr="005A284B" w:rsidRDefault="00BD3B60" w:rsidP="00613778">
      <w:pPr>
        <w:pStyle w:val="3"/>
        <w:keepNext w:val="0"/>
        <w:widowControl w:val="0"/>
        <w:numPr>
          <w:ilvl w:val="2"/>
          <w:numId w:val="11"/>
        </w:numPr>
      </w:pPr>
      <w:bookmarkStart w:id="13" w:name="_Toc364774247"/>
      <w:r>
        <w:rPr>
          <w:rFonts w:hint="eastAsia"/>
        </w:rPr>
        <w:t>模块</w:t>
      </w:r>
      <w:r>
        <w:rPr>
          <w:rFonts w:hint="eastAsia"/>
        </w:rPr>
        <w:t xml:space="preserve">1 </w:t>
      </w:r>
      <w:r>
        <w:rPr>
          <w:rFonts w:hint="eastAsia"/>
        </w:rPr>
        <w:t>功能点</w:t>
      </w:r>
      <w:r>
        <w:rPr>
          <w:rFonts w:hint="eastAsia"/>
        </w:rPr>
        <w:t>2</w:t>
      </w:r>
      <w:r>
        <w:rPr>
          <w:rFonts w:hint="eastAsia"/>
        </w:rPr>
        <w:t>设计说明</w:t>
      </w:r>
      <w:bookmarkEnd w:id="13"/>
    </w:p>
    <w:p w:rsidR="002D7307" w:rsidRPr="005A284B" w:rsidRDefault="002D7307" w:rsidP="00613778">
      <w:pPr>
        <w:pStyle w:val="4"/>
        <w:keepNext w:val="0"/>
        <w:widowControl w:val="0"/>
        <w:numPr>
          <w:ilvl w:val="3"/>
          <w:numId w:val="9"/>
        </w:numPr>
      </w:pPr>
      <w:r w:rsidRPr="005A284B">
        <w:t>Introduction</w:t>
      </w:r>
      <w:r w:rsidRPr="005A284B">
        <w:rPr>
          <w:rFonts w:hint="eastAsia"/>
        </w:rPr>
        <w:t>介绍</w:t>
      </w:r>
    </w:p>
    <w:p w:rsidR="00982511" w:rsidRPr="00BD3B60" w:rsidRDefault="002D7307" w:rsidP="00613778">
      <w:pPr>
        <w:pStyle w:val="4"/>
        <w:keepNext w:val="0"/>
        <w:widowControl w:val="0"/>
      </w:pPr>
      <w:r w:rsidRPr="005A284B">
        <w:t xml:space="preserve">Inputs </w:t>
      </w:r>
      <w:r w:rsidRPr="005A284B">
        <w:rPr>
          <w:rFonts w:hint="eastAsia"/>
        </w:rPr>
        <w:t>输入</w:t>
      </w:r>
    </w:p>
    <w:p w:rsidR="002D7307" w:rsidRDefault="002D7307" w:rsidP="00613778">
      <w:pPr>
        <w:pStyle w:val="4"/>
        <w:keepNext w:val="0"/>
        <w:widowControl w:val="0"/>
      </w:pPr>
      <w:r w:rsidRPr="005A284B">
        <w:t xml:space="preserve">Process </w:t>
      </w:r>
      <w:r w:rsidRPr="005A284B">
        <w:rPr>
          <w:rFonts w:hint="eastAsia"/>
        </w:rPr>
        <w:t>处理</w:t>
      </w:r>
    </w:p>
    <w:p w:rsidR="00E50A5B" w:rsidRPr="00BD3B60" w:rsidRDefault="002D7307" w:rsidP="00613778">
      <w:pPr>
        <w:pStyle w:val="4"/>
        <w:keepNext w:val="0"/>
        <w:widowControl w:val="0"/>
      </w:pPr>
      <w:r w:rsidRPr="005A284B">
        <w:t xml:space="preserve">Output </w:t>
      </w:r>
      <w:r w:rsidRPr="005A284B">
        <w:rPr>
          <w:rFonts w:hint="eastAsia"/>
        </w:rPr>
        <w:t>输出</w:t>
      </w:r>
    </w:p>
    <w:p w:rsidR="00BD3B60" w:rsidRPr="00BD3B60" w:rsidRDefault="00856AEE" w:rsidP="00613778">
      <w:pPr>
        <w:pStyle w:val="4"/>
        <w:keepNext w:val="0"/>
        <w:widowControl w:val="0"/>
        <w:numPr>
          <w:ilvl w:val="3"/>
          <w:numId w:val="7"/>
        </w:numPr>
      </w:pPr>
      <w:r>
        <w:t>Inherit</w:t>
      </w:r>
      <w:r w:rsidR="00D42662">
        <w:rPr>
          <w:rFonts w:hint="eastAsia"/>
        </w:rPr>
        <w:t xml:space="preserve"> </w:t>
      </w:r>
      <w:r>
        <w:rPr>
          <w:rFonts w:hint="eastAsia"/>
        </w:rPr>
        <w:t>继承性</w:t>
      </w:r>
    </w:p>
    <w:p w:rsidR="000601F4" w:rsidRPr="005A284B" w:rsidRDefault="00BD3B60" w:rsidP="00613778">
      <w:pPr>
        <w:pStyle w:val="3"/>
        <w:keepNext w:val="0"/>
        <w:widowControl w:val="0"/>
        <w:numPr>
          <w:ilvl w:val="2"/>
          <w:numId w:val="11"/>
        </w:numPr>
      </w:pPr>
      <w:bookmarkStart w:id="14" w:name="_Toc364774248"/>
      <w:r>
        <w:rPr>
          <w:rFonts w:hint="eastAsia"/>
        </w:rPr>
        <w:t>模块</w:t>
      </w:r>
      <w:r>
        <w:rPr>
          <w:rFonts w:hint="eastAsia"/>
        </w:rPr>
        <w:t xml:space="preserve">1 </w:t>
      </w:r>
      <w:r>
        <w:rPr>
          <w:rFonts w:hint="eastAsia"/>
        </w:rPr>
        <w:t>功能点</w:t>
      </w:r>
      <w:r>
        <w:rPr>
          <w:rFonts w:hint="eastAsia"/>
        </w:rPr>
        <w:t>X</w:t>
      </w:r>
      <w:r>
        <w:rPr>
          <w:rFonts w:hint="eastAsia"/>
        </w:rPr>
        <w:t>设计说明</w:t>
      </w:r>
      <w:bookmarkEnd w:id="14"/>
    </w:p>
    <w:p w:rsidR="002A47D0" w:rsidRPr="002A47D0" w:rsidRDefault="000601F4" w:rsidP="002A47D0">
      <w:pPr>
        <w:pStyle w:val="4"/>
        <w:keepNext w:val="0"/>
        <w:widowControl w:val="0"/>
      </w:pPr>
      <w:r w:rsidRPr="005A284B">
        <w:t>Introduction</w:t>
      </w:r>
      <w:r w:rsidRPr="005A284B">
        <w:rPr>
          <w:rFonts w:hint="eastAsia"/>
        </w:rPr>
        <w:t>介绍</w:t>
      </w:r>
    </w:p>
    <w:p w:rsidR="000601F4" w:rsidRDefault="000601F4" w:rsidP="00613778">
      <w:pPr>
        <w:pStyle w:val="4"/>
        <w:keepNext w:val="0"/>
        <w:widowControl w:val="0"/>
      </w:pPr>
      <w:r w:rsidRPr="005A284B">
        <w:t xml:space="preserve">Inputs </w:t>
      </w:r>
      <w:r w:rsidRPr="005A284B">
        <w:rPr>
          <w:rFonts w:hint="eastAsia"/>
        </w:rPr>
        <w:t>输入</w:t>
      </w:r>
    </w:p>
    <w:p w:rsidR="00514355" w:rsidRPr="00BD3B60" w:rsidRDefault="000601F4" w:rsidP="00613778">
      <w:pPr>
        <w:pStyle w:val="4"/>
        <w:keepNext w:val="0"/>
        <w:widowControl w:val="0"/>
      </w:pPr>
      <w:r w:rsidRPr="005A284B">
        <w:t xml:space="preserve">Process </w:t>
      </w:r>
      <w:r w:rsidRPr="005A284B">
        <w:rPr>
          <w:rFonts w:hint="eastAsia"/>
        </w:rPr>
        <w:t>处理</w:t>
      </w:r>
    </w:p>
    <w:p w:rsidR="001D4818" w:rsidRPr="00BD3B60" w:rsidRDefault="00CA0D3D" w:rsidP="00613778">
      <w:pPr>
        <w:pStyle w:val="4"/>
        <w:keepNext w:val="0"/>
        <w:widowControl w:val="0"/>
      </w:pPr>
      <w:r w:rsidRPr="005A284B">
        <w:t xml:space="preserve">Output </w:t>
      </w:r>
      <w:r w:rsidRPr="005A284B">
        <w:rPr>
          <w:rFonts w:hint="eastAsia"/>
        </w:rPr>
        <w:t>输出</w:t>
      </w:r>
    </w:p>
    <w:p w:rsidR="00856AEE" w:rsidRPr="00BD3B60" w:rsidRDefault="00856AEE" w:rsidP="00613778">
      <w:pPr>
        <w:pStyle w:val="4"/>
        <w:keepNext w:val="0"/>
        <w:widowControl w:val="0"/>
        <w:numPr>
          <w:ilvl w:val="3"/>
          <w:numId w:val="7"/>
        </w:numPr>
      </w:pPr>
      <w:r>
        <w:t>Inherit</w:t>
      </w:r>
      <w:r w:rsidR="00D42662">
        <w:rPr>
          <w:rFonts w:hint="eastAsia"/>
        </w:rPr>
        <w:t xml:space="preserve"> </w:t>
      </w:r>
      <w:r>
        <w:rPr>
          <w:rFonts w:hint="eastAsia"/>
        </w:rPr>
        <w:t>继承性</w:t>
      </w:r>
    </w:p>
    <w:p w:rsidR="00F00D04" w:rsidRPr="000806E0" w:rsidRDefault="00F00D04" w:rsidP="00613778">
      <w:pPr>
        <w:pStyle w:val="2"/>
        <w:keepNext w:val="0"/>
        <w:widowControl w:val="0"/>
      </w:pPr>
      <w:bookmarkStart w:id="15" w:name="_Toc364774249"/>
      <w:r>
        <w:rPr>
          <w:rFonts w:hint="eastAsia"/>
        </w:rPr>
        <w:t>模块</w:t>
      </w:r>
      <w:r w:rsidR="00795281">
        <w:rPr>
          <w:rFonts w:hint="eastAsia"/>
        </w:rPr>
        <w:t xml:space="preserve">X </w:t>
      </w:r>
      <w:r w:rsidRPr="005A284B">
        <w:t xml:space="preserve"> </w:t>
      </w:r>
      <w:r w:rsidRPr="005A284B">
        <w:rPr>
          <w:rFonts w:hint="eastAsia"/>
        </w:rPr>
        <w:t>功能需求</w:t>
      </w:r>
      <w:bookmarkEnd w:id="15"/>
    </w:p>
    <w:p w:rsidR="004F03A2" w:rsidRPr="005A284B" w:rsidRDefault="00795281" w:rsidP="00613778">
      <w:pPr>
        <w:pStyle w:val="3"/>
        <w:keepNext w:val="0"/>
        <w:widowControl w:val="0"/>
        <w:numPr>
          <w:ilvl w:val="2"/>
          <w:numId w:val="11"/>
        </w:numPr>
      </w:pPr>
      <w:bookmarkStart w:id="16" w:name="_Toc364774250"/>
      <w:r>
        <w:rPr>
          <w:rFonts w:hint="eastAsia"/>
        </w:rPr>
        <w:t>模块</w:t>
      </w:r>
      <w:r>
        <w:rPr>
          <w:rFonts w:hint="eastAsia"/>
        </w:rPr>
        <w:t xml:space="preserve">X  </w:t>
      </w:r>
      <w:r>
        <w:rPr>
          <w:rFonts w:hint="eastAsia"/>
        </w:rPr>
        <w:t>功能点</w:t>
      </w:r>
      <w:r>
        <w:rPr>
          <w:rFonts w:hint="eastAsia"/>
        </w:rPr>
        <w:t xml:space="preserve">1 </w:t>
      </w:r>
      <w:r>
        <w:rPr>
          <w:rFonts w:hint="eastAsia"/>
        </w:rPr>
        <w:t>设计说明</w:t>
      </w:r>
      <w:bookmarkEnd w:id="16"/>
    </w:p>
    <w:p w:rsidR="004F03A2" w:rsidRPr="005A284B" w:rsidRDefault="004F03A2" w:rsidP="00613778">
      <w:pPr>
        <w:pStyle w:val="4"/>
        <w:keepNext w:val="0"/>
        <w:widowControl w:val="0"/>
      </w:pPr>
      <w:r w:rsidRPr="005A284B">
        <w:t>Introduction</w:t>
      </w:r>
      <w:r w:rsidRPr="005A284B">
        <w:rPr>
          <w:rFonts w:hint="eastAsia"/>
        </w:rPr>
        <w:t>介绍</w:t>
      </w:r>
    </w:p>
    <w:p w:rsidR="004F03A2" w:rsidRDefault="004F03A2" w:rsidP="00613778">
      <w:pPr>
        <w:pStyle w:val="4"/>
        <w:keepNext w:val="0"/>
        <w:widowControl w:val="0"/>
      </w:pPr>
      <w:r w:rsidRPr="005A284B">
        <w:t xml:space="preserve">Inputs </w:t>
      </w:r>
      <w:r w:rsidRPr="005A284B">
        <w:rPr>
          <w:rFonts w:hint="eastAsia"/>
        </w:rPr>
        <w:t>输入</w:t>
      </w:r>
    </w:p>
    <w:p w:rsidR="004F03A2" w:rsidRDefault="004F03A2" w:rsidP="00613778">
      <w:pPr>
        <w:pStyle w:val="4"/>
        <w:keepNext w:val="0"/>
        <w:widowControl w:val="0"/>
      </w:pPr>
      <w:r w:rsidRPr="005A284B">
        <w:t xml:space="preserve">Process </w:t>
      </w:r>
      <w:r w:rsidRPr="005A284B">
        <w:rPr>
          <w:rFonts w:hint="eastAsia"/>
        </w:rPr>
        <w:t>处理</w:t>
      </w:r>
    </w:p>
    <w:p w:rsidR="004F03A2" w:rsidRDefault="004F03A2" w:rsidP="00613778">
      <w:pPr>
        <w:pStyle w:val="4"/>
        <w:keepNext w:val="0"/>
        <w:widowControl w:val="0"/>
      </w:pPr>
      <w:r w:rsidRPr="005A284B">
        <w:t xml:space="preserve">Output </w:t>
      </w:r>
      <w:r w:rsidRPr="005A284B">
        <w:rPr>
          <w:rFonts w:hint="eastAsia"/>
        </w:rPr>
        <w:t>输出</w:t>
      </w:r>
    </w:p>
    <w:p w:rsidR="004F03A2" w:rsidRDefault="004F03A2" w:rsidP="00613778">
      <w:pPr>
        <w:pStyle w:val="4"/>
        <w:keepNext w:val="0"/>
        <w:widowControl w:val="0"/>
      </w:pPr>
      <w:r>
        <w:lastRenderedPageBreak/>
        <w:t>Inherit</w:t>
      </w:r>
      <w:r>
        <w:rPr>
          <w:rFonts w:hint="eastAsia"/>
        </w:rPr>
        <w:t xml:space="preserve"> </w:t>
      </w:r>
      <w:r>
        <w:rPr>
          <w:rFonts w:hint="eastAsia"/>
        </w:rPr>
        <w:t>继承性</w:t>
      </w:r>
    </w:p>
    <w:p w:rsidR="00BC3E51" w:rsidRPr="005A284B" w:rsidRDefault="00795281" w:rsidP="00613778">
      <w:pPr>
        <w:pStyle w:val="3"/>
        <w:keepNext w:val="0"/>
        <w:widowControl w:val="0"/>
        <w:numPr>
          <w:ilvl w:val="2"/>
          <w:numId w:val="11"/>
        </w:numPr>
      </w:pPr>
      <w:bookmarkStart w:id="17" w:name="_Toc364774251"/>
      <w:r>
        <w:rPr>
          <w:rFonts w:hint="eastAsia"/>
        </w:rPr>
        <w:t>模块</w:t>
      </w:r>
      <w:r>
        <w:rPr>
          <w:rFonts w:hint="eastAsia"/>
        </w:rPr>
        <w:t xml:space="preserve">X  </w:t>
      </w:r>
      <w:r>
        <w:rPr>
          <w:rFonts w:hint="eastAsia"/>
        </w:rPr>
        <w:t>功能点</w:t>
      </w:r>
      <w:r>
        <w:rPr>
          <w:rFonts w:hint="eastAsia"/>
        </w:rPr>
        <w:t xml:space="preserve">X  </w:t>
      </w:r>
      <w:r>
        <w:rPr>
          <w:rFonts w:hint="eastAsia"/>
        </w:rPr>
        <w:t>设计说明</w:t>
      </w:r>
      <w:bookmarkEnd w:id="17"/>
      <w:r w:rsidR="00BC3E51" w:rsidRPr="005A284B">
        <w:t xml:space="preserve"> </w:t>
      </w:r>
    </w:p>
    <w:p w:rsidR="00BC3E51" w:rsidRPr="00795281" w:rsidRDefault="00BC3E51" w:rsidP="00613778">
      <w:pPr>
        <w:pStyle w:val="4"/>
        <w:keepNext w:val="0"/>
        <w:widowControl w:val="0"/>
      </w:pPr>
      <w:r w:rsidRPr="005A284B">
        <w:t>Introduction</w:t>
      </w:r>
      <w:r w:rsidRPr="005A284B">
        <w:rPr>
          <w:rFonts w:hint="eastAsia"/>
        </w:rPr>
        <w:t>介绍</w:t>
      </w:r>
    </w:p>
    <w:p w:rsidR="00CB7A65" w:rsidRPr="00795281" w:rsidRDefault="00BC3E51" w:rsidP="00613778">
      <w:pPr>
        <w:pStyle w:val="4"/>
        <w:keepNext w:val="0"/>
        <w:widowControl w:val="0"/>
      </w:pPr>
      <w:r w:rsidRPr="005A284B">
        <w:t xml:space="preserve">Inputs </w:t>
      </w:r>
      <w:r w:rsidRPr="005A284B">
        <w:rPr>
          <w:rFonts w:hint="eastAsia"/>
        </w:rPr>
        <w:t>输入</w:t>
      </w:r>
    </w:p>
    <w:p w:rsidR="00BC3E51" w:rsidRDefault="00BC3E51" w:rsidP="00613778">
      <w:pPr>
        <w:pStyle w:val="4"/>
        <w:keepNext w:val="0"/>
        <w:widowControl w:val="0"/>
      </w:pPr>
      <w:r w:rsidRPr="005A284B">
        <w:t xml:space="preserve">Process </w:t>
      </w:r>
      <w:r w:rsidRPr="005A284B">
        <w:rPr>
          <w:rFonts w:hint="eastAsia"/>
        </w:rPr>
        <w:t>处理</w:t>
      </w:r>
    </w:p>
    <w:p w:rsidR="00BC3E51" w:rsidRDefault="00BC3E51" w:rsidP="00613778">
      <w:pPr>
        <w:pStyle w:val="4"/>
        <w:keepNext w:val="0"/>
        <w:widowControl w:val="0"/>
      </w:pPr>
      <w:r w:rsidRPr="005A284B">
        <w:t xml:space="preserve">Output </w:t>
      </w:r>
      <w:r w:rsidRPr="005A284B">
        <w:rPr>
          <w:rFonts w:hint="eastAsia"/>
        </w:rPr>
        <w:t>输出</w:t>
      </w:r>
    </w:p>
    <w:p w:rsidR="00BC3E51" w:rsidRPr="00795281" w:rsidRDefault="00BC3E51" w:rsidP="00613778">
      <w:pPr>
        <w:pStyle w:val="4"/>
        <w:keepNext w:val="0"/>
        <w:widowControl w:val="0"/>
      </w:pPr>
      <w:r>
        <w:t>Inherit</w:t>
      </w:r>
      <w:r>
        <w:rPr>
          <w:rFonts w:hint="eastAsia"/>
        </w:rPr>
        <w:t xml:space="preserve"> </w:t>
      </w:r>
      <w:r>
        <w:rPr>
          <w:rFonts w:hint="eastAsia"/>
        </w:rPr>
        <w:t>继承性</w:t>
      </w:r>
    </w:p>
    <w:p w:rsidR="005A284B" w:rsidRDefault="005A284B" w:rsidP="00613778">
      <w:pPr>
        <w:pStyle w:val="2"/>
        <w:keepNext w:val="0"/>
        <w:widowControl w:val="0"/>
        <w:rPr>
          <w:rFonts w:hint="eastAsia"/>
        </w:rPr>
      </w:pPr>
      <w:bookmarkStart w:id="18" w:name="_Toc364774252"/>
      <w:r w:rsidRPr="005A284B">
        <w:t xml:space="preserve">Performance Requirements  </w:t>
      </w:r>
      <w:r w:rsidRPr="005A284B">
        <w:rPr>
          <w:rFonts w:hint="eastAsia"/>
        </w:rPr>
        <w:t>性能需求</w:t>
      </w:r>
      <w:bookmarkEnd w:id="18"/>
    </w:p>
    <w:p w:rsidR="002A47D0" w:rsidRDefault="002A47D0" w:rsidP="002A47D0">
      <w:pPr>
        <w:keepNext w:val="0"/>
        <w:rPr>
          <w:rFonts w:hint="eastAsia"/>
        </w:rPr>
      </w:pPr>
    </w:p>
    <w:p w:rsidR="002A47D0" w:rsidRPr="002A47D0" w:rsidRDefault="002A47D0" w:rsidP="002A47D0">
      <w:pPr>
        <w:keepNext w:val="0"/>
      </w:pPr>
    </w:p>
    <w:p w:rsidR="00EB6B6A" w:rsidRDefault="00795281" w:rsidP="00613778">
      <w:pPr>
        <w:keepNext w:val="0"/>
        <w:spacing w:line="360" w:lineRule="auto"/>
        <w:ind w:firstLine="360"/>
        <w:jc w:val="both"/>
        <w:rPr>
          <w:rFonts w:ascii="Arial" w:hAnsi="Arial" w:cs="宋体"/>
          <w:i/>
          <w:iCs/>
          <w:color w:val="0000FF"/>
          <w:sz w:val="21"/>
        </w:rPr>
      </w:pPr>
      <w:r w:rsidRPr="00795281">
        <w:rPr>
          <w:rFonts w:ascii="Arial" w:hAnsi="Arial" w:cs="宋体" w:hint="eastAsia"/>
          <w:i/>
          <w:iCs/>
          <w:color w:val="0000FF"/>
          <w:sz w:val="21"/>
        </w:rPr>
        <w:t>说明本软件性能需求，指标</w:t>
      </w:r>
      <w:r>
        <w:rPr>
          <w:rFonts w:ascii="Arial" w:hAnsi="Arial" w:cs="宋体" w:hint="eastAsia"/>
          <w:i/>
          <w:iCs/>
          <w:color w:val="0000FF"/>
          <w:sz w:val="21"/>
        </w:rPr>
        <w:t>。</w:t>
      </w:r>
    </w:p>
    <w:p w:rsidR="00AA10EF" w:rsidRDefault="00AA10EF" w:rsidP="002A47D0">
      <w:pPr>
        <w:pStyle w:val="2"/>
        <w:keepNext w:val="0"/>
        <w:widowControl w:val="0"/>
        <w:tabs>
          <w:tab w:val="num" w:pos="576"/>
        </w:tabs>
        <w:autoSpaceDE/>
        <w:autoSpaceDN/>
        <w:spacing w:before="100" w:after="100" w:line="360" w:lineRule="auto"/>
        <w:ind w:left="576" w:hanging="576"/>
        <w:jc w:val="left"/>
        <w:rPr>
          <w:rFonts w:hint="eastAsia"/>
        </w:rPr>
      </w:pPr>
      <w:r>
        <w:rPr>
          <w:rFonts w:hint="eastAsia"/>
        </w:rPr>
        <w:t>Safety</w:t>
      </w:r>
      <w:r w:rsidRPr="005A284B">
        <w:t xml:space="preserve"> Requirements  </w:t>
      </w:r>
      <w:r w:rsidRPr="00DE5014">
        <w:rPr>
          <w:rFonts w:hint="eastAsia"/>
        </w:rPr>
        <w:t>安全性需求</w:t>
      </w:r>
    </w:p>
    <w:p w:rsidR="002A47D0" w:rsidRDefault="002A47D0" w:rsidP="002A47D0">
      <w:pPr>
        <w:keepNext w:val="0"/>
        <w:rPr>
          <w:rFonts w:hint="eastAsia"/>
        </w:rPr>
      </w:pPr>
    </w:p>
    <w:p w:rsidR="002A47D0" w:rsidRDefault="002A47D0" w:rsidP="002A47D0">
      <w:pPr>
        <w:keepNext w:val="0"/>
        <w:rPr>
          <w:rFonts w:hint="eastAsia"/>
        </w:rPr>
      </w:pPr>
    </w:p>
    <w:p w:rsidR="002A47D0" w:rsidRPr="002A47D0" w:rsidRDefault="002A47D0" w:rsidP="002A47D0">
      <w:pPr>
        <w:keepNext w:val="0"/>
      </w:pPr>
    </w:p>
    <w:p w:rsidR="00AA10EF" w:rsidRPr="00AA10EF" w:rsidRDefault="00AA10EF" w:rsidP="002A47D0">
      <w:pPr>
        <w:keepNext w:val="0"/>
        <w:spacing w:line="360" w:lineRule="auto"/>
        <w:ind w:firstLine="360"/>
        <w:jc w:val="both"/>
      </w:pPr>
      <w:r w:rsidRPr="00AA10EF">
        <w:rPr>
          <w:rFonts w:ascii="Arial" w:hAnsi="Arial" w:cs="宋体" w:hint="eastAsia"/>
          <w:i/>
          <w:iCs/>
          <w:color w:val="0000FF"/>
          <w:sz w:val="21"/>
        </w:rPr>
        <w:t>陈述与系统安全性、完整性或私人问题相关的需求，这些问题将会影响到产品的使用和产品所创建或使用的数据的保护。明确产品必须满足的安全性或保密性策略。一个软件系统的安全需求的范例如下：“每个用户在第一次登录之后，必须更改他的最初登录密码。最初的登录密码不能重用。”</w:t>
      </w:r>
    </w:p>
    <w:p w:rsidR="005A284B" w:rsidRDefault="005A284B" w:rsidP="002A47D0">
      <w:pPr>
        <w:pStyle w:val="2"/>
        <w:keepNext w:val="0"/>
        <w:widowControl w:val="0"/>
        <w:rPr>
          <w:rFonts w:hint="eastAsia"/>
        </w:rPr>
      </w:pPr>
      <w:bookmarkStart w:id="19" w:name="_Toc364774253"/>
      <w:r w:rsidRPr="005A284B">
        <w:t xml:space="preserve">External Interface Requirements </w:t>
      </w:r>
      <w:r w:rsidRPr="005A284B">
        <w:rPr>
          <w:rFonts w:hint="eastAsia"/>
        </w:rPr>
        <w:t>外部接口需求</w:t>
      </w:r>
      <w:bookmarkEnd w:id="19"/>
    </w:p>
    <w:p w:rsidR="002A47D0" w:rsidRDefault="002A47D0" w:rsidP="002A47D0">
      <w:pPr>
        <w:keepNext w:val="0"/>
        <w:rPr>
          <w:rFonts w:hint="eastAsia"/>
        </w:rPr>
      </w:pPr>
    </w:p>
    <w:p w:rsidR="002A47D0" w:rsidRDefault="002A47D0" w:rsidP="002A47D0">
      <w:pPr>
        <w:keepNext w:val="0"/>
        <w:rPr>
          <w:rFonts w:hint="eastAsia"/>
        </w:rPr>
      </w:pPr>
      <w:bookmarkStart w:id="20" w:name="_GoBack"/>
      <w:bookmarkEnd w:id="20"/>
    </w:p>
    <w:p w:rsidR="002A47D0" w:rsidRPr="002A47D0" w:rsidRDefault="002A47D0" w:rsidP="002A47D0">
      <w:pPr>
        <w:keepNext w:val="0"/>
      </w:pPr>
    </w:p>
    <w:p w:rsidR="001D3813" w:rsidRPr="001D3813" w:rsidRDefault="001D3813" w:rsidP="002A47D0">
      <w:pPr>
        <w:pStyle w:val="21"/>
        <w:widowControl w:val="0"/>
      </w:pPr>
      <w:r w:rsidRPr="001D3813">
        <w:t>说明该软件同其他</w:t>
      </w:r>
      <w:r>
        <w:rPr>
          <w:rFonts w:hint="eastAsia"/>
        </w:rPr>
        <w:t>用户、软件、硬件</w:t>
      </w:r>
      <w:r w:rsidRPr="001D3813">
        <w:t>之间的接口、数据通信协议等</w:t>
      </w:r>
      <w:r>
        <w:rPr>
          <w:rFonts w:hint="eastAsia"/>
        </w:rPr>
        <w:t>，分别在以下章节中描述。</w:t>
      </w:r>
    </w:p>
    <w:p w:rsidR="003D3304" w:rsidRDefault="005A284B" w:rsidP="002A47D0">
      <w:pPr>
        <w:pStyle w:val="3"/>
        <w:keepNext w:val="0"/>
        <w:widowControl w:val="0"/>
        <w:numPr>
          <w:ilvl w:val="2"/>
          <w:numId w:val="11"/>
        </w:numPr>
        <w:rPr>
          <w:rFonts w:hint="eastAsia"/>
        </w:rPr>
      </w:pPr>
      <w:bookmarkStart w:id="21" w:name="_Toc364774254"/>
      <w:r w:rsidRPr="005A284B">
        <w:t xml:space="preserve">User Interface </w:t>
      </w:r>
      <w:r w:rsidRPr="005A284B">
        <w:rPr>
          <w:rFonts w:hint="eastAsia"/>
        </w:rPr>
        <w:t>用户接口</w:t>
      </w:r>
      <w:bookmarkEnd w:id="21"/>
    </w:p>
    <w:p w:rsidR="002A47D0" w:rsidRDefault="002A47D0" w:rsidP="002A47D0">
      <w:pPr>
        <w:keepNext w:val="0"/>
        <w:rPr>
          <w:rFonts w:hint="eastAsia"/>
        </w:rPr>
      </w:pPr>
    </w:p>
    <w:p w:rsidR="002A47D0" w:rsidRPr="002A47D0" w:rsidRDefault="002A47D0" w:rsidP="002A47D0">
      <w:pPr>
        <w:keepNext w:val="0"/>
      </w:pPr>
    </w:p>
    <w:p w:rsidR="005A284B" w:rsidRDefault="005A284B" w:rsidP="002A47D0">
      <w:pPr>
        <w:pStyle w:val="3"/>
        <w:keepNext w:val="0"/>
        <w:widowControl w:val="0"/>
        <w:numPr>
          <w:ilvl w:val="2"/>
          <w:numId w:val="11"/>
        </w:numPr>
        <w:rPr>
          <w:rFonts w:hint="eastAsia"/>
        </w:rPr>
      </w:pPr>
      <w:bookmarkStart w:id="22" w:name="_Toc364774255"/>
      <w:r w:rsidRPr="005A284B">
        <w:t xml:space="preserve">Software Interface </w:t>
      </w:r>
      <w:r w:rsidR="0027522E">
        <w:rPr>
          <w:rFonts w:hint="eastAsia"/>
        </w:rPr>
        <w:t>软件</w:t>
      </w:r>
      <w:r w:rsidR="00136254">
        <w:rPr>
          <w:rFonts w:hint="eastAsia"/>
        </w:rPr>
        <w:t>接口</w:t>
      </w:r>
      <w:bookmarkEnd w:id="22"/>
    </w:p>
    <w:p w:rsidR="002A47D0" w:rsidRDefault="002A47D0" w:rsidP="002A47D0">
      <w:pPr>
        <w:keepNext w:val="0"/>
        <w:rPr>
          <w:rFonts w:hint="eastAsia"/>
        </w:rPr>
      </w:pPr>
    </w:p>
    <w:p w:rsidR="002A47D0" w:rsidRPr="002A47D0" w:rsidRDefault="002A47D0" w:rsidP="002A47D0">
      <w:pPr>
        <w:keepNext w:val="0"/>
      </w:pPr>
    </w:p>
    <w:p w:rsidR="005A284B" w:rsidRDefault="005A284B" w:rsidP="002A47D0">
      <w:pPr>
        <w:pStyle w:val="3"/>
        <w:keepNext w:val="0"/>
        <w:widowControl w:val="0"/>
        <w:numPr>
          <w:ilvl w:val="2"/>
          <w:numId w:val="11"/>
        </w:numPr>
        <w:rPr>
          <w:rFonts w:hint="eastAsia"/>
        </w:rPr>
      </w:pPr>
      <w:bookmarkStart w:id="23" w:name="_Toc364774256"/>
      <w:r w:rsidRPr="005A284B">
        <w:t xml:space="preserve">Hardware Interface </w:t>
      </w:r>
      <w:r w:rsidRPr="005A284B">
        <w:rPr>
          <w:rFonts w:hint="eastAsia"/>
        </w:rPr>
        <w:t>硬件接口</w:t>
      </w:r>
      <w:bookmarkEnd w:id="23"/>
    </w:p>
    <w:p w:rsidR="002A47D0" w:rsidRDefault="002A47D0" w:rsidP="002A47D0">
      <w:pPr>
        <w:keepNext w:val="0"/>
        <w:rPr>
          <w:rFonts w:hint="eastAsia"/>
        </w:rPr>
      </w:pPr>
    </w:p>
    <w:p w:rsidR="002A47D0" w:rsidRPr="002A47D0" w:rsidRDefault="002A47D0" w:rsidP="002A47D0">
      <w:pPr>
        <w:keepNext w:val="0"/>
      </w:pPr>
    </w:p>
    <w:p w:rsidR="005A284B" w:rsidRDefault="005A284B" w:rsidP="002A47D0">
      <w:pPr>
        <w:pStyle w:val="3"/>
        <w:keepNext w:val="0"/>
        <w:widowControl w:val="0"/>
        <w:numPr>
          <w:ilvl w:val="2"/>
          <w:numId w:val="11"/>
        </w:numPr>
      </w:pPr>
      <w:bookmarkStart w:id="24" w:name="_Toc364774257"/>
      <w:r w:rsidRPr="005A284B">
        <w:t xml:space="preserve">Communication Interface </w:t>
      </w:r>
      <w:r w:rsidRPr="005A284B">
        <w:rPr>
          <w:rFonts w:hint="eastAsia"/>
        </w:rPr>
        <w:t>通讯接口</w:t>
      </w:r>
      <w:bookmarkEnd w:id="24"/>
    </w:p>
    <w:p w:rsidR="0026785D" w:rsidRDefault="0026785D" w:rsidP="002A47D0">
      <w:pPr>
        <w:keepNext w:val="0"/>
        <w:rPr>
          <w:rFonts w:hint="eastAsia"/>
        </w:rPr>
      </w:pPr>
    </w:p>
    <w:p w:rsidR="002A47D0" w:rsidRDefault="002A47D0" w:rsidP="002A47D0">
      <w:pPr>
        <w:keepNext w:val="0"/>
        <w:rPr>
          <w:rFonts w:hint="eastAsia"/>
        </w:rPr>
      </w:pPr>
    </w:p>
    <w:p w:rsidR="002A47D0" w:rsidRPr="002A47D0" w:rsidRDefault="002A47D0" w:rsidP="002A47D0">
      <w:pPr>
        <w:keepNext w:val="0"/>
      </w:pPr>
    </w:p>
    <w:p w:rsidR="005A284B" w:rsidRDefault="005A284B" w:rsidP="002A47D0">
      <w:pPr>
        <w:pStyle w:val="1"/>
        <w:keepNext w:val="0"/>
        <w:widowControl w:val="0"/>
      </w:pPr>
      <w:bookmarkStart w:id="25" w:name="_Toc364774258"/>
      <w:r w:rsidRPr="005A284B">
        <w:t xml:space="preserve">Overall Design Constraints </w:t>
      </w:r>
      <w:r w:rsidRPr="005A284B">
        <w:rPr>
          <w:rFonts w:hint="eastAsia"/>
        </w:rPr>
        <w:t>总体设计约束</w:t>
      </w:r>
      <w:bookmarkEnd w:id="25"/>
    </w:p>
    <w:p w:rsidR="001B408B" w:rsidRPr="001B408B" w:rsidRDefault="001B408B" w:rsidP="002A47D0">
      <w:pPr>
        <w:pStyle w:val="21"/>
      </w:pPr>
      <w:r w:rsidRPr="00105828">
        <w:rPr>
          <w:rFonts w:hint="eastAsia"/>
        </w:rPr>
        <w:t>描述本软件所遵循的标准、规范</w:t>
      </w:r>
      <w:r>
        <w:rPr>
          <w:rFonts w:hint="eastAsia"/>
        </w:rPr>
        <w:t>、硬件约束、技术限制等，在以下章节中体现。</w:t>
      </w:r>
    </w:p>
    <w:p w:rsidR="005A284B" w:rsidRDefault="005A284B" w:rsidP="002A47D0">
      <w:pPr>
        <w:pStyle w:val="2"/>
        <w:keepNext w:val="0"/>
        <w:widowControl w:val="0"/>
        <w:rPr>
          <w:rFonts w:hint="eastAsia"/>
        </w:rPr>
      </w:pPr>
      <w:bookmarkStart w:id="26" w:name="_Toc364774259"/>
      <w:r w:rsidRPr="005A284B">
        <w:t xml:space="preserve">Standards compliance </w:t>
      </w:r>
      <w:r w:rsidRPr="005A284B">
        <w:rPr>
          <w:rFonts w:hint="eastAsia"/>
        </w:rPr>
        <w:t>标准符合性</w:t>
      </w:r>
      <w:bookmarkEnd w:id="26"/>
    </w:p>
    <w:p w:rsidR="002A47D0" w:rsidRDefault="002A47D0" w:rsidP="002A47D0">
      <w:pPr>
        <w:keepNext w:val="0"/>
        <w:rPr>
          <w:rFonts w:hint="eastAsia"/>
        </w:rPr>
      </w:pPr>
    </w:p>
    <w:p w:rsidR="002A47D0" w:rsidRPr="002A47D0" w:rsidRDefault="002A47D0" w:rsidP="002A47D0">
      <w:pPr>
        <w:keepNext w:val="0"/>
      </w:pPr>
    </w:p>
    <w:p w:rsidR="00745C23" w:rsidRDefault="005A284B" w:rsidP="002A47D0">
      <w:pPr>
        <w:pStyle w:val="2"/>
        <w:keepNext w:val="0"/>
        <w:widowControl w:val="0"/>
        <w:rPr>
          <w:rFonts w:hint="eastAsia"/>
        </w:rPr>
      </w:pPr>
      <w:bookmarkStart w:id="27" w:name="_Toc364774260"/>
      <w:r w:rsidRPr="005A284B">
        <w:t xml:space="preserve">Hardware Limitations </w:t>
      </w:r>
      <w:r w:rsidRPr="005A284B">
        <w:rPr>
          <w:rFonts w:hint="eastAsia"/>
        </w:rPr>
        <w:t>硬件约束</w:t>
      </w:r>
      <w:bookmarkEnd w:id="27"/>
    </w:p>
    <w:p w:rsidR="002A47D0" w:rsidRDefault="002A47D0" w:rsidP="002A47D0">
      <w:pPr>
        <w:keepNext w:val="0"/>
        <w:rPr>
          <w:rFonts w:hint="eastAsia"/>
        </w:rPr>
      </w:pPr>
    </w:p>
    <w:p w:rsidR="002A47D0" w:rsidRPr="002A47D0" w:rsidRDefault="002A47D0" w:rsidP="002A47D0">
      <w:pPr>
        <w:keepNext w:val="0"/>
      </w:pPr>
    </w:p>
    <w:p w:rsidR="005A284B" w:rsidRDefault="001A404B" w:rsidP="002A47D0">
      <w:pPr>
        <w:pStyle w:val="2"/>
        <w:keepNext w:val="0"/>
        <w:widowControl w:val="0"/>
        <w:rPr>
          <w:rFonts w:hint="eastAsia"/>
        </w:rPr>
      </w:pPr>
      <w:bookmarkStart w:id="28" w:name="_Toc364774261"/>
      <w:r w:rsidRPr="005A284B">
        <w:t xml:space="preserve">Technology Limitations </w:t>
      </w:r>
      <w:r w:rsidRPr="005A284B">
        <w:rPr>
          <w:rFonts w:hint="eastAsia"/>
        </w:rPr>
        <w:t>技术限制</w:t>
      </w:r>
      <w:bookmarkEnd w:id="28"/>
    </w:p>
    <w:p w:rsidR="002A47D0" w:rsidRDefault="002A47D0" w:rsidP="002A47D0">
      <w:pPr>
        <w:keepNext w:val="0"/>
        <w:rPr>
          <w:rFonts w:hint="eastAsia"/>
        </w:rPr>
      </w:pPr>
    </w:p>
    <w:p w:rsidR="002A47D0" w:rsidRPr="002A47D0" w:rsidRDefault="002A47D0" w:rsidP="002A47D0">
      <w:pPr>
        <w:keepNext w:val="0"/>
      </w:pPr>
    </w:p>
    <w:p w:rsidR="005A284B" w:rsidRPr="005A284B" w:rsidRDefault="005A284B" w:rsidP="002A47D0">
      <w:pPr>
        <w:pStyle w:val="1"/>
        <w:keepNext w:val="0"/>
        <w:widowControl w:val="0"/>
      </w:pPr>
      <w:bookmarkStart w:id="29" w:name="_Toc364774262"/>
      <w:r w:rsidRPr="005A284B">
        <w:lastRenderedPageBreak/>
        <w:t xml:space="preserve">Dependencies </w:t>
      </w:r>
      <w:r w:rsidRPr="005A284B">
        <w:rPr>
          <w:rFonts w:hint="eastAsia"/>
        </w:rPr>
        <w:t>依赖关系</w:t>
      </w:r>
      <w:bookmarkEnd w:id="29"/>
    </w:p>
    <w:p w:rsidR="0085630A" w:rsidRDefault="0085630A" w:rsidP="002A47D0">
      <w:pPr>
        <w:pStyle w:val="CharCharCharCharChar"/>
        <w:keepNext w:val="0"/>
        <w:ind w:firstLineChars="95" w:firstLine="199"/>
        <w:rPr>
          <w:rFonts w:hint="eastAsia"/>
          <w:i w:val="0"/>
          <w:color w:val="auto"/>
        </w:rPr>
      </w:pPr>
    </w:p>
    <w:p w:rsidR="002A47D0" w:rsidRPr="0085630A" w:rsidRDefault="002A47D0" w:rsidP="002A47D0">
      <w:pPr>
        <w:pStyle w:val="CharCharCharCharChar"/>
        <w:keepNext w:val="0"/>
        <w:ind w:firstLineChars="95" w:firstLine="199"/>
        <w:rPr>
          <w:i w:val="0"/>
          <w:color w:val="auto"/>
        </w:rPr>
      </w:pPr>
    </w:p>
    <w:p w:rsidR="005A284B" w:rsidRPr="005A284B" w:rsidRDefault="0085630A" w:rsidP="002A47D0">
      <w:pPr>
        <w:pStyle w:val="1"/>
        <w:keepNext w:val="0"/>
        <w:widowControl w:val="0"/>
      </w:pPr>
      <w:bookmarkStart w:id="30" w:name="_Toc364774263"/>
      <w:r w:rsidRPr="005A284B">
        <w:t>Other Requirements</w:t>
      </w:r>
      <w:r w:rsidRPr="005A284B">
        <w:rPr>
          <w:rFonts w:hint="eastAsia"/>
        </w:rPr>
        <w:t>其他需求</w:t>
      </w:r>
      <w:bookmarkEnd w:id="30"/>
    </w:p>
    <w:p w:rsidR="00797602" w:rsidRDefault="005A284B" w:rsidP="002A47D0">
      <w:pPr>
        <w:pStyle w:val="2"/>
        <w:keepNext w:val="0"/>
        <w:widowControl w:val="0"/>
        <w:rPr>
          <w:rFonts w:hint="eastAsia"/>
        </w:rPr>
      </w:pPr>
      <w:bookmarkStart w:id="31" w:name="_Toc364774264"/>
      <w:r w:rsidRPr="005A284B">
        <w:t>Database</w:t>
      </w:r>
      <w:r w:rsidRPr="005A284B">
        <w:rPr>
          <w:rFonts w:hint="eastAsia"/>
        </w:rPr>
        <w:t>数据库</w:t>
      </w:r>
      <w:bookmarkEnd w:id="31"/>
    </w:p>
    <w:p w:rsidR="002A47D0" w:rsidRDefault="002A47D0" w:rsidP="002A47D0">
      <w:pPr>
        <w:keepNext w:val="0"/>
        <w:rPr>
          <w:rFonts w:hint="eastAsia"/>
        </w:rPr>
      </w:pPr>
    </w:p>
    <w:p w:rsidR="002A47D0" w:rsidRPr="002A47D0" w:rsidRDefault="002A47D0" w:rsidP="002A47D0">
      <w:pPr>
        <w:keepNext w:val="0"/>
      </w:pPr>
    </w:p>
    <w:p w:rsidR="00116FB0" w:rsidRDefault="005A284B" w:rsidP="002A47D0">
      <w:pPr>
        <w:pStyle w:val="2"/>
        <w:keepNext w:val="0"/>
        <w:widowControl w:val="0"/>
        <w:rPr>
          <w:rFonts w:hint="eastAsia"/>
        </w:rPr>
      </w:pPr>
      <w:bookmarkStart w:id="32" w:name="_Toc364774265"/>
      <w:r w:rsidRPr="005A284B">
        <w:t xml:space="preserve">Operations </w:t>
      </w:r>
      <w:r w:rsidRPr="005A284B">
        <w:rPr>
          <w:rFonts w:hint="eastAsia"/>
        </w:rPr>
        <w:t>操作</w:t>
      </w:r>
      <w:bookmarkEnd w:id="32"/>
    </w:p>
    <w:p w:rsidR="002A47D0" w:rsidRDefault="002A47D0" w:rsidP="002A47D0">
      <w:pPr>
        <w:keepNext w:val="0"/>
        <w:rPr>
          <w:rFonts w:hint="eastAsia"/>
        </w:rPr>
      </w:pPr>
    </w:p>
    <w:p w:rsidR="002A47D0" w:rsidRPr="002A47D0" w:rsidRDefault="002A47D0" w:rsidP="002A47D0">
      <w:pPr>
        <w:keepNext w:val="0"/>
      </w:pPr>
    </w:p>
    <w:p w:rsidR="005A284B" w:rsidRDefault="005A284B" w:rsidP="002A47D0">
      <w:pPr>
        <w:pStyle w:val="2"/>
        <w:keepNext w:val="0"/>
        <w:widowControl w:val="0"/>
        <w:rPr>
          <w:rFonts w:hint="eastAsia"/>
        </w:rPr>
      </w:pPr>
      <w:bookmarkStart w:id="33" w:name="_Toc364774266"/>
      <w:r w:rsidRPr="005A284B">
        <w:t xml:space="preserve">Localization </w:t>
      </w:r>
      <w:r w:rsidRPr="005A284B">
        <w:rPr>
          <w:rFonts w:hint="eastAsia"/>
        </w:rPr>
        <w:t>本地化</w:t>
      </w:r>
      <w:bookmarkEnd w:id="33"/>
    </w:p>
    <w:p w:rsidR="002A47D0" w:rsidRDefault="002A47D0" w:rsidP="002A47D0">
      <w:pPr>
        <w:keepNext w:val="0"/>
        <w:rPr>
          <w:rFonts w:hint="eastAsia"/>
        </w:rPr>
      </w:pPr>
    </w:p>
    <w:p w:rsidR="002A47D0" w:rsidRPr="002A47D0" w:rsidRDefault="002A47D0" w:rsidP="002A47D0">
      <w:pPr>
        <w:keepNext w:val="0"/>
      </w:pPr>
    </w:p>
    <w:p w:rsidR="00721C2B" w:rsidRDefault="00721C2B" w:rsidP="002A47D0">
      <w:pPr>
        <w:pStyle w:val="1"/>
        <w:keepNext w:val="0"/>
        <w:widowControl w:val="0"/>
        <w:numPr>
          <w:ilvl w:val="0"/>
          <w:numId w:val="7"/>
        </w:numPr>
      </w:pPr>
      <w:bookmarkStart w:id="34" w:name="_Toc352751125"/>
      <w:bookmarkStart w:id="35" w:name="_Toc364774267"/>
      <w:r w:rsidRPr="005A284B">
        <w:t xml:space="preserve">Requirements Classification </w:t>
      </w:r>
      <w:r w:rsidRPr="005A284B">
        <w:rPr>
          <w:rFonts w:hint="eastAsia"/>
        </w:rPr>
        <w:t>需求分级</w:t>
      </w:r>
      <w:bookmarkEnd w:id="34"/>
      <w:bookmarkEnd w:id="35"/>
    </w:p>
    <w:p w:rsidR="00721C2B" w:rsidRPr="00721C2B" w:rsidRDefault="00721C2B" w:rsidP="00613778">
      <w:pPr>
        <w:pStyle w:val="21"/>
      </w:pPr>
      <w:r>
        <w:rPr>
          <w:rFonts w:hint="eastAsia"/>
        </w:rPr>
        <w:t>总结本软件涉及到的需求，以表格形式列出，并对其进行优先级排序，排序按高、中、低的级别进行排序。</w:t>
      </w:r>
    </w:p>
    <w:tbl>
      <w:tblPr>
        <w:tblW w:w="5000" w:type="pct"/>
        <w:tblCellMar>
          <w:left w:w="57" w:type="dxa"/>
          <w:right w:w="57" w:type="dxa"/>
        </w:tblCellMar>
        <w:tblLook w:val="0000" w:firstRow="0" w:lastRow="0" w:firstColumn="0" w:lastColumn="0" w:noHBand="0" w:noVBand="0"/>
      </w:tblPr>
      <w:tblGrid>
        <w:gridCol w:w="2468"/>
        <w:gridCol w:w="4111"/>
        <w:gridCol w:w="2561"/>
      </w:tblGrid>
      <w:tr w:rsidR="00721C2B" w:rsidRPr="005A284B" w:rsidTr="00360FB8">
        <w:tc>
          <w:tcPr>
            <w:tcW w:w="1350" w:type="pct"/>
            <w:tcBorders>
              <w:top w:val="single" w:sz="6" w:space="0" w:color="auto"/>
              <w:left w:val="single" w:sz="6" w:space="0" w:color="auto"/>
              <w:bottom w:val="single" w:sz="6" w:space="0" w:color="auto"/>
              <w:right w:val="single" w:sz="6" w:space="0" w:color="auto"/>
            </w:tcBorders>
            <w:vAlign w:val="center"/>
          </w:tcPr>
          <w:p w:rsidR="00721C2B" w:rsidRPr="005A284B" w:rsidRDefault="00721C2B" w:rsidP="00613778">
            <w:pPr>
              <w:pStyle w:val="aa"/>
              <w:keepNext w:val="0"/>
            </w:pPr>
            <w:r w:rsidRPr="005A284B">
              <w:t xml:space="preserve">Requirement ID </w:t>
            </w:r>
          </w:p>
          <w:p w:rsidR="00721C2B" w:rsidRPr="005A284B" w:rsidRDefault="00721C2B" w:rsidP="00613778">
            <w:pPr>
              <w:pStyle w:val="aa"/>
              <w:keepNext w:val="0"/>
            </w:pPr>
            <w:r w:rsidRPr="005A284B">
              <w:rPr>
                <w:rFonts w:hint="eastAsia"/>
              </w:rPr>
              <w:t>需求</w:t>
            </w:r>
            <w:r w:rsidRPr="005A284B">
              <w:t>ID</w:t>
            </w:r>
          </w:p>
        </w:tc>
        <w:tc>
          <w:tcPr>
            <w:tcW w:w="2249" w:type="pct"/>
            <w:tcBorders>
              <w:top w:val="single" w:sz="6" w:space="0" w:color="auto"/>
              <w:left w:val="single" w:sz="6" w:space="0" w:color="auto"/>
              <w:bottom w:val="single" w:sz="6" w:space="0" w:color="auto"/>
              <w:right w:val="single" w:sz="6" w:space="0" w:color="auto"/>
            </w:tcBorders>
            <w:vAlign w:val="center"/>
          </w:tcPr>
          <w:p w:rsidR="00721C2B" w:rsidRPr="005A284B" w:rsidRDefault="00721C2B" w:rsidP="00613778">
            <w:pPr>
              <w:pStyle w:val="aa"/>
              <w:keepNext w:val="0"/>
            </w:pPr>
            <w:r w:rsidRPr="005A284B">
              <w:t>Requirement Name</w:t>
            </w:r>
          </w:p>
          <w:p w:rsidR="00721C2B" w:rsidRPr="005A284B" w:rsidRDefault="00721C2B" w:rsidP="00613778">
            <w:pPr>
              <w:pStyle w:val="aa"/>
              <w:keepNext w:val="0"/>
            </w:pPr>
            <w:r w:rsidRPr="005A284B">
              <w:t xml:space="preserve"> </w:t>
            </w:r>
            <w:r w:rsidRPr="005A284B">
              <w:rPr>
                <w:rFonts w:hint="eastAsia"/>
              </w:rPr>
              <w:t>需求名称</w:t>
            </w:r>
          </w:p>
        </w:tc>
        <w:tc>
          <w:tcPr>
            <w:tcW w:w="1401" w:type="pct"/>
            <w:tcBorders>
              <w:top w:val="single" w:sz="6" w:space="0" w:color="auto"/>
              <w:left w:val="single" w:sz="6" w:space="0" w:color="auto"/>
              <w:bottom w:val="single" w:sz="6" w:space="0" w:color="auto"/>
              <w:right w:val="single" w:sz="6" w:space="0" w:color="auto"/>
            </w:tcBorders>
            <w:vAlign w:val="center"/>
          </w:tcPr>
          <w:p w:rsidR="00721C2B" w:rsidRPr="005A284B" w:rsidRDefault="00721C2B" w:rsidP="00613778">
            <w:pPr>
              <w:pStyle w:val="aa"/>
              <w:keepNext w:val="0"/>
            </w:pPr>
            <w:r w:rsidRPr="005A284B">
              <w:t xml:space="preserve">Classification </w:t>
            </w:r>
          </w:p>
          <w:p w:rsidR="00721C2B" w:rsidRPr="005A284B" w:rsidRDefault="00721C2B" w:rsidP="00613778">
            <w:pPr>
              <w:pStyle w:val="aa"/>
              <w:keepNext w:val="0"/>
            </w:pPr>
            <w:r w:rsidRPr="005A284B">
              <w:rPr>
                <w:rFonts w:hint="eastAsia"/>
              </w:rPr>
              <w:t>需求分级</w:t>
            </w:r>
          </w:p>
        </w:tc>
      </w:tr>
      <w:tr w:rsidR="00721C2B" w:rsidRPr="005A284B" w:rsidTr="00360FB8">
        <w:tc>
          <w:tcPr>
            <w:tcW w:w="1350" w:type="pct"/>
            <w:tcBorders>
              <w:top w:val="single" w:sz="6" w:space="0" w:color="auto"/>
              <w:left w:val="single" w:sz="6" w:space="0" w:color="auto"/>
              <w:bottom w:val="single" w:sz="6" w:space="0" w:color="auto"/>
              <w:right w:val="single" w:sz="6" w:space="0" w:color="auto"/>
            </w:tcBorders>
            <w:vAlign w:val="center"/>
          </w:tcPr>
          <w:p w:rsidR="00721C2B" w:rsidRPr="007F3F1D" w:rsidRDefault="00721C2B" w:rsidP="00613778">
            <w:pPr>
              <w:pStyle w:val="aff"/>
              <w:keepNext w:val="0"/>
            </w:pPr>
          </w:p>
        </w:tc>
        <w:tc>
          <w:tcPr>
            <w:tcW w:w="2249" w:type="pct"/>
            <w:tcBorders>
              <w:top w:val="single" w:sz="6" w:space="0" w:color="auto"/>
              <w:left w:val="single" w:sz="6" w:space="0" w:color="auto"/>
              <w:bottom w:val="single" w:sz="6" w:space="0" w:color="auto"/>
              <w:right w:val="single" w:sz="6" w:space="0" w:color="auto"/>
            </w:tcBorders>
            <w:vAlign w:val="center"/>
          </w:tcPr>
          <w:p w:rsidR="00721C2B" w:rsidRPr="00A97D9C" w:rsidRDefault="00721C2B" w:rsidP="00613778">
            <w:pPr>
              <w:pStyle w:val="aff"/>
              <w:keepNext w:val="0"/>
            </w:pPr>
          </w:p>
        </w:tc>
        <w:tc>
          <w:tcPr>
            <w:tcW w:w="1401" w:type="pct"/>
            <w:tcBorders>
              <w:top w:val="single" w:sz="6" w:space="0" w:color="auto"/>
              <w:left w:val="single" w:sz="6" w:space="0" w:color="auto"/>
              <w:bottom w:val="single" w:sz="6" w:space="0" w:color="auto"/>
              <w:right w:val="single" w:sz="6" w:space="0" w:color="auto"/>
            </w:tcBorders>
            <w:vAlign w:val="center"/>
          </w:tcPr>
          <w:p w:rsidR="00721C2B" w:rsidRPr="005A284B" w:rsidRDefault="00721C2B" w:rsidP="00613778">
            <w:pPr>
              <w:pStyle w:val="aff"/>
              <w:keepNext w:val="0"/>
            </w:pPr>
            <w:r>
              <w:rPr>
                <w:rFonts w:hint="eastAsia"/>
              </w:rPr>
              <w:t>高</w:t>
            </w:r>
          </w:p>
        </w:tc>
      </w:tr>
      <w:tr w:rsidR="00721C2B" w:rsidRPr="005A284B" w:rsidTr="00360FB8">
        <w:tc>
          <w:tcPr>
            <w:tcW w:w="1350" w:type="pct"/>
            <w:tcBorders>
              <w:top w:val="single" w:sz="6" w:space="0" w:color="auto"/>
              <w:left w:val="single" w:sz="6" w:space="0" w:color="auto"/>
              <w:bottom w:val="single" w:sz="6" w:space="0" w:color="auto"/>
              <w:right w:val="single" w:sz="6" w:space="0" w:color="auto"/>
            </w:tcBorders>
            <w:vAlign w:val="center"/>
          </w:tcPr>
          <w:p w:rsidR="00721C2B" w:rsidRPr="007F3F1D" w:rsidRDefault="00721C2B" w:rsidP="00613778">
            <w:pPr>
              <w:pStyle w:val="aff"/>
              <w:keepNext w:val="0"/>
            </w:pPr>
          </w:p>
        </w:tc>
        <w:tc>
          <w:tcPr>
            <w:tcW w:w="2249" w:type="pct"/>
            <w:tcBorders>
              <w:top w:val="single" w:sz="6" w:space="0" w:color="auto"/>
              <w:left w:val="single" w:sz="6" w:space="0" w:color="auto"/>
              <w:bottom w:val="single" w:sz="6" w:space="0" w:color="auto"/>
              <w:right w:val="single" w:sz="6" w:space="0" w:color="auto"/>
            </w:tcBorders>
            <w:vAlign w:val="center"/>
          </w:tcPr>
          <w:p w:rsidR="00721C2B" w:rsidRPr="00A97D9C" w:rsidRDefault="00721C2B" w:rsidP="00613778">
            <w:pPr>
              <w:pStyle w:val="aff"/>
              <w:keepNext w:val="0"/>
            </w:pPr>
          </w:p>
        </w:tc>
        <w:tc>
          <w:tcPr>
            <w:tcW w:w="1401" w:type="pct"/>
            <w:tcBorders>
              <w:top w:val="single" w:sz="6" w:space="0" w:color="auto"/>
              <w:left w:val="single" w:sz="6" w:space="0" w:color="auto"/>
              <w:bottom w:val="single" w:sz="6" w:space="0" w:color="auto"/>
              <w:right w:val="single" w:sz="6" w:space="0" w:color="auto"/>
            </w:tcBorders>
            <w:vAlign w:val="center"/>
          </w:tcPr>
          <w:p w:rsidR="00721C2B" w:rsidRPr="005A284B" w:rsidRDefault="00721C2B" w:rsidP="00613778">
            <w:pPr>
              <w:pStyle w:val="aff"/>
              <w:keepNext w:val="0"/>
            </w:pPr>
            <w:r>
              <w:rPr>
                <w:rFonts w:hint="eastAsia"/>
              </w:rPr>
              <w:t>中</w:t>
            </w:r>
          </w:p>
        </w:tc>
      </w:tr>
      <w:tr w:rsidR="00721C2B" w:rsidRPr="005A284B" w:rsidTr="00360FB8">
        <w:tc>
          <w:tcPr>
            <w:tcW w:w="1350" w:type="pct"/>
            <w:tcBorders>
              <w:top w:val="single" w:sz="6" w:space="0" w:color="auto"/>
              <w:left w:val="single" w:sz="6" w:space="0" w:color="auto"/>
              <w:bottom w:val="single" w:sz="6" w:space="0" w:color="auto"/>
              <w:right w:val="single" w:sz="6" w:space="0" w:color="auto"/>
            </w:tcBorders>
            <w:vAlign w:val="center"/>
          </w:tcPr>
          <w:p w:rsidR="00721C2B" w:rsidRPr="007F3F1D" w:rsidRDefault="00721C2B" w:rsidP="00613778">
            <w:pPr>
              <w:pStyle w:val="aff"/>
              <w:keepNext w:val="0"/>
            </w:pPr>
          </w:p>
        </w:tc>
        <w:tc>
          <w:tcPr>
            <w:tcW w:w="2249" w:type="pct"/>
            <w:tcBorders>
              <w:top w:val="single" w:sz="6" w:space="0" w:color="auto"/>
              <w:left w:val="single" w:sz="6" w:space="0" w:color="auto"/>
              <w:bottom w:val="single" w:sz="6" w:space="0" w:color="auto"/>
              <w:right w:val="single" w:sz="6" w:space="0" w:color="auto"/>
            </w:tcBorders>
            <w:vAlign w:val="center"/>
          </w:tcPr>
          <w:p w:rsidR="00721C2B" w:rsidRPr="00A97D9C" w:rsidRDefault="00721C2B" w:rsidP="00613778">
            <w:pPr>
              <w:pStyle w:val="aff"/>
              <w:keepNext w:val="0"/>
            </w:pPr>
          </w:p>
        </w:tc>
        <w:tc>
          <w:tcPr>
            <w:tcW w:w="1401" w:type="pct"/>
            <w:tcBorders>
              <w:top w:val="single" w:sz="6" w:space="0" w:color="auto"/>
              <w:left w:val="single" w:sz="6" w:space="0" w:color="auto"/>
              <w:bottom w:val="single" w:sz="6" w:space="0" w:color="auto"/>
              <w:right w:val="single" w:sz="6" w:space="0" w:color="auto"/>
            </w:tcBorders>
            <w:vAlign w:val="center"/>
          </w:tcPr>
          <w:p w:rsidR="00721C2B" w:rsidRPr="005A284B" w:rsidRDefault="00721C2B" w:rsidP="00613778">
            <w:pPr>
              <w:pStyle w:val="aff"/>
              <w:keepNext w:val="0"/>
            </w:pPr>
            <w:r>
              <w:rPr>
                <w:rFonts w:hint="eastAsia"/>
              </w:rPr>
              <w:t>低</w:t>
            </w:r>
          </w:p>
        </w:tc>
      </w:tr>
      <w:tr w:rsidR="00721C2B" w:rsidRPr="005A284B" w:rsidTr="00360FB8">
        <w:tc>
          <w:tcPr>
            <w:tcW w:w="1350" w:type="pct"/>
            <w:tcBorders>
              <w:top w:val="single" w:sz="6" w:space="0" w:color="auto"/>
              <w:left w:val="single" w:sz="6" w:space="0" w:color="auto"/>
              <w:bottom w:val="single" w:sz="6" w:space="0" w:color="auto"/>
              <w:right w:val="single" w:sz="6" w:space="0" w:color="auto"/>
            </w:tcBorders>
            <w:vAlign w:val="center"/>
          </w:tcPr>
          <w:p w:rsidR="00721C2B" w:rsidRPr="007F6B6C" w:rsidRDefault="00721C2B" w:rsidP="00613778">
            <w:pPr>
              <w:pStyle w:val="aff"/>
              <w:keepNext w:val="0"/>
            </w:pPr>
          </w:p>
        </w:tc>
        <w:tc>
          <w:tcPr>
            <w:tcW w:w="2249" w:type="pct"/>
            <w:tcBorders>
              <w:top w:val="single" w:sz="6" w:space="0" w:color="auto"/>
              <w:left w:val="single" w:sz="6" w:space="0" w:color="auto"/>
              <w:bottom w:val="single" w:sz="6" w:space="0" w:color="auto"/>
              <w:right w:val="single" w:sz="6" w:space="0" w:color="auto"/>
            </w:tcBorders>
            <w:vAlign w:val="center"/>
          </w:tcPr>
          <w:p w:rsidR="00721C2B" w:rsidRPr="00A97D9C" w:rsidRDefault="00721C2B" w:rsidP="00613778">
            <w:pPr>
              <w:pStyle w:val="aff"/>
              <w:keepNext w:val="0"/>
            </w:pPr>
          </w:p>
        </w:tc>
        <w:tc>
          <w:tcPr>
            <w:tcW w:w="1401" w:type="pct"/>
            <w:tcBorders>
              <w:top w:val="single" w:sz="6" w:space="0" w:color="auto"/>
              <w:left w:val="single" w:sz="6" w:space="0" w:color="auto"/>
              <w:bottom w:val="single" w:sz="6" w:space="0" w:color="auto"/>
              <w:right w:val="single" w:sz="6" w:space="0" w:color="auto"/>
            </w:tcBorders>
          </w:tcPr>
          <w:p w:rsidR="00721C2B" w:rsidRPr="00E55063" w:rsidRDefault="00721C2B" w:rsidP="00613778">
            <w:pPr>
              <w:keepNext w:val="0"/>
              <w:rPr>
                <w:rFonts w:ascii="Arial" w:hAnsi="Arial"/>
                <w:noProof/>
                <w:sz w:val="21"/>
                <w:szCs w:val="21"/>
              </w:rPr>
            </w:pPr>
          </w:p>
        </w:tc>
      </w:tr>
      <w:tr w:rsidR="00721C2B" w:rsidRPr="005A284B" w:rsidTr="00360FB8">
        <w:tc>
          <w:tcPr>
            <w:tcW w:w="1350" w:type="pct"/>
            <w:tcBorders>
              <w:top w:val="single" w:sz="6" w:space="0" w:color="auto"/>
              <w:left w:val="single" w:sz="6" w:space="0" w:color="auto"/>
              <w:bottom w:val="single" w:sz="6" w:space="0" w:color="auto"/>
              <w:right w:val="single" w:sz="6" w:space="0" w:color="auto"/>
            </w:tcBorders>
            <w:vAlign w:val="center"/>
          </w:tcPr>
          <w:p w:rsidR="00721C2B" w:rsidRPr="007F6B6C" w:rsidRDefault="00721C2B" w:rsidP="00613778">
            <w:pPr>
              <w:pStyle w:val="aff"/>
              <w:keepNext w:val="0"/>
            </w:pPr>
          </w:p>
        </w:tc>
        <w:tc>
          <w:tcPr>
            <w:tcW w:w="2249" w:type="pct"/>
            <w:tcBorders>
              <w:top w:val="single" w:sz="6" w:space="0" w:color="auto"/>
              <w:left w:val="single" w:sz="6" w:space="0" w:color="auto"/>
              <w:bottom w:val="single" w:sz="6" w:space="0" w:color="auto"/>
              <w:right w:val="single" w:sz="6" w:space="0" w:color="auto"/>
            </w:tcBorders>
            <w:vAlign w:val="center"/>
          </w:tcPr>
          <w:p w:rsidR="00721C2B" w:rsidRPr="00A97D9C" w:rsidRDefault="00721C2B" w:rsidP="00613778">
            <w:pPr>
              <w:pStyle w:val="aff"/>
              <w:keepNext w:val="0"/>
            </w:pPr>
          </w:p>
        </w:tc>
        <w:tc>
          <w:tcPr>
            <w:tcW w:w="1401" w:type="pct"/>
            <w:tcBorders>
              <w:top w:val="single" w:sz="6" w:space="0" w:color="auto"/>
              <w:left w:val="single" w:sz="6" w:space="0" w:color="auto"/>
              <w:bottom w:val="single" w:sz="6" w:space="0" w:color="auto"/>
              <w:right w:val="single" w:sz="6" w:space="0" w:color="auto"/>
            </w:tcBorders>
          </w:tcPr>
          <w:p w:rsidR="00721C2B" w:rsidRPr="00E55063" w:rsidRDefault="00721C2B" w:rsidP="00613778">
            <w:pPr>
              <w:keepNext w:val="0"/>
              <w:rPr>
                <w:rFonts w:ascii="Arial" w:hAnsi="Arial"/>
                <w:noProof/>
                <w:sz w:val="21"/>
                <w:szCs w:val="21"/>
              </w:rPr>
            </w:pPr>
          </w:p>
        </w:tc>
      </w:tr>
    </w:tbl>
    <w:p w:rsidR="00721C2B" w:rsidRPr="00721C2B" w:rsidRDefault="00721C2B" w:rsidP="00613778">
      <w:pPr>
        <w:pStyle w:val="a1"/>
        <w:keepNext w:val="0"/>
        <w:keepLines w:val="0"/>
      </w:pPr>
      <w:bookmarkStart w:id="36" w:name="_Toc164562524"/>
      <w:bookmarkStart w:id="37" w:name="_Toc364777433"/>
      <w:r>
        <w:rPr>
          <w:rFonts w:hint="eastAsia"/>
        </w:rPr>
        <w:t>需求分级表</w:t>
      </w:r>
      <w:bookmarkEnd w:id="36"/>
      <w:bookmarkEnd w:id="37"/>
    </w:p>
    <w:p w:rsidR="005A284B" w:rsidRPr="005A284B" w:rsidRDefault="005A284B" w:rsidP="00613778">
      <w:pPr>
        <w:pStyle w:val="1"/>
        <w:keepNext w:val="0"/>
        <w:widowControl w:val="0"/>
      </w:pPr>
      <w:bookmarkStart w:id="38" w:name="_Toc364774268"/>
      <w:r w:rsidRPr="005A284B">
        <w:t xml:space="preserve">Issues To Be Determined </w:t>
      </w:r>
      <w:r w:rsidRPr="005A284B">
        <w:rPr>
          <w:rFonts w:hint="eastAsia"/>
        </w:rPr>
        <w:t>待确定问题</w:t>
      </w:r>
      <w:bookmarkEnd w:id="38"/>
    </w:p>
    <w:tbl>
      <w:tblPr>
        <w:tblW w:w="5000" w:type="pct"/>
        <w:tblCellMar>
          <w:left w:w="57" w:type="dxa"/>
          <w:right w:w="57" w:type="dxa"/>
        </w:tblCellMar>
        <w:tblLook w:val="0000" w:firstRow="0" w:lastRow="0" w:firstColumn="0" w:lastColumn="0" w:noHBand="0" w:noVBand="0"/>
      </w:tblPr>
      <w:tblGrid>
        <w:gridCol w:w="1348"/>
        <w:gridCol w:w="2093"/>
        <w:gridCol w:w="874"/>
        <w:gridCol w:w="1155"/>
        <w:gridCol w:w="1386"/>
        <w:gridCol w:w="991"/>
        <w:gridCol w:w="1293"/>
      </w:tblGrid>
      <w:tr w:rsidR="005A284B" w:rsidRPr="005A284B">
        <w:tc>
          <w:tcPr>
            <w:tcW w:w="737"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a"/>
              <w:keepNext w:val="0"/>
            </w:pPr>
            <w:r w:rsidRPr="005A284B">
              <w:t xml:space="preserve">Requirement ID </w:t>
            </w:r>
          </w:p>
          <w:p w:rsidR="005A284B" w:rsidRPr="005A284B" w:rsidRDefault="005A284B" w:rsidP="00613778">
            <w:pPr>
              <w:pStyle w:val="aa"/>
              <w:keepNext w:val="0"/>
            </w:pPr>
            <w:r w:rsidRPr="005A284B">
              <w:rPr>
                <w:rFonts w:hint="eastAsia"/>
              </w:rPr>
              <w:t>需求</w:t>
            </w:r>
            <w:r w:rsidRPr="005A284B">
              <w:t>ID</w:t>
            </w:r>
          </w:p>
        </w:tc>
        <w:tc>
          <w:tcPr>
            <w:tcW w:w="1145"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a"/>
              <w:keepNext w:val="0"/>
            </w:pPr>
            <w:r w:rsidRPr="005A284B">
              <w:t>Description</w:t>
            </w:r>
          </w:p>
          <w:p w:rsidR="005A284B" w:rsidRPr="005A284B" w:rsidRDefault="005A284B" w:rsidP="00613778">
            <w:pPr>
              <w:pStyle w:val="aa"/>
              <w:keepNext w:val="0"/>
            </w:pPr>
            <w:r w:rsidRPr="005A284B">
              <w:rPr>
                <w:rFonts w:hint="eastAsia"/>
              </w:rPr>
              <w:t>问题描述</w:t>
            </w:r>
          </w:p>
        </w:tc>
        <w:tc>
          <w:tcPr>
            <w:tcW w:w="478"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a"/>
              <w:keepNext w:val="0"/>
            </w:pPr>
            <w:r w:rsidRPr="005A284B">
              <w:t>Effect</w:t>
            </w:r>
          </w:p>
          <w:p w:rsidR="005A284B" w:rsidRPr="005A284B" w:rsidRDefault="005A284B" w:rsidP="00613778">
            <w:pPr>
              <w:pStyle w:val="aa"/>
              <w:keepNext w:val="0"/>
            </w:pPr>
            <w:r w:rsidRPr="005A284B">
              <w:rPr>
                <w:rFonts w:hint="eastAsia"/>
              </w:rPr>
              <w:t>影响</w:t>
            </w:r>
          </w:p>
          <w:p w:rsidR="005A284B" w:rsidRPr="005A284B" w:rsidRDefault="005A284B" w:rsidP="00613778">
            <w:pPr>
              <w:pStyle w:val="aa"/>
              <w:keepNext w:val="0"/>
            </w:pPr>
            <w:r w:rsidRPr="005A284B">
              <w:t>(H/M/L)</w:t>
            </w:r>
          </w:p>
        </w:tc>
        <w:tc>
          <w:tcPr>
            <w:tcW w:w="632"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a"/>
              <w:keepNext w:val="0"/>
            </w:pPr>
            <w:r w:rsidRPr="005A284B">
              <w:t>Risk</w:t>
            </w:r>
          </w:p>
          <w:p w:rsidR="005A284B" w:rsidRPr="005A284B" w:rsidRDefault="005A284B" w:rsidP="00613778">
            <w:pPr>
              <w:pStyle w:val="aa"/>
              <w:keepNext w:val="0"/>
            </w:pPr>
            <w:r w:rsidRPr="005A284B">
              <w:rPr>
                <w:rFonts w:hint="eastAsia"/>
              </w:rPr>
              <w:t>风险</w:t>
            </w:r>
          </w:p>
        </w:tc>
        <w:tc>
          <w:tcPr>
            <w:tcW w:w="758"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a"/>
              <w:keepNext w:val="0"/>
            </w:pPr>
            <w:r w:rsidRPr="005A284B">
              <w:t>Responsibility</w:t>
            </w:r>
          </w:p>
          <w:p w:rsidR="005A284B" w:rsidRPr="005A284B" w:rsidRDefault="005A284B" w:rsidP="00613778">
            <w:pPr>
              <w:pStyle w:val="aa"/>
              <w:keepNext w:val="0"/>
            </w:pPr>
            <w:r w:rsidRPr="005A284B">
              <w:rPr>
                <w:rFonts w:hint="eastAsia"/>
              </w:rPr>
              <w:t>责任人</w:t>
            </w:r>
          </w:p>
        </w:tc>
        <w:tc>
          <w:tcPr>
            <w:tcW w:w="542"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a"/>
              <w:keepNext w:val="0"/>
            </w:pPr>
            <w:r w:rsidRPr="005A284B">
              <w:t>Resolving Date</w:t>
            </w:r>
          </w:p>
          <w:p w:rsidR="005A284B" w:rsidRPr="005A284B" w:rsidRDefault="005A284B" w:rsidP="00613778">
            <w:pPr>
              <w:pStyle w:val="aa"/>
              <w:keepNext w:val="0"/>
            </w:pPr>
            <w:r w:rsidRPr="005A284B">
              <w:rPr>
                <w:rFonts w:hint="eastAsia"/>
              </w:rPr>
              <w:t>解决日期</w:t>
            </w:r>
          </w:p>
        </w:tc>
        <w:tc>
          <w:tcPr>
            <w:tcW w:w="707"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a"/>
              <w:keepNext w:val="0"/>
            </w:pPr>
            <w:r w:rsidRPr="005A284B">
              <w:t>Status</w:t>
            </w:r>
          </w:p>
          <w:p w:rsidR="005A284B" w:rsidRPr="005A284B" w:rsidRDefault="005A284B" w:rsidP="00613778">
            <w:pPr>
              <w:pStyle w:val="aa"/>
              <w:keepNext w:val="0"/>
            </w:pPr>
            <w:r w:rsidRPr="005A284B">
              <w:rPr>
                <w:rFonts w:hint="eastAsia"/>
              </w:rPr>
              <w:t>状态</w:t>
            </w:r>
            <w:r w:rsidRPr="005A284B">
              <w:t>(Open/Close)</w:t>
            </w:r>
          </w:p>
        </w:tc>
      </w:tr>
      <w:tr w:rsidR="005A284B" w:rsidRPr="005A284B">
        <w:tc>
          <w:tcPr>
            <w:tcW w:w="737"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1145"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478"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632"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758"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542"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707"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r>
      <w:tr w:rsidR="005A284B" w:rsidRPr="005A284B">
        <w:tc>
          <w:tcPr>
            <w:tcW w:w="737"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1145"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478"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632"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758"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542"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707"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r>
      <w:tr w:rsidR="005A284B" w:rsidRPr="005A284B">
        <w:tc>
          <w:tcPr>
            <w:tcW w:w="737"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1145"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478"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632"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758"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542"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c>
          <w:tcPr>
            <w:tcW w:w="707" w:type="pct"/>
            <w:tcBorders>
              <w:top w:val="single" w:sz="6" w:space="0" w:color="auto"/>
              <w:left w:val="single" w:sz="6" w:space="0" w:color="auto"/>
              <w:bottom w:val="single" w:sz="6" w:space="0" w:color="auto"/>
              <w:right w:val="single" w:sz="6" w:space="0" w:color="auto"/>
            </w:tcBorders>
            <w:vAlign w:val="center"/>
          </w:tcPr>
          <w:p w:rsidR="005A284B" w:rsidRPr="005A284B" w:rsidRDefault="005A284B" w:rsidP="00613778">
            <w:pPr>
              <w:pStyle w:val="aff"/>
              <w:keepNext w:val="0"/>
            </w:pPr>
          </w:p>
        </w:tc>
      </w:tr>
    </w:tbl>
    <w:p w:rsidR="0085630A" w:rsidRPr="005A284B" w:rsidRDefault="0085630A" w:rsidP="00613778">
      <w:pPr>
        <w:pStyle w:val="a1"/>
        <w:keepNext w:val="0"/>
        <w:keepLines w:val="0"/>
      </w:pPr>
      <w:bookmarkStart w:id="39" w:name="_Toc364777434"/>
      <w:r>
        <w:rPr>
          <w:rFonts w:hint="eastAsia"/>
        </w:rPr>
        <w:t>待确定问题表</w:t>
      </w:r>
      <w:bookmarkEnd w:id="39"/>
    </w:p>
    <w:p w:rsidR="008F3D20" w:rsidRPr="005E3573" w:rsidRDefault="008F3D20" w:rsidP="00613778">
      <w:pPr>
        <w:pStyle w:val="afa"/>
        <w:keepNext w:val="0"/>
        <w:widowControl w:val="0"/>
      </w:pPr>
      <w:r w:rsidRPr="005E3573">
        <w:rPr>
          <w:rFonts w:hint="eastAsia"/>
        </w:rPr>
        <w:t>List of reference</w:t>
      </w:r>
      <w:r>
        <w:t xml:space="preserve"> </w:t>
      </w:r>
      <w:r w:rsidRPr="005E3573">
        <w:rPr>
          <w:rFonts w:hint="eastAsia"/>
        </w:rPr>
        <w:t>参考资料清单：</w:t>
      </w:r>
    </w:p>
    <w:p w:rsidR="0028082A" w:rsidRPr="003A560D" w:rsidRDefault="0028082A" w:rsidP="00613778">
      <w:pPr>
        <w:pStyle w:val="21"/>
      </w:pPr>
      <w:r w:rsidRPr="003A560D">
        <w:rPr>
          <w:rFonts w:hint="eastAsia"/>
        </w:rPr>
        <w:t>请罗列本文档所参考的有关参考文献和相关文档，格式如下：</w:t>
      </w:r>
    </w:p>
    <w:p w:rsidR="0028082A" w:rsidRDefault="0028082A" w:rsidP="00613778">
      <w:pPr>
        <w:pStyle w:val="21"/>
      </w:pPr>
      <w:r w:rsidRPr="003A560D">
        <w:rPr>
          <w:rFonts w:hint="eastAsia"/>
        </w:rPr>
        <w:t>作者＋书名（或杂志、文献、文档）＋出版社（或期号、卷号、公司文档编号）＋出</w:t>
      </w:r>
      <w:r w:rsidRPr="00B02494">
        <w:rPr>
          <w:rFonts w:hint="eastAsia"/>
        </w:rPr>
        <w:t>版日期</w:t>
      </w:r>
      <w:r w:rsidRPr="00B02494">
        <w:t>+</w:t>
      </w:r>
      <w:r w:rsidRPr="00B02494">
        <w:rPr>
          <w:rFonts w:hint="eastAsia"/>
        </w:rPr>
        <w:t>起止页码</w:t>
      </w:r>
    </w:p>
    <w:p w:rsidR="0028082A" w:rsidRPr="00B02494" w:rsidRDefault="0028082A" w:rsidP="00613778">
      <w:pPr>
        <w:pStyle w:val="21"/>
      </w:pPr>
      <w:r w:rsidRPr="00B02494">
        <w:rPr>
          <w:rFonts w:hint="eastAsia"/>
        </w:rPr>
        <w:t>例如：</w:t>
      </w:r>
    </w:p>
    <w:p w:rsidR="0028082A" w:rsidRPr="00B02494" w:rsidRDefault="0028082A" w:rsidP="00613778">
      <w:pPr>
        <w:pStyle w:val="aff2"/>
        <w:keepNext w:val="0"/>
        <w:widowControl/>
        <w:numPr>
          <w:ilvl w:val="0"/>
          <w:numId w:val="37"/>
        </w:numPr>
      </w:pPr>
      <w:r w:rsidRPr="00B02494">
        <w:rPr>
          <w:rFonts w:hint="eastAsia"/>
        </w:rPr>
        <w:t>王阳元，奚雪梅等，</w:t>
      </w:r>
      <w:r w:rsidRPr="00B02494">
        <w:t>“</w:t>
      </w:r>
      <w:r w:rsidRPr="00B02494">
        <w:rPr>
          <w:rFonts w:hint="eastAsia"/>
        </w:rPr>
        <w:t>薄膜</w:t>
      </w:r>
      <w:r w:rsidRPr="00B02494">
        <w:t>SOI/CMOS SPICE</w:t>
      </w:r>
      <w:r w:rsidRPr="00B02494">
        <w:rPr>
          <w:rFonts w:hint="eastAsia"/>
        </w:rPr>
        <w:t>电路模拟</w:t>
      </w:r>
      <w:r w:rsidRPr="00B02494">
        <w:t>”</w:t>
      </w:r>
      <w:r w:rsidRPr="00B02494">
        <w:rPr>
          <w:rFonts w:hint="eastAsia"/>
        </w:rPr>
        <w:t>，电子学报，</w:t>
      </w:r>
      <w:r w:rsidRPr="00B02494">
        <w:t>vol.22</w:t>
      </w:r>
      <w:r w:rsidRPr="00B02494">
        <w:rPr>
          <w:rFonts w:hint="eastAsia"/>
        </w:rPr>
        <w:t>，</w:t>
      </w:r>
      <w:r w:rsidRPr="00B02494">
        <w:t>No.5</w:t>
      </w:r>
      <w:r w:rsidRPr="00B02494">
        <w:rPr>
          <w:rFonts w:hint="eastAsia"/>
        </w:rPr>
        <w:t>，</w:t>
      </w:r>
      <w:r w:rsidRPr="00B02494">
        <w:t xml:space="preserve">1994  </w:t>
      </w:r>
      <w:r w:rsidRPr="00B02494">
        <w:rPr>
          <w:rFonts w:hint="eastAsia"/>
        </w:rPr>
        <w:t>（中文文章格式）</w:t>
      </w:r>
    </w:p>
    <w:p w:rsidR="0028082A" w:rsidRPr="00B02494" w:rsidRDefault="0028082A" w:rsidP="00613778">
      <w:pPr>
        <w:pStyle w:val="aff2"/>
        <w:keepNext w:val="0"/>
        <w:widowControl/>
        <w:numPr>
          <w:ilvl w:val="0"/>
          <w:numId w:val="37"/>
        </w:numPr>
      </w:pPr>
      <w:r w:rsidRPr="00B02494">
        <w:rPr>
          <w:rFonts w:hint="eastAsia"/>
        </w:rPr>
        <w:t>郑筠，《</w:t>
      </w:r>
      <w:r w:rsidRPr="00B02494">
        <w:t>MOS</w:t>
      </w:r>
      <w:r w:rsidRPr="00B02494">
        <w:rPr>
          <w:rFonts w:hint="eastAsia"/>
        </w:rPr>
        <w:t>存储系统及技术》，科学出版社，</w:t>
      </w:r>
      <w:r w:rsidRPr="00B02494">
        <w:t xml:space="preserve">1990  </w:t>
      </w:r>
      <w:r w:rsidRPr="00B02494">
        <w:rPr>
          <w:rFonts w:hint="eastAsia"/>
        </w:rPr>
        <w:t>（中文书籍格式）</w:t>
      </w:r>
    </w:p>
    <w:p w:rsidR="0028082A" w:rsidRPr="00B02494" w:rsidRDefault="0028082A" w:rsidP="00613778">
      <w:pPr>
        <w:pStyle w:val="aff2"/>
        <w:keepNext w:val="0"/>
        <w:widowControl/>
        <w:numPr>
          <w:ilvl w:val="0"/>
          <w:numId w:val="37"/>
        </w:numPr>
      </w:pPr>
      <w:r w:rsidRPr="00B02494">
        <w:t>XXX</w:t>
      </w:r>
      <w:r w:rsidRPr="00B02494">
        <w:rPr>
          <w:rFonts w:hint="eastAsia"/>
        </w:rPr>
        <w:t>，</w:t>
      </w:r>
      <w:r w:rsidRPr="00B02494">
        <w:t>SDXXX</w:t>
      </w:r>
      <w:r w:rsidRPr="00B02494">
        <w:rPr>
          <w:rFonts w:hint="eastAsia"/>
        </w:rPr>
        <w:t>用户手册</w:t>
      </w:r>
      <w:r w:rsidRPr="00B02494">
        <w:t xml:space="preserve"> V1.1</w:t>
      </w:r>
      <w:r w:rsidRPr="00B02494">
        <w:rPr>
          <w:rFonts w:hint="eastAsia"/>
        </w:rPr>
        <w:t>，基础部文档室，</w:t>
      </w:r>
      <w:r w:rsidRPr="00B02494">
        <w:t>2001/4/26</w:t>
      </w:r>
      <w:r w:rsidRPr="00B02494">
        <w:rPr>
          <w:rFonts w:hint="eastAsia"/>
        </w:rPr>
        <w:t xml:space="preserve"> </w:t>
      </w:r>
    </w:p>
    <w:p w:rsidR="005A284B" w:rsidRPr="0028082A" w:rsidRDefault="005A284B" w:rsidP="00613778">
      <w:pPr>
        <w:pStyle w:val="afa"/>
        <w:keepNext w:val="0"/>
        <w:widowControl w:val="0"/>
        <w:numPr>
          <w:ilvl w:val="12"/>
          <w:numId w:val="0"/>
        </w:numPr>
        <w:ind w:left="879" w:hanging="879"/>
      </w:pPr>
    </w:p>
    <w:sectPr w:rsidR="005A284B" w:rsidRPr="0028082A" w:rsidSect="00DA3841">
      <w:headerReference w:type="default" r:id="rId9"/>
      <w:footerReference w:type="default" r:id="rId10"/>
      <w:headerReference w:type="first" r:id="rId11"/>
      <w:pgSz w:w="11906" w:h="16838"/>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F33" w:rsidRDefault="00716F33">
      <w:r>
        <w:separator/>
      </w:r>
    </w:p>
  </w:endnote>
  <w:endnote w:type="continuationSeparator" w:id="0">
    <w:p w:rsidR="00716F33" w:rsidRDefault="0071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4CA" w:rsidRPr="00397364" w:rsidRDefault="00647DC6" w:rsidP="00397364">
    <w:pPr>
      <w:ind w:firstLine="300"/>
      <w:rPr>
        <w:rFonts w:ascii="隶书" w:eastAsia="隶书"/>
        <w:sz w:val="15"/>
        <w:szCs w:val="15"/>
      </w:rPr>
    </w:pPr>
    <w:r w:rsidRPr="000A22DA">
      <w:rPr>
        <w:rFonts w:ascii="隶书" w:eastAsia="隶书" w:hint="eastAsia"/>
        <w:sz w:val="15"/>
        <w:szCs w:val="15"/>
      </w:rPr>
      <w:t>文件编码：</w:t>
    </w:r>
    <w:r>
      <w:rPr>
        <w:rFonts w:ascii="隶书" w:eastAsia="隶书" w:hint="eastAsia"/>
        <w:sz w:val="15"/>
        <w:szCs w:val="15"/>
      </w:rPr>
      <w:t xml:space="preserve"> </w:t>
    </w:r>
    <w:r w:rsidRPr="00647DC6">
      <w:rPr>
        <w:rFonts w:ascii="隶书" w:eastAsia="隶书"/>
        <w:sz w:val="15"/>
        <w:szCs w:val="15"/>
      </w:rPr>
      <w:t>RD-DT-SW-1308-006</w:t>
    </w:r>
    <w:r>
      <w:rPr>
        <w:rFonts w:ascii="隶书" w:eastAsia="隶书" w:hint="eastAsia"/>
        <w:sz w:val="15"/>
        <w:szCs w:val="15"/>
      </w:rPr>
      <w:t xml:space="preserve">    </w:t>
    </w:r>
    <w:r w:rsidRPr="000A22DA">
      <w:rPr>
        <w:rFonts w:ascii="隶书" w:eastAsia="隶书" w:hint="eastAsia"/>
        <w:sz w:val="15"/>
        <w:szCs w:val="15"/>
      </w:rPr>
      <w:t xml:space="preserve">                    公司机密，未经许可不得扩散          </w:t>
    </w:r>
    <w:r>
      <w:rPr>
        <w:rFonts w:ascii="隶书" w:eastAsia="隶书" w:hint="eastAsia"/>
        <w:sz w:val="15"/>
        <w:szCs w:val="15"/>
      </w:rPr>
      <w:t xml:space="preserve">  </w:t>
    </w:r>
    <w:r w:rsidRPr="000A22DA">
      <w:rPr>
        <w:rFonts w:ascii="隶书" w:eastAsia="隶书" w:hint="eastAsia"/>
        <w:sz w:val="15"/>
        <w:szCs w:val="15"/>
      </w:rPr>
      <w:t xml:space="preserve"> </w:t>
    </w:r>
    <w:r>
      <w:rPr>
        <w:rFonts w:ascii="隶书" w:eastAsia="隶书" w:hint="eastAsia"/>
        <w:sz w:val="15"/>
        <w:szCs w:val="15"/>
      </w:rPr>
      <w:t xml:space="preserve">   </w:t>
    </w:r>
    <w:r w:rsidRPr="000A22DA">
      <w:rPr>
        <w:rFonts w:ascii="隶书" w:eastAsia="隶书" w:hint="eastAsia"/>
        <w:sz w:val="15"/>
        <w:szCs w:val="15"/>
      </w:rPr>
      <w:t xml:space="preserve">     </w:t>
    </w:r>
    <w:r w:rsidRPr="00A325A1">
      <w:rPr>
        <w:rFonts w:ascii="隶书" w:eastAsia="隶书"/>
        <w:sz w:val="15"/>
        <w:szCs w:val="15"/>
      </w:rPr>
      <w:t xml:space="preserve"> </w:t>
    </w:r>
    <w:r w:rsidR="00804935" w:rsidRPr="00A325A1">
      <w:rPr>
        <w:rFonts w:ascii="隶书" w:eastAsia="隶书"/>
        <w:sz w:val="15"/>
        <w:szCs w:val="15"/>
      </w:rPr>
      <w:fldChar w:fldCharType="begin"/>
    </w:r>
    <w:r w:rsidRPr="00A325A1">
      <w:rPr>
        <w:rFonts w:ascii="隶书" w:eastAsia="隶书"/>
        <w:sz w:val="15"/>
        <w:szCs w:val="15"/>
      </w:rPr>
      <w:instrText xml:space="preserve"> PAGE </w:instrText>
    </w:r>
    <w:r w:rsidR="00804935" w:rsidRPr="00A325A1">
      <w:rPr>
        <w:rFonts w:ascii="隶书" w:eastAsia="隶书"/>
        <w:sz w:val="15"/>
        <w:szCs w:val="15"/>
      </w:rPr>
      <w:fldChar w:fldCharType="separate"/>
    </w:r>
    <w:r w:rsidR="002A47D0">
      <w:rPr>
        <w:rFonts w:ascii="隶书" w:eastAsia="隶书"/>
        <w:noProof/>
        <w:sz w:val="15"/>
        <w:szCs w:val="15"/>
      </w:rPr>
      <w:t>10</w:t>
    </w:r>
    <w:r w:rsidR="00804935" w:rsidRPr="00A325A1">
      <w:rPr>
        <w:rFonts w:ascii="隶书" w:eastAsia="隶书"/>
        <w:sz w:val="15"/>
        <w:szCs w:val="15"/>
      </w:rPr>
      <w:fldChar w:fldCharType="end"/>
    </w:r>
    <w:r w:rsidRPr="00A325A1">
      <w:rPr>
        <w:rFonts w:ascii="隶书" w:eastAsia="隶书"/>
        <w:sz w:val="15"/>
        <w:szCs w:val="15"/>
      </w:rPr>
      <w:t xml:space="preserve"> / </w:t>
    </w:r>
    <w:r w:rsidR="00804935" w:rsidRPr="00A325A1">
      <w:rPr>
        <w:rFonts w:ascii="隶书" w:eastAsia="隶书"/>
        <w:sz w:val="15"/>
        <w:szCs w:val="15"/>
      </w:rPr>
      <w:fldChar w:fldCharType="begin"/>
    </w:r>
    <w:r w:rsidRPr="00A325A1">
      <w:rPr>
        <w:rFonts w:ascii="隶书" w:eastAsia="隶书"/>
        <w:sz w:val="15"/>
        <w:szCs w:val="15"/>
      </w:rPr>
      <w:instrText xml:space="preserve"> NUMPAGES  </w:instrText>
    </w:r>
    <w:r w:rsidR="00804935" w:rsidRPr="00A325A1">
      <w:rPr>
        <w:rFonts w:ascii="隶书" w:eastAsia="隶书"/>
        <w:sz w:val="15"/>
        <w:szCs w:val="15"/>
      </w:rPr>
      <w:fldChar w:fldCharType="separate"/>
    </w:r>
    <w:r w:rsidR="002A47D0">
      <w:rPr>
        <w:rFonts w:ascii="隶书" w:eastAsia="隶书"/>
        <w:noProof/>
        <w:sz w:val="15"/>
        <w:szCs w:val="15"/>
      </w:rPr>
      <w:t>10</w:t>
    </w:r>
    <w:r w:rsidR="00804935" w:rsidRPr="00A325A1">
      <w:rPr>
        <w:rFonts w:ascii="隶书" w:eastAsia="隶书"/>
        <w:sz w:val="15"/>
        <w:szCs w:val="15"/>
      </w:rPr>
      <w:fldChar w:fldCharType="end"/>
    </w:r>
    <w:r w:rsidR="002144CA">
      <w:t xml:space="preserve"> </w:t>
    </w:r>
    <w:r w:rsidR="002144CA">
      <w:tab/>
    </w:r>
    <w:r w:rsidR="002144CA">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F33" w:rsidRDefault="00716F33">
      <w:r>
        <w:separator/>
      </w:r>
    </w:p>
  </w:footnote>
  <w:footnote w:type="continuationSeparator" w:id="0">
    <w:p w:rsidR="00716F33" w:rsidRDefault="00716F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4CA" w:rsidRPr="00E636F9" w:rsidRDefault="00E636F9" w:rsidP="00E636F9">
    <w:pPr>
      <w:pStyle w:val="a8"/>
      <w:pBdr>
        <w:bottom w:val="single" w:sz="6" w:space="3" w:color="auto"/>
      </w:pBdr>
      <w:ind w:firstLine="360"/>
      <w:jc w:val="left"/>
    </w:pPr>
    <w:r>
      <w:rPr>
        <w:noProof/>
      </w:rPr>
      <w:drawing>
        <wp:inline distT="0" distB="0" distL="0" distR="0">
          <wp:extent cx="609600" cy="314325"/>
          <wp:effectExtent l="19050" t="0" r="0" b="0"/>
          <wp:docPr id="7" name="图片 1" descr="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表示"/>
                  <pic:cNvPicPr>
                    <a:picLocks noChangeAspect="1" noChangeArrowheads="1"/>
                  </pic:cNvPicPr>
                </pic:nvPicPr>
                <pic:blipFill>
                  <a:blip r:embed="rId1"/>
                  <a:srcRect/>
                  <a:stretch>
                    <a:fillRect/>
                  </a:stretch>
                </pic:blipFill>
                <pic:spPr bwMode="auto">
                  <a:xfrm>
                    <a:off x="0" y="0"/>
                    <a:ext cx="609600" cy="314325"/>
                  </a:xfrm>
                  <a:prstGeom prst="rect">
                    <a:avLst/>
                  </a:prstGeom>
                  <a:noFill/>
                  <a:ln w="9525">
                    <a:noFill/>
                    <a:miter lim="800000"/>
                    <a:headEnd/>
                    <a:tailEnd/>
                  </a:ln>
                </pic:spPr>
              </pic:pic>
            </a:graphicData>
          </a:graphic>
        </wp:inline>
      </w:drawing>
    </w:r>
    <w:r w:rsidRPr="000A22DA">
      <w:rPr>
        <w:rFonts w:hint="eastAsia"/>
        <w:sz w:val="15"/>
        <w:szCs w:val="15"/>
      </w:rPr>
      <w:t xml:space="preserve"> </w:t>
    </w:r>
    <w:r>
      <w:rPr>
        <w:rFonts w:hint="eastAsia"/>
        <w:sz w:val="15"/>
        <w:szCs w:val="15"/>
      </w:rPr>
      <w:t xml:space="preserve">                                                  </w:t>
    </w:r>
    <w:r>
      <w:rPr>
        <w:rFonts w:ascii="隶书" w:eastAsia="隶书" w:hint="eastAsia"/>
        <w:sz w:val="15"/>
        <w:szCs w:val="15"/>
      </w:rPr>
      <w:t>XX产品XX版本</w:t>
    </w:r>
    <w:r w:rsidR="006E50D5">
      <w:rPr>
        <w:rFonts w:ascii="隶书" w:eastAsia="隶书" w:hint="eastAsia"/>
        <w:sz w:val="15"/>
        <w:szCs w:val="15"/>
      </w:rPr>
      <w:t>软件需求</w:t>
    </w:r>
    <w:r w:rsidR="009D48BE">
      <w:rPr>
        <w:rFonts w:ascii="隶书" w:eastAsia="隶书" w:hint="eastAsia"/>
        <w:sz w:val="15"/>
        <w:szCs w:val="15"/>
      </w:rPr>
      <w:t>规格</w:t>
    </w:r>
    <w:r w:rsidR="006E50D5">
      <w:rPr>
        <w:rFonts w:ascii="隶书" w:eastAsia="隶书" w:hint="eastAsia"/>
        <w:sz w:val="15"/>
        <w:szCs w:val="15"/>
      </w:rPr>
      <w:t>说明书</w:t>
    </w:r>
    <w:r>
      <w:rPr>
        <w:rFonts w:ascii="隶书" w:eastAsia="隶书" w:hint="eastAsia"/>
        <w:sz w:val="15"/>
        <w:szCs w:val="15"/>
      </w:rPr>
      <w:t xml:space="preserve">                         </w:t>
    </w:r>
    <w:r w:rsidRPr="000A22DA">
      <w:rPr>
        <w:rFonts w:ascii="隶书" w:eastAsia="隶书" w:hint="eastAsia"/>
        <w:sz w:val="15"/>
        <w:szCs w:val="15"/>
      </w:rPr>
      <w:t>【</w:t>
    </w:r>
    <w:r>
      <w:rPr>
        <w:rFonts w:ascii="隶书" w:eastAsia="隶书" w:hint="eastAsia"/>
        <w:sz w:val="15"/>
        <w:szCs w:val="15"/>
      </w:rPr>
      <w:t>内部公开</w:t>
    </w:r>
    <w:r w:rsidRPr="000A22DA">
      <w:rPr>
        <w:rFonts w:ascii="隶书" w:eastAsia="隶书" w:hint="eastAsia"/>
        <w:sz w:val="15"/>
        <w:szCs w:val="15"/>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282" w:rsidRPr="00E636F9" w:rsidRDefault="00E21282" w:rsidP="00E21282">
    <w:pPr>
      <w:pStyle w:val="a8"/>
      <w:pBdr>
        <w:bottom w:val="single" w:sz="6" w:space="3" w:color="auto"/>
      </w:pBdr>
      <w:ind w:firstLine="360"/>
      <w:jc w:val="left"/>
    </w:pPr>
    <w:r>
      <w:rPr>
        <w:noProof/>
      </w:rPr>
      <w:drawing>
        <wp:inline distT="0" distB="0" distL="0" distR="0">
          <wp:extent cx="609600" cy="314325"/>
          <wp:effectExtent l="19050" t="0" r="0" b="0"/>
          <wp:docPr id="1" name="图片 1" descr="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表示"/>
                  <pic:cNvPicPr>
                    <a:picLocks noChangeAspect="1" noChangeArrowheads="1"/>
                  </pic:cNvPicPr>
                </pic:nvPicPr>
                <pic:blipFill>
                  <a:blip r:embed="rId1"/>
                  <a:srcRect/>
                  <a:stretch>
                    <a:fillRect/>
                  </a:stretch>
                </pic:blipFill>
                <pic:spPr bwMode="auto">
                  <a:xfrm>
                    <a:off x="0" y="0"/>
                    <a:ext cx="609600" cy="314325"/>
                  </a:xfrm>
                  <a:prstGeom prst="rect">
                    <a:avLst/>
                  </a:prstGeom>
                  <a:noFill/>
                  <a:ln w="9525">
                    <a:noFill/>
                    <a:miter lim="800000"/>
                    <a:headEnd/>
                    <a:tailEnd/>
                  </a:ln>
                </pic:spPr>
              </pic:pic>
            </a:graphicData>
          </a:graphic>
        </wp:inline>
      </w:drawing>
    </w:r>
    <w:r w:rsidRPr="000A22DA">
      <w:rPr>
        <w:rFonts w:hint="eastAsia"/>
        <w:sz w:val="15"/>
        <w:szCs w:val="15"/>
      </w:rPr>
      <w:t xml:space="preserve"> </w:t>
    </w:r>
    <w:r>
      <w:rPr>
        <w:rFonts w:hint="eastAsia"/>
        <w:sz w:val="15"/>
        <w:szCs w:val="15"/>
      </w:rPr>
      <w:t xml:space="preserve">                                                  </w:t>
    </w:r>
    <w:r>
      <w:rPr>
        <w:rFonts w:ascii="隶书" w:eastAsia="隶书" w:hint="eastAsia"/>
        <w:sz w:val="15"/>
        <w:szCs w:val="15"/>
      </w:rPr>
      <w:t>XX产品XX</w:t>
    </w:r>
    <w:r w:rsidR="009D48BE">
      <w:rPr>
        <w:rFonts w:ascii="隶书" w:eastAsia="隶书" w:hint="eastAsia"/>
        <w:sz w:val="15"/>
        <w:szCs w:val="15"/>
      </w:rPr>
      <w:t>版本软件需求规格</w:t>
    </w:r>
    <w:r>
      <w:rPr>
        <w:rFonts w:ascii="隶书" w:eastAsia="隶书" w:hint="eastAsia"/>
        <w:sz w:val="15"/>
        <w:szCs w:val="15"/>
      </w:rPr>
      <w:t xml:space="preserve">说明书                         </w:t>
    </w:r>
    <w:r w:rsidRPr="000A22DA">
      <w:rPr>
        <w:rFonts w:ascii="隶书" w:eastAsia="隶书" w:hint="eastAsia"/>
        <w:sz w:val="15"/>
        <w:szCs w:val="15"/>
      </w:rPr>
      <w:t>【</w:t>
    </w:r>
    <w:r>
      <w:rPr>
        <w:rFonts w:ascii="隶书" w:eastAsia="隶书" w:hint="eastAsia"/>
        <w:sz w:val="15"/>
        <w:szCs w:val="15"/>
      </w:rPr>
      <w:t>内部公开</w:t>
    </w:r>
    <w:r w:rsidRPr="000A22DA">
      <w:rPr>
        <w:rFonts w:ascii="隶书" w:eastAsia="隶书" w:hint="eastAsia"/>
        <w:sz w:val="15"/>
        <w:szCs w:val="15"/>
      </w:rPr>
      <w:t>】</w:t>
    </w:r>
  </w:p>
  <w:p w:rsidR="00E21282" w:rsidRPr="00E21282" w:rsidRDefault="00E21282">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0BA57AEF"/>
    <w:multiLevelType w:val="hybridMultilevel"/>
    <w:tmpl w:val="9530EEDA"/>
    <w:lvl w:ilvl="0" w:tplc="04090011">
      <w:start w:val="1"/>
      <w:numFmt w:val="decimal"/>
      <w:lvlText w:val="%1)"/>
      <w:lvlJc w:val="left"/>
      <w:pPr>
        <w:tabs>
          <w:tab w:val="num" w:pos="780"/>
        </w:tabs>
        <w:ind w:left="780" w:hanging="420"/>
      </w:pPr>
    </w:lvl>
    <w:lvl w:ilvl="1" w:tplc="04090019">
      <w:start w:val="1"/>
      <w:numFmt w:val="lowerLetter"/>
      <w:lvlText w:val="%2)"/>
      <w:lvlJc w:val="left"/>
      <w:pPr>
        <w:tabs>
          <w:tab w:val="num" w:pos="1200"/>
        </w:tabs>
        <w:ind w:left="1200" w:hanging="420"/>
      </w:pPr>
    </w:lvl>
    <w:lvl w:ilvl="2" w:tplc="D21E8926">
      <w:start w:val="1"/>
      <w:numFmt w:val="decimal"/>
      <w:lvlText w:val="%3）"/>
      <w:lvlJc w:val="left"/>
      <w:pPr>
        <w:ind w:left="1560" w:hanging="360"/>
      </w:pPr>
      <w:rPr>
        <w:rFonts w:hint="default"/>
      </w:rPr>
    </w:lvl>
    <w:lvl w:ilvl="3" w:tplc="DB70DAEE">
      <w:start w:val="1"/>
      <w:numFmt w:val="upperLetter"/>
      <w:lvlText w:val="%4)"/>
      <w:lvlJc w:val="left"/>
      <w:pPr>
        <w:ind w:left="1980" w:hanging="360"/>
      </w:pPr>
      <w:rPr>
        <w:rFonts w:hint="default"/>
      </w:r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nsid w:val="0F310D61"/>
    <w:multiLevelType w:val="hybridMultilevel"/>
    <w:tmpl w:val="00261844"/>
    <w:lvl w:ilvl="0" w:tplc="1DF6C8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F654AD5"/>
    <w:multiLevelType w:val="multilevel"/>
    <w:tmpl w:val="1AB86E5C"/>
    <w:lvl w:ilvl="0">
      <w:start w:val="1"/>
      <w:numFmt w:val="decimal"/>
      <w:pStyle w:val="1"/>
      <w:suff w:val="nothing"/>
      <w:lvlText w:val="第%1章  "/>
      <w:lvlJc w:val="left"/>
      <w:pPr>
        <w:ind w:left="0" w:firstLine="0"/>
      </w:pPr>
      <w:rPr>
        <w:rFonts w:ascii="Arial" w:hAnsi="Arial" w:cs="Arial" w:hint="default"/>
        <w:b/>
        <w:bCs/>
        <w:i w:val="0"/>
        <w:iCs w:val="0"/>
        <w:caps w:val="0"/>
        <w:strike w:val="0"/>
        <w:dstrike w:val="0"/>
        <w:vanish w:val="0"/>
        <w:color w:val="auto"/>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Arial" w:hAnsi="Arial" w:cs="Arial" w:hint="default"/>
        <w:b w:val="0"/>
        <w:bCs w:val="0"/>
        <w:i w:val="0"/>
        <w:iCs w:val="0"/>
        <w:caps w:val="0"/>
        <w:strike w:val="0"/>
        <w:dstrike w:val="0"/>
        <w:vanish w:val="0"/>
        <w:color w:val="auto"/>
        <w:sz w:val="30"/>
        <w:szCs w:val="3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Arial" w:hAnsi="Arial" w:cs="Arial" w:hint="default"/>
        <w:b w:val="0"/>
        <w:bCs w:val="0"/>
        <w:i w:val="0"/>
        <w:iCs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4. "/>
      <w:lvlJc w:val="left"/>
      <w:pPr>
        <w:ind w:left="1389" w:hanging="1389"/>
      </w:pPr>
      <w:rPr>
        <w:rFonts w:ascii="Arial" w:hAnsi="Arial" w:cs="Arial" w:hint="default"/>
        <w:b w:val="0"/>
        <w:bCs w:val="0"/>
        <w:i w:val="0"/>
        <w:iCs w:val="0"/>
        <w:caps w:val="0"/>
        <w:strike w:val="0"/>
        <w:dstrike w:val="0"/>
        <w:vanish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1644"/>
        </w:tabs>
        <w:ind w:left="1644" w:hanging="510"/>
      </w:pPr>
      <w:rPr>
        <w:rFonts w:ascii="Arial" w:eastAsia="宋体" w:hAnsi="Arial" w:hint="default"/>
        <w:b w:val="0"/>
        <w:bCs w:val="0"/>
        <w:i w:val="0"/>
        <w:iCs w:val="0"/>
        <w:caps w:val="0"/>
        <w:strike w:val="0"/>
        <w:dstrike w:val="0"/>
        <w:snapToGrid/>
        <w:vanish w:val="0"/>
        <w:color w:val="auto"/>
        <w:spacing w:val="0"/>
        <w:w w:val="100"/>
        <w:kern w:val="0"/>
        <w:position w:val="0"/>
        <w:sz w:val="21"/>
        <w:szCs w:val="21"/>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1"/>
      <w:suff w:val="space"/>
      <w:lvlText w:val="图%1-%6"/>
      <w:lvlJc w:val="left"/>
      <w:pPr>
        <w:ind w:left="1134" w:firstLine="0"/>
      </w:pPr>
      <w:rPr>
        <w:rFonts w:ascii="Arial" w:eastAsia="黑体" w:hAnsi="Arial" w:hint="default"/>
        <w:b w:val="0"/>
        <w:bCs w:val="0"/>
        <w:i w:val="0"/>
        <w:iCs w:val="0"/>
        <w:color w:val="auto"/>
        <w:sz w:val="18"/>
        <w:szCs w:val="18"/>
        <w:u w:val="none"/>
      </w:rPr>
    </w:lvl>
    <w:lvl w:ilvl="6">
      <w:start w:val="1"/>
      <w:numFmt w:val="decimal"/>
      <w:lvlRestart w:val="1"/>
      <w:pStyle w:val="TableDescription"/>
      <w:suff w:val="space"/>
      <w:lvlText w:val="表%1-%7"/>
      <w:lvlJc w:val="left"/>
      <w:pPr>
        <w:ind w:left="1134" w:firstLine="0"/>
      </w:pPr>
      <w:rPr>
        <w:rFonts w:ascii="Arial" w:eastAsia="黑体" w:hAnsi="Arial" w:hint="default"/>
        <w:b w:val="0"/>
        <w:bCs w:val="0"/>
        <w:i w:val="0"/>
        <w:iCs w:val="0"/>
        <w:caps w:val="0"/>
        <w:strike w:val="0"/>
        <w:dstrike w:val="0"/>
        <w:snapToGrid/>
        <w:vanish w:val="0"/>
        <w:color w:val="auto"/>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eastAsia"/>
      </w:rPr>
    </w:lvl>
    <w:lvl w:ilvl="8">
      <w:start w:val="1"/>
      <w:numFmt w:val="decimal"/>
      <w:lvlText w:val="步骤%9："/>
      <w:lvlJc w:val="left"/>
      <w:pPr>
        <w:tabs>
          <w:tab w:val="num" w:pos="1134"/>
        </w:tabs>
        <w:ind w:left="1134" w:hanging="907"/>
      </w:pPr>
      <w:rPr>
        <w:rFonts w:ascii="Arial" w:eastAsia="宋体" w:hAnsi="Arial" w:hint="default"/>
        <w:b/>
        <w:bCs/>
        <w:i w:val="0"/>
        <w:iCs w:val="0"/>
        <w:color w:val="auto"/>
        <w:sz w:val="21"/>
        <w:szCs w:val="21"/>
      </w:rPr>
    </w:lvl>
  </w:abstractNum>
  <w:abstractNum w:abstractNumId="5">
    <w:nsid w:val="13682BAC"/>
    <w:multiLevelType w:val="hybridMultilevel"/>
    <w:tmpl w:val="3B6E69A2"/>
    <w:lvl w:ilvl="0" w:tplc="04090011">
      <w:start w:val="1"/>
      <w:numFmt w:val="decimal"/>
      <w:lvlText w:val="%1)"/>
      <w:lvlJc w:val="left"/>
      <w:pPr>
        <w:tabs>
          <w:tab w:val="num" w:pos="780"/>
        </w:tabs>
        <w:ind w:left="780" w:hanging="420"/>
      </w:pPr>
      <w:rPr>
        <w:rFonts w:hint="default"/>
      </w:rPr>
    </w:lvl>
    <w:lvl w:ilvl="1" w:tplc="04090009">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14E55708"/>
    <w:multiLevelType w:val="hybridMultilevel"/>
    <w:tmpl w:val="216688B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1FF12696"/>
    <w:multiLevelType w:val="hybridMultilevel"/>
    <w:tmpl w:val="F5AED740"/>
    <w:lvl w:ilvl="0" w:tplc="E4008736">
      <w:start w:val="1"/>
      <w:numFmt w:val="decimalFullWidth"/>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6F821D2"/>
    <w:multiLevelType w:val="hybridMultilevel"/>
    <w:tmpl w:val="601CA6AC"/>
    <w:lvl w:ilvl="0" w:tplc="7F0C754C">
      <w:start w:val="1"/>
      <w:numFmt w:val="decimal"/>
      <w:lvlText w:val="%1)"/>
      <w:lvlJc w:val="left"/>
      <w:pPr>
        <w:ind w:left="1221" w:hanging="360"/>
      </w:pPr>
      <w:rPr>
        <w:rFonts w:hint="default"/>
      </w:rPr>
    </w:lvl>
    <w:lvl w:ilvl="1" w:tplc="04090019" w:tentative="1">
      <w:start w:val="1"/>
      <w:numFmt w:val="lowerLetter"/>
      <w:lvlText w:val="%2)"/>
      <w:lvlJc w:val="left"/>
      <w:pPr>
        <w:ind w:left="1701" w:hanging="420"/>
      </w:pPr>
    </w:lvl>
    <w:lvl w:ilvl="2" w:tplc="0409001B" w:tentative="1">
      <w:start w:val="1"/>
      <w:numFmt w:val="lowerRoman"/>
      <w:lvlText w:val="%3."/>
      <w:lvlJc w:val="right"/>
      <w:pPr>
        <w:ind w:left="2121" w:hanging="420"/>
      </w:pPr>
    </w:lvl>
    <w:lvl w:ilvl="3" w:tplc="0409000F" w:tentative="1">
      <w:start w:val="1"/>
      <w:numFmt w:val="decimal"/>
      <w:lvlText w:val="%4."/>
      <w:lvlJc w:val="left"/>
      <w:pPr>
        <w:ind w:left="2541" w:hanging="420"/>
      </w:pPr>
    </w:lvl>
    <w:lvl w:ilvl="4" w:tplc="04090019" w:tentative="1">
      <w:start w:val="1"/>
      <w:numFmt w:val="lowerLetter"/>
      <w:lvlText w:val="%5)"/>
      <w:lvlJc w:val="left"/>
      <w:pPr>
        <w:ind w:left="2961" w:hanging="420"/>
      </w:pPr>
    </w:lvl>
    <w:lvl w:ilvl="5" w:tplc="0409001B" w:tentative="1">
      <w:start w:val="1"/>
      <w:numFmt w:val="lowerRoman"/>
      <w:lvlText w:val="%6."/>
      <w:lvlJc w:val="right"/>
      <w:pPr>
        <w:ind w:left="3381" w:hanging="420"/>
      </w:pPr>
    </w:lvl>
    <w:lvl w:ilvl="6" w:tplc="0409000F" w:tentative="1">
      <w:start w:val="1"/>
      <w:numFmt w:val="decimal"/>
      <w:lvlText w:val="%7."/>
      <w:lvlJc w:val="left"/>
      <w:pPr>
        <w:ind w:left="3801" w:hanging="420"/>
      </w:pPr>
    </w:lvl>
    <w:lvl w:ilvl="7" w:tplc="04090019" w:tentative="1">
      <w:start w:val="1"/>
      <w:numFmt w:val="lowerLetter"/>
      <w:lvlText w:val="%8)"/>
      <w:lvlJc w:val="left"/>
      <w:pPr>
        <w:ind w:left="4221" w:hanging="420"/>
      </w:pPr>
    </w:lvl>
    <w:lvl w:ilvl="8" w:tplc="0409001B" w:tentative="1">
      <w:start w:val="1"/>
      <w:numFmt w:val="lowerRoman"/>
      <w:lvlText w:val="%9."/>
      <w:lvlJc w:val="right"/>
      <w:pPr>
        <w:ind w:left="4641" w:hanging="420"/>
      </w:pPr>
    </w:lvl>
  </w:abstractNum>
  <w:abstractNum w:abstractNumId="9">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10">
    <w:nsid w:val="2CEB6098"/>
    <w:multiLevelType w:val="hybridMultilevel"/>
    <w:tmpl w:val="19E6DE26"/>
    <w:lvl w:ilvl="0" w:tplc="04090011">
      <w:start w:val="1"/>
      <w:numFmt w:val="decimal"/>
      <w:lvlText w:val="%1)"/>
      <w:lvlJc w:val="left"/>
      <w:pPr>
        <w:tabs>
          <w:tab w:val="num" w:pos="780"/>
        </w:tabs>
        <w:ind w:left="780" w:hanging="420"/>
      </w:pPr>
    </w:lvl>
    <w:lvl w:ilvl="1" w:tplc="04090019">
      <w:start w:val="1"/>
      <w:numFmt w:val="lowerLetter"/>
      <w:lvlText w:val="%2)"/>
      <w:lvlJc w:val="left"/>
      <w:pPr>
        <w:tabs>
          <w:tab w:val="num" w:pos="1200"/>
        </w:tabs>
        <w:ind w:left="1200" w:hanging="420"/>
      </w:pPr>
    </w:lvl>
    <w:lvl w:ilvl="2" w:tplc="D21E8926">
      <w:start w:val="1"/>
      <w:numFmt w:val="decimal"/>
      <w:lvlText w:val="%3）"/>
      <w:lvlJc w:val="left"/>
      <w:pPr>
        <w:ind w:left="1560" w:hanging="360"/>
      </w:pPr>
      <w:rPr>
        <w:rFonts w:hint="default"/>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nsid w:val="2F575703"/>
    <w:multiLevelType w:val="hybridMultilevel"/>
    <w:tmpl w:val="216688B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307C457A"/>
    <w:multiLevelType w:val="hybridMultilevel"/>
    <w:tmpl w:val="216688B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31193AFF"/>
    <w:multiLevelType w:val="hybridMultilevel"/>
    <w:tmpl w:val="601CA6AC"/>
    <w:lvl w:ilvl="0" w:tplc="7F0C754C">
      <w:start w:val="1"/>
      <w:numFmt w:val="decimal"/>
      <w:lvlText w:val="%1)"/>
      <w:lvlJc w:val="left"/>
      <w:pPr>
        <w:ind w:left="1221" w:hanging="360"/>
      </w:pPr>
      <w:rPr>
        <w:rFonts w:hint="default"/>
      </w:rPr>
    </w:lvl>
    <w:lvl w:ilvl="1" w:tplc="04090019" w:tentative="1">
      <w:start w:val="1"/>
      <w:numFmt w:val="lowerLetter"/>
      <w:lvlText w:val="%2)"/>
      <w:lvlJc w:val="left"/>
      <w:pPr>
        <w:ind w:left="1701" w:hanging="420"/>
      </w:pPr>
    </w:lvl>
    <w:lvl w:ilvl="2" w:tplc="0409001B" w:tentative="1">
      <w:start w:val="1"/>
      <w:numFmt w:val="lowerRoman"/>
      <w:lvlText w:val="%3."/>
      <w:lvlJc w:val="right"/>
      <w:pPr>
        <w:ind w:left="2121" w:hanging="420"/>
      </w:pPr>
    </w:lvl>
    <w:lvl w:ilvl="3" w:tplc="0409000F" w:tentative="1">
      <w:start w:val="1"/>
      <w:numFmt w:val="decimal"/>
      <w:lvlText w:val="%4."/>
      <w:lvlJc w:val="left"/>
      <w:pPr>
        <w:ind w:left="2541" w:hanging="420"/>
      </w:pPr>
    </w:lvl>
    <w:lvl w:ilvl="4" w:tplc="04090019" w:tentative="1">
      <w:start w:val="1"/>
      <w:numFmt w:val="lowerLetter"/>
      <w:lvlText w:val="%5)"/>
      <w:lvlJc w:val="left"/>
      <w:pPr>
        <w:ind w:left="2961" w:hanging="420"/>
      </w:pPr>
    </w:lvl>
    <w:lvl w:ilvl="5" w:tplc="0409001B" w:tentative="1">
      <w:start w:val="1"/>
      <w:numFmt w:val="lowerRoman"/>
      <w:lvlText w:val="%6."/>
      <w:lvlJc w:val="right"/>
      <w:pPr>
        <w:ind w:left="3381" w:hanging="420"/>
      </w:pPr>
    </w:lvl>
    <w:lvl w:ilvl="6" w:tplc="0409000F" w:tentative="1">
      <w:start w:val="1"/>
      <w:numFmt w:val="decimal"/>
      <w:lvlText w:val="%7."/>
      <w:lvlJc w:val="left"/>
      <w:pPr>
        <w:ind w:left="3801" w:hanging="420"/>
      </w:pPr>
    </w:lvl>
    <w:lvl w:ilvl="7" w:tplc="04090019" w:tentative="1">
      <w:start w:val="1"/>
      <w:numFmt w:val="lowerLetter"/>
      <w:lvlText w:val="%8)"/>
      <w:lvlJc w:val="left"/>
      <w:pPr>
        <w:ind w:left="4221" w:hanging="420"/>
      </w:pPr>
    </w:lvl>
    <w:lvl w:ilvl="8" w:tplc="0409001B" w:tentative="1">
      <w:start w:val="1"/>
      <w:numFmt w:val="lowerRoman"/>
      <w:lvlText w:val="%9."/>
      <w:lvlJc w:val="right"/>
      <w:pPr>
        <w:ind w:left="4641" w:hanging="420"/>
      </w:pPr>
    </w:lvl>
  </w:abstractNum>
  <w:abstractNum w:abstractNumId="14">
    <w:nsid w:val="3160689A"/>
    <w:multiLevelType w:val="hybridMultilevel"/>
    <w:tmpl w:val="216688B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nsid w:val="359D177A"/>
    <w:multiLevelType w:val="hybridMultilevel"/>
    <w:tmpl w:val="C2D61410"/>
    <w:lvl w:ilvl="0" w:tplc="CE5082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BD343EC"/>
    <w:multiLevelType w:val="hybridMultilevel"/>
    <w:tmpl w:val="D6D67008"/>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7">
    <w:nsid w:val="3DB75066"/>
    <w:multiLevelType w:val="hybridMultilevel"/>
    <w:tmpl w:val="3B6E69A2"/>
    <w:lvl w:ilvl="0" w:tplc="04090011">
      <w:start w:val="1"/>
      <w:numFmt w:val="decimal"/>
      <w:lvlText w:val="%1)"/>
      <w:lvlJc w:val="left"/>
      <w:pPr>
        <w:tabs>
          <w:tab w:val="num" w:pos="780"/>
        </w:tabs>
        <w:ind w:left="780" w:hanging="420"/>
      </w:pPr>
      <w:rPr>
        <w:rFonts w:hint="default"/>
      </w:rPr>
    </w:lvl>
    <w:lvl w:ilvl="1" w:tplc="04090009">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3E6E327A"/>
    <w:multiLevelType w:val="hybridMultilevel"/>
    <w:tmpl w:val="D6D67008"/>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9">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20">
    <w:nsid w:val="56AF4192"/>
    <w:multiLevelType w:val="multilevel"/>
    <w:tmpl w:val="B87E575E"/>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21">
    <w:nsid w:val="5CB3025A"/>
    <w:multiLevelType w:val="hybridMultilevel"/>
    <w:tmpl w:val="EC4A6FAA"/>
    <w:lvl w:ilvl="0" w:tplc="D21E8926">
      <w:start w:val="1"/>
      <w:numFmt w:val="decimal"/>
      <w:lvlText w:val="%1）"/>
      <w:lvlJc w:val="left"/>
      <w:pPr>
        <w:ind w:left="1210" w:hanging="360"/>
      </w:pPr>
      <w:rPr>
        <w:rFonts w:hint="default"/>
      </w:rPr>
    </w:lvl>
    <w:lvl w:ilvl="1" w:tplc="04090019">
      <w:start w:val="1"/>
      <w:numFmt w:val="lowerLetter"/>
      <w:lvlText w:val="%2)"/>
      <w:lvlJc w:val="left"/>
      <w:pPr>
        <w:ind w:left="490" w:hanging="420"/>
      </w:pPr>
    </w:lvl>
    <w:lvl w:ilvl="2" w:tplc="0409001B">
      <w:start w:val="1"/>
      <w:numFmt w:val="lowerRoman"/>
      <w:lvlText w:val="%3."/>
      <w:lvlJc w:val="right"/>
      <w:pPr>
        <w:ind w:left="910" w:hanging="420"/>
      </w:pPr>
    </w:lvl>
    <w:lvl w:ilvl="3" w:tplc="0409000F">
      <w:start w:val="1"/>
      <w:numFmt w:val="decimal"/>
      <w:lvlText w:val="%4."/>
      <w:lvlJc w:val="left"/>
      <w:pPr>
        <w:ind w:left="1330" w:hanging="420"/>
      </w:pPr>
    </w:lvl>
    <w:lvl w:ilvl="4" w:tplc="04090019">
      <w:start w:val="1"/>
      <w:numFmt w:val="lowerLetter"/>
      <w:lvlText w:val="%5)"/>
      <w:lvlJc w:val="left"/>
      <w:pPr>
        <w:ind w:left="1750" w:hanging="420"/>
      </w:pPr>
    </w:lvl>
    <w:lvl w:ilvl="5" w:tplc="0409001B" w:tentative="1">
      <w:start w:val="1"/>
      <w:numFmt w:val="lowerRoman"/>
      <w:lvlText w:val="%6."/>
      <w:lvlJc w:val="right"/>
      <w:pPr>
        <w:ind w:left="2170" w:hanging="420"/>
      </w:pPr>
    </w:lvl>
    <w:lvl w:ilvl="6" w:tplc="0409000F" w:tentative="1">
      <w:start w:val="1"/>
      <w:numFmt w:val="decimal"/>
      <w:lvlText w:val="%7."/>
      <w:lvlJc w:val="left"/>
      <w:pPr>
        <w:ind w:left="2590" w:hanging="420"/>
      </w:pPr>
    </w:lvl>
    <w:lvl w:ilvl="7" w:tplc="04090019" w:tentative="1">
      <w:start w:val="1"/>
      <w:numFmt w:val="lowerLetter"/>
      <w:lvlText w:val="%8)"/>
      <w:lvlJc w:val="left"/>
      <w:pPr>
        <w:ind w:left="3010" w:hanging="420"/>
      </w:pPr>
    </w:lvl>
    <w:lvl w:ilvl="8" w:tplc="0409001B" w:tentative="1">
      <w:start w:val="1"/>
      <w:numFmt w:val="lowerRoman"/>
      <w:lvlText w:val="%9."/>
      <w:lvlJc w:val="right"/>
      <w:pPr>
        <w:ind w:left="3430" w:hanging="420"/>
      </w:pPr>
    </w:lvl>
  </w:abstractNum>
  <w:abstractNum w:abstractNumId="22">
    <w:nsid w:val="5E524631"/>
    <w:multiLevelType w:val="hybridMultilevel"/>
    <w:tmpl w:val="EA0A1474"/>
    <w:lvl w:ilvl="0" w:tplc="A6D4A0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63020326"/>
    <w:multiLevelType w:val="hybridMultilevel"/>
    <w:tmpl w:val="DC542AEA"/>
    <w:lvl w:ilvl="0" w:tplc="99D8794E">
      <w:start w:val="1"/>
      <w:numFmt w:val="decimal"/>
      <w:lvlText w:val="%1）"/>
      <w:lvlJc w:val="left"/>
      <w:pPr>
        <w:ind w:left="720" w:hanging="360"/>
      </w:pPr>
      <w:rPr>
        <w:rFonts w:hint="default"/>
      </w:rPr>
    </w:lvl>
    <w:lvl w:ilvl="1" w:tplc="1750D1E0" w:tentative="1">
      <w:start w:val="1"/>
      <w:numFmt w:val="lowerLetter"/>
      <w:lvlText w:val="%2)"/>
      <w:lvlJc w:val="left"/>
      <w:pPr>
        <w:ind w:left="1200" w:hanging="420"/>
      </w:pPr>
    </w:lvl>
    <w:lvl w:ilvl="2" w:tplc="1916E594" w:tentative="1">
      <w:start w:val="1"/>
      <w:numFmt w:val="lowerRoman"/>
      <w:lvlText w:val="%3."/>
      <w:lvlJc w:val="right"/>
      <w:pPr>
        <w:ind w:left="1620" w:hanging="420"/>
      </w:pPr>
    </w:lvl>
    <w:lvl w:ilvl="3" w:tplc="0660E0B4" w:tentative="1">
      <w:start w:val="1"/>
      <w:numFmt w:val="decimal"/>
      <w:lvlText w:val="%4."/>
      <w:lvlJc w:val="left"/>
      <w:pPr>
        <w:ind w:left="2040" w:hanging="420"/>
      </w:pPr>
    </w:lvl>
    <w:lvl w:ilvl="4" w:tplc="1974FE4E" w:tentative="1">
      <w:start w:val="1"/>
      <w:numFmt w:val="lowerLetter"/>
      <w:lvlText w:val="%5)"/>
      <w:lvlJc w:val="left"/>
      <w:pPr>
        <w:ind w:left="2460" w:hanging="420"/>
      </w:pPr>
    </w:lvl>
    <w:lvl w:ilvl="5" w:tplc="9814A7FA" w:tentative="1">
      <w:start w:val="1"/>
      <w:numFmt w:val="lowerRoman"/>
      <w:lvlText w:val="%6."/>
      <w:lvlJc w:val="right"/>
      <w:pPr>
        <w:ind w:left="2880" w:hanging="420"/>
      </w:pPr>
    </w:lvl>
    <w:lvl w:ilvl="6" w:tplc="8A4873D0" w:tentative="1">
      <w:start w:val="1"/>
      <w:numFmt w:val="decimal"/>
      <w:lvlText w:val="%7."/>
      <w:lvlJc w:val="left"/>
      <w:pPr>
        <w:ind w:left="3300" w:hanging="420"/>
      </w:pPr>
    </w:lvl>
    <w:lvl w:ilvl="7" w:tplc="59904D44" w:tentative="1">
      <w:start w:val="1"/>
      <w:numFmt w:val="lowerLetter"/>
      <w:lvlText w:val="%8)"/>
      <w:lvlJc w:val="left"/>
      <w:pPr>
        <w:ind w:left="3720" w:hanging="420"/>
      </w:pPr>
    </w:lvl>
    <w:lvl w:ilvl="8" w:tplc="A8CE97FE" w:tentative="1">
      <w:start w:val="1"/>
      <w:numFmt w:val="lowerRoman"/>
      <w:lvlText w:val="%9."/>
      <w:lvlJc w:val="right"/>
      <w:pPr>
        <w:ind w:left="4140" w:hanging="420"/>
      </w:pPr>
    </w:lvl>
  </w:abstractNum>
  <w:abstractNum w:abstractNumId="24">
    <w:nsid w:val="644D1EC2"/>
    <w:multiLevelType w:val="hybridMultilevel"/>
    <w:tmpl w:val="3B6E69A2"/>
    <w:lvl w:ilvl="0" w:tplc="F8349226">
      <w:start w:val="1"/>
      <w:numFmt w:val="decimal"/>
      <w:lvlText w:val="%1)"/>
      <w:lvlJc w:val="left"/>
      <w:pPr>
        <w:tabs>
          <w:tab w:val="num" w:pos="780"/>
        </w:tabs>
        <w:ind w:left="780" w:hanging="420"/>
      </w:pPr>
      <w:rPr>
        <w:rFonts w:hint="default"/>
      </w:rPr>
    </w:lvl>
    <w:lvl w:ilvl="1" w:tplc="20F0F8FE">
      <w:start w:val="1"/>
      <w:numFmt w:val="bullet"/>
      <w:lvlText w:val=""/>
      <w:lvlJc w:val="left"/>
      <w:pPr>
        <w:tabs>
          <w:tab w:val="num" w:pos="840"/>
        </w:tabs>
        <w:ind w:left="840" w:hanging="420"/>
      </w:pPr>
      <w:rPr>
        <w:rFonts w:ascii="Wingdings" w:hAnsi="Wingdings" w:hint="default"/>
      </w:rPr>
    </w:lvl>
    <w:lvl w:ilvl="2" w:tplc="C8D87FB0" w:tentative="1">
      <w:start w:val="1"/>
      <w:numFmt w:val="bullet"/>
      <w:lvlText w:val=""/>
      <w:lvlJc w:val="left"/>
      <w:pPr>
        <w:tabs>
          <w:tab w:val="num" w:pos="1260"/>
        </w:tabs>
        <w:ind w:left="1260" w:hanging="420"/>
      </w:pPr>
      <w:rPr>
        <w:rFonts w:ascii="Wingdings" w:hAnsi="Wingdings" w:hint="default"/>
      </w:rPr>
    </w:lvl>
    <w:lvl w:ilvl="3" w:tplc="1818CF9A" w:tentative="1">
      <w:start w:val="1"/>
      <w:numFmt w:val="bullet"/>
      <w:lvlText w:val=""/>
      <w:lvlJc w:val="left"/>
      <w:pPr>
        <w:tabs>
          <w:tab w:val="num" w:pos="1680"/>
        </w:tabs>
        <w:ind w:left="1680" w:hanging="420"/>
      </w:pPr>
      <w:rPr>
        <w:rFonts w:ascii="Wingdings" w:hAnsi="Wingdings" w:hint="default"/>
      </w:rPr>
    </w:lvl>
    <w:lvl w:ilvl="4" w:tplc="C3481D1C" w:tentative="1">
      <w:start w:val="1"/>
      <w:numFmt w:val="bullet"/>
      <w:lvlText w:val=""/>
      <w:lvlJc w:val="left"/>
      <w:pPr>
        <w:tabs>
          <w:tab w:val="num" w:pos="2100"/>
        </w:tabs>
        <w:ind w:left="2100" w:hanging="420"/>
      </w:pPr>
      <w:rPr>
        <w:rFonts w:ascii="Wingdings" w:hAnsi="Wingdings" w:hint="default"/>
      </w:rPr>
    </w:lvl>
    <w:lvl w:ilvl="5" w:tplc="020CC500" w:tentative="1">
      <w:start w:val="1"/>
      <w:numFmt w:val="bullet"/>
      <w:lvlText w:val=""/>
      <w:lvlJc w:val="left"/>
      <w:pPr>
        <w:tabs>
          <w:tab w:val="num" w:pos="2520"/>
        </w:tabs>
        <w:ind w:left="2520" w:hanging="420"/>
      </w:pPr>
      <w:rPr>
        <w:rFonts w:ascii="Wingdings" w:hAnsi="Wingdings" w:hint="default"/>
      </w:rPr>
    </w:lvl>
    <w:lvl w:ilvl="6" w:tplc="2D6CE862" w:tentative="1">
      <w:start w:val="1"/>
      <w:numFmt w:val="bullet"/>
      <w:lvlText w:val=""/>
      <w:lvlJc w:val="left"/>
      <w:pPr>
        <w:tabs>
          <w:tab w:val="num" w:pos="2940"/>
        </w:tabs>
        <w:ind w:left="2940" w:hanging="420"/>
      </w:pPr>
      <w:rPr>
        <w:rFonts w:ascii="Wingdings" w:hAnsi="Wingdings" w:hint="default"/>
      </w:rPr>
    </w:lvl>
    <w:lvl w:ilvl="7" w:tplc="B21E94E0" w:tentative="1">
      <w:start w:val="1"/>
      <w:numFmt w:val="bullet"/>
      <w:lvlText w:val=""/>
      <w:lvlJc w:val="left"/>
      <w:pPr>
        <w:tabs>
          <w:tab w:val="num" w:pos="3360"/>
        </w:tabs>
        <w:ind w:left="3360" w:hanging="420"/>
      </w:pPr>
      <w:rPr>
        <w:rFonts w:ascii="Wingdings" w:hAnsi="Wingdings" w:hint="default"/>
      </w:rPr>
    </w:lvl>
    <w:lvl w:ilvl="8" w:tplc="D8B07A60" w:tentative="1">
      <w:start w:val="1"/>
      <w:numFmt w:val="bullet"/>
      <w:lvlText w:val=""/>
      <w:lvlJc w:val="left"/>
      <w:pPr>
        <w:tabs>
          <w:tab w:val="num" w:pos="3780"/>
        </w:tabs>
        <w:ind w:left="3780" w:hanging="420"/>
      </w:pPr>
      <w:rPr>
        <w:rFonts w:ascii="Wingdings" w:hAnsi="Wingdings" w:hint="default"/>
      </w:rPr>
    </w:lvl>
  </w:abstractNum>
  <w:abstractNum w:abstractNumId="25">
    <w:nsid w:val="6C247851"/>
    <w:multiLevelType w:val="hybridMultilevel"/>
    <w:tmpl w:val="125CD66E"/>
    <w:lvl w:ilvl="0" w:tplc="9864B2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6EF45860"/>
    <w:multiLevelType w:val="hybridMultilevel"/>
    <w:tmpl w:val="D6D67008"/>
    <w:lvl w:ilvl="0" w:tplc="04090011">
      <w:start w:val="1"/>
      <w:numFmt w:val="lowerLetter"/>
      <w:lvlText w:val="%1)"/>
      <w:lvlJc w:val="left"/>
      <w:pPr>
        <w:ind w:left="1265" w:hanging="420"/>
      </w:pPr>
    </w:lvl>
    <w:lvl w:ilvl="1" w:tplc="04090009" w:tentative="1">
      <w:start w:val="1"/>
      <w:numFmt w:val="lowerLetter"/>
      <w:lvlText w:val="%2)"/>
      <w:lvlJc w:val="left"/>
      <w:pPr>
        <w:ind w:left="1685" w:hanging="420"/>
      </w:pPr>
    </w:lvl>
    <w:lvl w:ilvl="2" w:tplc="04090005" w:tentative="1">
      <w:start w:val="1"/>
      <w:numFmt w:val="lowerRoman"/>
      <w:lvlText w:val="%3."/>
      <w:lvlJc w:val="right"/>
      <w:pPr>
        <w:ind w:left="2105" w:hanging="420"/>
      </w:pPr>
    </w:lvl>
    <w:lvl w:ilvl="3" w:tplc="04090001" w:tentative="1">
      <w:start w:val="1"/>
      <w:numFmt w:val="decimal"/>
      <w:lvlText w:val="%4."/>
      <w:lvlJc w:val="left"/>
      <w:pPr>
        <w:ind w:left="2525" w:hanging="420"/>
      </w:pPr>
    </w:lvl>
    <w:lvl w:ilvl="4" w:tplc="04090003" w:tentative="1">
      <w:start w:val="1"/>
      <w:numFmt w:val="lowerLetter"/>
      <w:lvlText w:val="%5)"/>
      <w:lvlJc w:val="left"/>
      <w:pPr>
        <w:ind w:left="2945" w:hanging="420"/>
      </w:pPr>
    </w:lvl>
    <w:lvl w:ilvl="5" w:tplc="04090005" w:tentative="1">
      <w:start w:val="1"/>
      <w:numFmt w:val="lowerRoman"/>
      <w:lvlText w:val="%6."/>
      <w:lvlJc w:val="right"/>
      <w:pPr>
        <w:ind w:left="3365" w:hanging="420"/>
      </w:pPr>
    </w:lvl>
    <w:lvl w:ilvl="6" w:tplc="04090001" w:tentative="1">
      <w:start w:val="1"/>
      <w:numFmt w:val="decimal"/>
      <w:lvlText w:val="%7."/>
      <w:lvlJc w:val="left"/>
      <w:pPr>
        <w:ind w:left="3785" w:hanging="420"/>
      </w:pPr>
    </w:lvl>
    <w:lvl w:ilvl="7" w:tplc="04090003" w:tentative="1">
      <w:start w:val="1"/>
      <w:numFmt w:val="lowerLetter"/>
      <w:lvlText w:val="%8)"/>
      <w:lvlJc w:val="left"/>
      <w:pPr>
        <w:ind w:left="4205" w:hanging="420"/>
      </w:pPr>
    </w:lvl>
    <w:lvl w:ilvl="8" w:tplc="04090005" w:tentative="1">
      <w:start w:val="1"/>
      <w:numFmt w:val="lowerRoman"/>
      <w:lvlText w:val="%9."/>
      <w:lvlJc w:val="right"/>
      <w:pPr>
        <w:ind w:left="4625" w:hanging="420"/>
      </w:pPr>
    </w:lvl>
  </w:abstractNum>
  <w:abstractNum w:abstractNumId="27">
    <w:nsid w:val="752E4236"/>
    <w:multiLevelType w:val="hybridMultilevel"/>
    <w:tmpl w:val="C21C2B82"/>
    <w:lvl w:ilvl="0" w:tplc="6F489866">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9"/>
  </w:num>
  <w:num w:numId="2">
    <w:abstractNumId w:val="1"/>
  </w:num>
  <w:num w:numId="3">
    <w:abstractNumId w:val="0"/>
  </w:num>
  <w:num w:numId="4">
    <w:abstractNumId w:val="19"/>
  </w:num>
  <w:num w:numId="5">
    <w:abstractNumId w:val="20"/>
  </w:num>
  <w:num w:numId="6">
    <w:abstractNumId w:val="10"/>
  </w:num>
  <w:num w:numId="7">
    <w:abstractNumId w:val="4"/>
  </w:num>
  <w:num w:numId="8">
    <w:abstractNumId w:val="7"/>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7"/>
  </w:num>
  <w:num w:numId="13">
    <w:abstractNumId w:val="17"/>
  </w:num>
  <w:num w:numId="14">
    <w:abstractNumId w:val="3"/>
  </w:num>
  <w:num w:numId="15">
    <w:abstractNumId w:val="2"/>
  </w:num>
  <w:num w:numId="16">
    <w:abstractNumId w:val="12"/>
  </w:num>
  <w:num w:numId="17">
    <w:abstractNumId w:val="16"/>
  </w:num>
  <w:num w:numId="18">
    <w:abstractNumId w:val="11"/>
  </w:num>
  <w:num w:numId="19">
    <w:abstractNumId w:val="18"/>
  </w:num>
  <w:num w:numId="20">
    <w:abstractNumId w:val="14"/>
  </w:num>
  <w:num w:numId="21">
    <w:abstractNumId w:val="26"/>
  </w:num>
  <w:num w:numId="22">
    <w:abstractNumId w:val="6"/>
  </w:num>
  <w:num w:numId="23">
    <w:abstractNumId w:val="15"/>
  </w:num>
  <w:num w:numId="24">
    <w:abstractNumId w:val="25"/>
  </w:num>
  <w:num w:numId="25">
    <w:abstractNumId w:val="24"/>
  </w:num>
  <w:num w:numId="26">
    <w:abstractNumId w:val="13"/>
  </w:num>
  <w:num w:numId="27">
    <w:abstractNumId w:val="21"/>
  </w:num>
  <w:num w:numId="28">
    <w:abstractNumId w:val="8"/>
  </w:num>
  <w:num w:numId="29">
    <w:abstractNumId w:val="5"/>
  </w:num>
  <w:num w:numId="30">
    <w:abstractNumId w:val="23"/>
  </w:num>
  <w:num w:numId="31">
    <w:abstractNumId w:val="22"/>
  </w:num>
  <w:num w:numId="32">
    <w:abstractNumId w:val="19"/>
  </w:num>
  <w:num w:numId="33">
    <w:abstractNumId w:val="19"/>
  </w:num>
  <w:num w:numId="34">
    <w:abstractNumId w:val="19"/>
  </w:num>
  <w:num w:numId="35">
    <w:abstractNumId w:val="19"/>
  </w:num>
  <w:num w:numId="36">
    <w:abstractNumId w:val="4"/>
  </w:num>
  <w:num w:numId="37">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84B"/>
    <w:rsid w:val="00000247"/>
    <w:rsid w:val="0000196D"/>
    <w:rsid w:val="00001F88"/>
    <w:rsid w:val="0000299E"/>
    <w:rsid w:val="00004852"/>
    <w:rsid w:val="00004918"/>
    <w:rsid w:val="000056D3"/>
    <w:rsid w:val="00006C38"/>
    <w:rsid w:val="00007740"/>
    <w:rsid w:val="00010324"/>
    <w:rsid w:val="000119B3"/>
    <w:rsid w:val="0001236C"/>
    <w:rsid w:val="00012FCF"/>
    <w:rsid w:val="000158E8"/>
    <w:rsid w:val="00017CEA"/>
    <w:rsid w:val="0002093E"/>
    <w:rsid w:val="00021F0F"/>
    <w:rsid w:val="00022671"/>
    <w:rsid w:val="000247CA"/>
    <w:rsid w:val="00024F23"/>
    <w:rsid w:val="00025DED"/>
    <w:rsid w:val="000305F3"/>
    <w:rsid w:val="0003223C"/>
    <w:rsid w:val="000330EB"/>
    <w:rsid w:val="000338E1"/>
    <w:rsid w:val="00035806"/>
    <w:rsid w:val="000363E7"/>
    <w:rsid w:val="000367D0"/>
    <w:rsid w:val="000404A8"/>
    <w:rsid w:val="0004095E"/>
    <w:rsid w:val="000410EC"/>
    <w:rsid w:val="00041CD2"/>
    <w:rsid w:val="00044977"/>
    <w:rsid w:val="00044C48"/>
    <w:rsid w:val="00044DE2"/>
    <w:rsid w:val="0004540F"/>
    <w:rsid w:val="00045874"/>
    <w:rsid w:val="00045E08"/>
    <w:rsid w:val="000462E7"/>
    <w:rsid w:val="000474F6"/>
    <w:rsid w:val="00047C02"/>
    <w:rsid w:val="00050097"/>
    <w:rsid w:val="00050968"/>
    <w:rsid w:val="000511EB"/>
    <w:rsid w:val="00051E24"/>
    <w:rsid w:val="00051F46"/>
    <w:rsid w:val="00052452"/>
    <w:rsid w:val="000528E3"/>
    <w:rsid w:val="00052CE6"/>
    <w:rsid w:val="00052EFE"/>
    <w:rsid w:val="000533CB"/>
    <w:rsid w:val="00053639"/>
    <w:rsid w:val="00054647"/>
    <w:rsid w:val="00056637"/>
    <w:rsid w:val="00056B9F"/>
    <w:rsid w:val="00056C51"/>
    <w:rsid w:val="00057B67"/>
    <w:rsid w:val="000601F4"/>
    <w:rsid w:val="00061EBF"/>
    <w:rsid w:val="00062BD9"/>
    <w:rsid w:val="00063308"/>
    <w:rsid w:val="00064435"/>
    <w:rsid w:val="0006479A"/>
    <w:rsid w:val="00065882"/>
    <w:rsid w:val="00066304"/>
    <w:rsid w:val="00067031"/>
    <w:rsid w:val="00067C4D"/>
    <w:rsid w:val="0007045A"/>
    <w:rsid w:val="00073215"/>
    <w:rsid w:val="000735F8"/>
    <w:rsid w:val="0007525B"/>
    <w:rsid w:val="000756EE"/>
    <w:rsid w:val="00075B24"/>
    <w:rsid w:val="0007663B"/>
    <w:rsid w:val="00076B82"/>
    <w:rsid w:val="000771F7"/>
    <w:rsid w:val="0007772C"/>
    <w:rsid w:val="00077B37"/>
    <w:rsid w:val="00077C9A"/>
    <w:rsid w:val="000806E0"/>
    <w:rsid w:val="00082AFD"/>
    <w:rsid w:val="00082D46"/>
    <w:rsid w:val="00083210"/>
    <w:rsid w:val="000835E7"/>
    <w:rsid w:val="00083F33"/>
    <w:rsid w:val="00083F68"/>
    <w:rsid w:val="00085FD5"/>
    <w:rsid w:val="00086D06"/>
    <w:rsid w:val="00087753"/>
    <w:rsid w:val="00090ED4"/>
    <w:rsid w:val="000916EC"/>
    <w:rsid w:val="000920D9"/>
    <w:rsid w:val="00092BFA"/>
    <w:rsid w:val="00092FA2"/>
    <w:rsid w:val="00093801"/>
    <w:rsid w:val="00094FA0"/>
    <w:rsid w:val="000951EB"/>
    <w:rsid w:val="000952AB"/>
    <w:rsid w:val="00095465"/>
    <w:rsid w:val="00097276"/>
    <w:rsid w:val="000978F6"/>
    <w:rsid w:val="00097ECD"/>
    <w:rsid w:val="00097F9C"/>
    <w:rsid w:val="000A00A2"/>
    <w:rsid w:val="000A0831"/>
    <w:rsid w:val="000A1F22"/>
    <w:rsid w:val="000A24A4"/>
    <w:rsid w:val="000A27A1"/>
    <w:rsid w:val="000A308F"/>
    <w:rsid w:val="000A346D"/>
    <w:rsid w:val="000A42E5"/>
    <w:rsid w:val="000A4400"/>
    <w:rsid w:val="000A679E"/>
    <w:rsid w:val="000A7D5A"/>
    <w:rsid w:val="000B0309"/>
    <w:rsid w:val="000B35D7"/>
    <w:rsid w:val="000B4341"/>
    <w:rsid w:val="000B482B"/>
    <w:rsid w:val="000B483F"/>
    <w:rsid w:val="000B5240"/>
    <w:rsid w:val="000B5B94"/>
    <w:rsid w:val="000B6BE1"/>
    <w:rsid w:val="000B7207"/>
    <w:rsid w:val="000C04A2"/>
    <w:rsid w:val="000C088A"/>
    <w:rsid w:val="000C1762"/>
    <w:rsid w:val="000C2613"/>
    <w:rsid w:val="000C3A27"/>
    <w:rsid w:val="000C44D6"/>
    <w:rsid w:val="000C45E6"/>
    <w:rsid w:val="000C46B2"/>
    <w:rsid w:val="000C49F3"/>
    <w:rsid w:val="000C527C"/>
    <w:rsid w:val="000C52E7"/>
    <w:rsid w:val="000C5E8A"/>
    <w:rsid w:val="000C6244"/>
    <w:rsid w:val="000D01BB"/>
    <w:rsid w:val="000D1BFA"/>
    <w:rsid w:val="000D248C"/>
    <w:rsid w:val="000D26A9"/>
    <w:rsid w:val="000D2B36"/>
    <w:rsid w:val="000D3120"/>
    <w:rsid w:val="000D319B"/>
    <w:rsid w:val="000D4356"/>
    <w:rsid w:val="000D73F7"/>
    <w:rsid w:val="000D7A55"/>
    <w:rsid w:val="000D7E1C"/>
    <w:rsid w:val="000E0480"/>
    <w:rsid w:val="000E0643"/>
    <w:rsid w:val="000E0E85"/>
    <w:rsid w:val="000E1ABE"/>
    <w:rsid w:val="000E24C9"/>
    <w:rsid w:val="000E31A4"/>
    <w:rsid w:val="000E347A"/>
    <w:rsid w:val="000E472C"/>
    <w:rsid w:val="000E4758"/>
    <w:rsid w:val="000E4EB9"/>
    <w:rsid w:val="000E6BD2"/>
    <w:rsid w:val="000E6BD3"/>
    <w:rsid w:val="000E7149"/>
    <w:rsid w:val="000E734E"/>
    <w:rsid w:val="000E775D"/>
    <w:rsid w:val="000F1C89"/>
    <w:rsid w:val="000F230C"/>
    <w:rsid w:val="000F4B9D"/>
    <w:rsid w:val="000F52F4"/>
    <w:rsid w:val="000F5803"/>
    <w:rsid w:val="000F6263"/>
    <w:rsid w:val="000F62AA"/>
    <w:rsid w:val="000F7EAE"/>
    <w:rsid w:val="0010035B"/>
    <w:rsid w:val="0010155B"/>
    <w:rsid w:val="001029BF"/>
    <w:rsid w:val="001030AF"/>
    <w:rsid w:val="00104283"/>
    <w:rsid w:val="0010442E"/>
    <w:rsid w:val="0010632A"/>
    <w:rsid w:val="0010632C"/>
    <w:rsid w:val="00106845"/>
    <w:rsid w:val="0010731A"/>
    <w:rsid w:val="0011342C"/>
    <w:rsid w:val="00113B0B"/>
    <w:rsid w:val="00114844"/>
    <w:rsid w:val="0011558C"/>
    <w:rsid w:val="00116360"/>
    <w:rsid w:val="00116AF2"/>
    <w:rsid w:val="00116FB0"/>
    <w:rsid w:val="00116FDE"/>
    <w:rsid w:val="00117505"/>
    <w:rsid w:val="00117F7A"/>
    <w:rsid w:val="00120E9E"/>
    <w:rsid w:val="00121641"/>
    <w:rsid w:val="00122C9C"/>
    <w:rsid w:val="00123C12"/>
    <w:rsid w:val="00123D3F"/>
    <w:rsid w:val="00124091"/>
    <w:rsid w:val="00124192"/>
    <w:rsid w:val="00125868"/>
    <w:rsid w:val="00126687"/>
    <w:rsid w:val="001266CA"/>
    <w:rsid w:val="00127332"/>
    <w:rsid w:val="0013050E"/>
    <w:rsid w:val="001306C3"/>
    <w:rsid w:val="00130EAA"/>
    <w:rsid w:val="0013112A"/>
    <w:rsid w:val="00132332"/>
    <w:rsid w:val="0013336E"/>
    <w:rsid w:val="00133904"/>
    <w:rsid w:val="00133980"/>
    <w:rsid w:val="00134103"/>
    <w:rsid w:val="00134981"/>
    <w:rsid w:val="00136254"/>
    <w:rsid w:val="00136602"/>
    <w:rsid w:val="00140547"/>
    <w:rsid w:val="00141998"/>
    <w:rsid w:val="001427A4"/>
    <w:rsid w:val="00143C0F"/>
    <w:rsid w:val="00144648"/>
    <w:rsid w:val="00144701"/>
    <w:rsid w:val="00144751"/>
    <w:rsid w:val="00145460"/>
    <w:rsid w:val="0014629C"/>
    <w:rsid w:val="00146A01"/>
    <w:rsid w:val="00147C5F"/>
    <w:rsid w:val="001502E8"/>
    <w:rsid w:val="0015460E"/>
    <w:rsid w:val="0015508E"/>
    <w:rsid w:val="00155D79"/>
    <w:rsid w:val="00155E02"/>
    <w:rsid w:val="001564C6"/>
    <w:rsid w:val="00156C70"/>
    <w:rsid w:val="00157673"/>
    <w:rsid w:val="00157DF9"/>
    <w:rsid w:val="00160F83"/>
    <w:rsid w:val="00161448"/>
    <w:rsid w:val="0016165A"/>
    <w:rsid w:val="00161789"/>
    <w:rsid w:val="0016350F"/>
    <w:rsid w:val="00164755"/>
    <w:rsid w:val="0016550C"/>
    <w:rsid w:val="001674D5"/>
    <w:rsid w:val="00170C76"/>
    <w:rsid w:val="00170FAF"/>
    <w:rsid w:val="0017197B"/>
    <w:rsid w:val="00174D94"/>
    <w:rsid w:val="00174EE7"/>
    <w:rsid w:val="00175C69"/>
    <w:rsid w:val="001761C9"/>
    <w:rsid w:val="001773AF"/>
    <w:rsid w:val="00177B11"/>
    <w:rsid w:val="00180D38"/>
    <w:rsid w:val="00180DBE"/>
    <w:rsid w:val="00181C30"/>
    <w:rsid w:val="0018208B"/>
    <w:rsid w:val="001826B6"/>
    <w:rsid w:val="00183034"/>
    <w:rsid w:val="00184937"/>
    <w:rsid w:val="00185221"/>
    <w:rsid w:val="0018583A"/>
    <w:rsid w:val="00186723"/>
    <w:rsid w:val="00186F3A"/>
    <w:rsid w:val="001877F7"/>
    <w:rsid w:val="0019049D"/>
    <w:rsid w:val="0019050B"/>
    <w:rsid w:val="00190750"/>
    <w:rsid w:val="00191569"/>
    <w:rsid w:val="00191F83"/>
    <w:rsid w:val="00192C68"/>
    <w:rsid w:val="00193260"/>
    <w:rsid w:val="0019564F"/>
    <w:rsid w:val="00196DD7"/>
    <w:rsid w:val="00196EF8"/>
    <w:rsid w:val="001A0162"/>
    <w:rsid w:val="001A06D7"/>
    <w:rsid w:val="001A0B45"/>
    <w:rsid w:val="001A1394"/>
    <w:rsid w:val="001A2271"/>
    <w:rsid w:val="001A33E9"/>
    <w:rsid w:val="001A4025"/>
    <w:rsid w:val="001A404B"/>
    <w:rsid w:val="001A4590"/>
    <w:rsid w:val="001A4611"/>
    <w:rsid w:val="001A4D58"/>
    <w:rsid w:val="001A7AAF"/>
    <w:rsid w:val="001A7B2E"/>
    <w:rsid w:val="001B02DF"/>
    <w:rsid w:val="001B186E"/>
    <w:rsid w:val="001B408B"/>
    <w:rsid w:val="001B653F"/>
    <w:rsid w:val="001B66B7"/>
    <w:rsid w:val="001B6AFC"/>
    <w:rsid w:val="001B717C"/>
    <w:rsid w:val="001B760A"/>
    <w:rsid w:val="001B79FD"/>
    <w:rsid w:val="001B7DFA"/>
    <w:rsid w:val="001C0250"/>
    <w:rsid w:val="001C1FC2"/>
    <w:rsid w:val="001C2198"/>
    <w:rsid w:val="001C2A62"/>
    <w:rsid w:val="001C37AA"/>
    <w:rsid w:val="001C3FE6"/>
    <w:rsid w:val="001C463D"/>
    <w:rsid w:val="001C4FBB"/>
    <w:rsid w:val="001C50F7"/>
    <w:rsid w:val="001C6ABE"/>
    <w:rsid w:val="001C761B"/>
    <w:rsid w:val="001D130F"/>
    <w:rsid w:val="001D1375"/>
    <w:rsid w:val="001D18B5"/>
    <w:rsid w:val="001D23A6"/>
    <w:rsid w:val="001D23E2"/>
    <w:rsid w:val="001D334A"/>
    <w:rsid w:val="001D3813"/>
    <w:rsid w:val="001D3E26"/>
    <w:rsid w:val="001D4590"/>
    <w:rsid w:val="001D4818"/>
    <w:rsid w:val="001D543D"/>
    <w:rsid w:val="001D65D2"/>
    <w:rsid w:val="001D6BAF"/>
    <w:rsid w:val="001E0783"/>
    <w:rsid w:val="001E11FA"/>
    <w:rsid w:val="001E1EFD"/>
    <w:rsid w:val="001E2992"/>
    <w:rsid w:val="001E32F2"/>
    <w:rsid w:val="001E4D3E"/>
    <w:rsid w:val="001E5E99"/>
    <w:rsid w:val="001E67F5"/>
    <w:rsid w:val="001F0A46"/>
    <w:rsid w:val="001F264F"/>
    <w:rsid w:val="001F3ABB"/>
    <w:rsid w:val="001F4C17"/>
    <w:rsid w:val="001F5ABD"/>
    <w:rsid w:val="001F5BC3"/>
    <w:rsid w:val="001F5F4C"/>
    <w:rsid w:val="001F5F67"/>
    <w:rsid w:val="001F62E4"/>
    <w:rsid w:val="001F6A81"/>
    <w:rsid w:val="001F7A5E"/>
    <w:rsid w:val="00200F15"/>
    <w:rsid w:val="00202694"/>
    <w:rsid w:val="00202D5D"/>
    <w:rsid w:val="002034ED"/>
    <w:rsid w:val="002040E3"/>
    <w:rsid w:val="00205718"/>
    <w:rsid w:val="00205AB2"/>
    <w:rsid w:val="00205F92"/>
    <w:rsid w:val="002070E8"/>
    <w:rsid w:val="002077BA"/>
    <w:rsid w:val="0021099B"/>
    <w:rsid w:val="00213279"/>
    <w:rsid w:val="002133D3"/>
    <w:rsid w:val="00213CB3"/>
    <w:rsid w:val="002142C2"/>
    <w:rsid w:val="002144CA"/>
    <w:rsid w:val="002156DD"/>
    <w:rsid w:val="002157C4"/>
    <w:rsid w:val="00216EBF"/>
    <w:rsid w:val="00217ED4"/>
    <w:rsid w:val="00220D9B"/>
    <w:rsid w:val="002220E1"/>
    <w:rsid w:val="00222129"/>
    <w:rsid w:val="00222DB3"/>
    <w:rsid w:val="0022404E"/>
    <w:rsid w:val="002247DA"/>
    <w:rsid w:val="0022505F"/>
    <w:rsid w:val="002252D5"/>
    <w:rsid w:val="002252E2"/>
    <w:rsid w:val="002257CE"/>
    <w:rsid w:val="002303AF"/>
    <w:rsid w:val="0023105D"/>
    <w:rsid w:val="0023128B"/>
    <w:rsid w:val="002314E3"/>
    <w:rsid w:val="002328C9"/>
    <w:rsid w:val="00233349"/>
    <w:rsid w:val="00234847"/>
    <w:rsid w:val="00235A20"/>
    <w:rsid w:val="00235A8D"/>
    <w:rsid w:val="00236904"/>
    <w:rsid w:val="00236B5E"/>
    <w:rsid w:val="00236D27"/>
    <w:rsid w:val="00240365"/>
    <w:rsid w:val="002419C1"/>
    <w:rsid w:val="0024252F"/>
    <w:rsid w:val="00242C70"/>
    <w:rsid w:val="00242D57"/>
    <w:rsid w:val="00243B64"/>
    <w:rsid w:val="00243BC1"/>
    <w:rsid w:val="00243F80"/>
    <w:rsid w:val="00244F31"/>
    <w:rsid w:val="0024666F"/>
    <w:rsid w:val="00247CE8"/>
    <w:rsid w:val="00247D94"/>
    <w:rsid w:val="00250C5E"/>
    <w:rsid w:val="00251159"/>
    <w:rsid w:val="002526E6"/>
    <w:rsid w:val="00253065"/>
    <w:rsid w:val="002532F5"/>
    <w:rsid w:val="00253753"/>
    <w:rsid w:val="00254064"/>
    <w:rsid w:val="00254336"/>
    <w:rsid w:val="002559E8"/>
    <w:rsid w:val="0025634E"/>
    <w:rsid w:val="00256584"/>
    <w:rsid w:val="00256C24"/>
    <w:rsid w:val="00257010"/>
    <w:rsid w:val="00257672"/>
    <w:rsid w:val="00257C4D"/>
    <w:rsid w:val="00260A29"/>
    <w:rsid w:val="00261EAC"/>
    <w:rsid w:val="00263B25"/>
    <w:rsid w:val="00263FB5"/>
    <w:rsid w:val="0026439F"/>
    <w:rsid w:val="00264803"/>
    <w:rsid w:val="00264E3F"/>
    <w:rsid w:val="00264E62"/>
    <w:rsid w:val="00265B1B"/>
    <w:rsid w:val="00265E69"/>
    <w:rsid w:val="0026713A"/>
    <w:rsid w:val="00267258"/>
    <w:rsid w:val="0026785D"/>
    <w:rsid w:val="002704A0"/>
    <w:rsid w:val="002718A5"/>
    <w:rsid w:val="00271C63"/>
    <w:rsid w:val="00272916"/>
    <w:rsid w:val="00274474"/>
    <w:rsid w:val="0027522E"/>
    <w:rsid w:val="002763BC"/>
    <w:rsid w:val="0027689D"/>
    <w:rsid w:val="0027712F"/>
    <w:rsid w:val="00277EFA"/>
    <w:rsid w:val="002801F3"/>
    <w:rsid w:val="00280221"/>
    <w:rsid w:val="0028075C"/>
    <w:rsid w:val="0028082A"/>
    <w:rsid w:val="00280B35"/>
    <w:rsid w:val="00280B81"/>
    <w:rsid w:val="00280C86"/>
    <w:rsid w:val="00280EB8"/>
    <w:rsid w:val="00281312"/>
    <w:rsid w:val="002818CA"/>
    <w:rsid w:val="00281908"/>
    <w:rsid w:val="00281F62"/>
    <w:rsid w:val="002835CD"/>
    <w:rsid w:val="00284547"/>
    <w:rsid w:val="00284C47"/>
    <w:rsid w:val="00284D4B"/>
    <w:rsid w:val="00285F53"/>
    <w:rsid w:val="00291184"/>
    <w:rsid w:val="00292A89"/>
    <w:rsid w:val="00294252"/>
    <w:rsid w:val="00294979"/>
    <w:rsid w:val="00295E9C"/>
    <w:rsid w:val="00297E19"/>
    <w:rsid w:val="00297EF3"/>
    <w:rsid w:val="002A035C"/>
    <w:rsid w:val="002A04A7"/>
    <w:rsid w:val="002A30CD"/>
    <w:rsid w:val="002A3FC3"/>
    <w:rsid w:val="002A47D0"/>
    <w:rsid w:val="002A4903"/>
    <w:rsid w:val="002A4E8D"/>
    <w:rsid w:val="002A4F32"/>
    <w:rsid w:val="002A5C4D"/>
    <w:rsid w:val="002A5E70"/>
    <w:rsid w:val="002A68B7"/>
    <w:rsid w:val="002A75DA"/>
    <w:rsid w:val="002A7DCD"/>
    <w:rsid w:val="002B1501"/>
    <w:rsid w:val="002B4E97"/>
    <w:rsid w:val="002B4F1D"/>
    <w:rsid w:val="002B50F4"/>
    <w:rsid w:val="002B63C2"/>
    <w:rsid w:val="002B770F"/>
    <w:rsid w:val="002B7C3F"/>
    <w:rsid w:val="002C00EB"/>
    <w:rsid w:val="002C049B"/>
    <w:rsid w:val="002C0FE3"/>
    <w:rsid w:val="002C1AA5"/>
    <w:rsid w:val="002C1B32"/>
    <w:rsid w:val="002C2B79"/>
    <w:rsid w:val="002C2BEC"/>
    <w:rsid w:val="002C5389"/>
    <w:rsid w:val="002C5C44"/>
    <w:rsid w:val="002C6073"/>
    <w:rsid w:val="002D02EF"/>
    <w:rsid w:val="002D0785"/>
    <w:rsid w:val="002D0863"/>
    <w:rsid w:val="002D0BCA"/>
    <w:rsid w:val="002D120E"/>
    <w:rsid w:val="002D2D00"/>
    <w:rsid w:val="002D2F38"/>
    <w:rsid w:val="002D3534"/>
    <w:rsid w:val="002D3B0F"/>
    <w:rsid w:val="002D41F0"/>
    <w:rsid w:val="002D42D1"/>
    <w:rsid w:val="002D452A"/>
    <w:rsid w:val="002D7111"/>
    <w:rsid w:val="002D7307"/>
    <w:rsid w:val="002D7393"/>
    <w:rsid w:val="002D7A82"/>
    <w:rsid w:val="002E0B63"/>
    <w:rsid w:val="002E10BC"/>
    <w:rsid w:val="002E34C1"/>
    <w:rsid w:val="002E4B24"/>
    <w:rsid w:val="002E5C21"/>
    <w:rsid w:val="002E7F54"/>
    <w:rsid w:val="002F0A65"/>
    <w:rsid w:val="002F2807"/>
    <w:rsid w:val="002F3071"/>
    <w:rsid w:val="002F3118"/>
    <w:rsid w:val="002F323A"/>
    <w:rsid w:val="002F389A"/>
    <w:rsid w:val="002F3EC1"/>
    <w:rsid w:val="002F4555"/>
    <w:rsid w:val="002F5691"/>
    <w:rsid w:val="002F5A08"/>
    <w:rsid w:val="002F6490"/>
    <w:rsid w:val="002F6A49"/>
    <w:rsid w:val="002F6BB4"/>
    <w:rsid w:val="00301335"/>
    <w:rsid w:val="003019E7"/>
    <w:rsid w:val="0030227A"/>
    <w:rsid w:val="00303040"/>
    <w:rsid w:val="00304289"/>
    <w:rsid w:val="0030656B"/>
    <w:rsid w:val="003076D2"/>
    <w:rsid w:val="00310A95"/>
    <w:rsid w:val="003141F9"/>
    <w:rsid w:val="003150AA"/>
    <w:rsid w:val="00315F51"/>
    <w:rsid w:val="00316960"/>
    <w:rsid w:val="00317036"/>
    <w:rsid w:val="003170E9"/>
    <w:rsid w:val="00317C4C"/>
    <w:rsid w:val="003212EC"/>
    <w:rsid w:val="00321402"/>
    <w:rsid w:val="00321B79"/>
    <w:rsid w:val="00321EA3"/>
    <w:rsid w:val="0032274D"/>
    <w:rsid w:val="003241D5"/>
    <w:rsid w:val="00324D44"/>
    <w:rsid w:val="003259BC"/>
    <w:rsid w:val="003259D6"/>
    <w:rsid w:val="003264B5"/>
    <w:rsid w:val="00326871"/>
    <w:rsid w:val="0032720D"/>
    <w:rsid w:val="00330ACC"/>
    <w:rsid w:val="0033157B"/>
    <w:rsid w:val="003317C3"/>
    <w:rsid w:val="00332DA0"/>
    <w:rsid w:val="003339A0"/>
    <w:rsid w:val="00333FB1"/>
    <w:rsid w:val="003342F9"/>
    <w:rsid w:val="003345AA"/>
    <w:rsid w:val="003346B9"/>
    <w:rsid w:val="003350C3"/>
    <w:rsid w:val="003365C2"/>
    <w:rsid w:val="00336774"/>
    <w:rsid w:val="0033686E"/>
    <w:rsid w:val="003368CF"/>
    <w:rsid w:val="0033751E"/>
    <w:rsid w:val="00337B1A"/>
    <w:rsid w:val="00337E2B"/>
    <w:rsid w:val="003409F8"/>
    <w:rsid w:val="00340B44"/>
    <w:rsid w:val="00340EF5"/>
    <w:rsid w:val="00341CB4"/>
    <w:rsid w:val="00342D5D"/>
    <w:rsid w:val="0034451F"/>
    <w:rsid w:val="00345229"/>
    <w:rsid w:val="0034546E"/>
    <w:rsid w:val="00345805"/>
    <w:rsid w:val="003468FD"/>
    <w:rsid w:val="00346C61"/>
    <w:rsid w:val="003471D2"/>
    <w:rsid w:val="00347210"/>
    <w:rsid w:val="00350595"/>
    <w:rsid w:val="003512DF"/>
    <w:rsid w:val="003524FC"/>
    <w:rsid w:val="00352BC6"/>
    <w:rsid w:val="00352D1C"/>
    <w:rsid w:val="00353228"/>
    <w:rsid w:val="00354422"/>
    <w:rsid w:val="00355CBE"/>
    <w:rsid w:val="00356183"/>
    <w:rsid w:val="00357B0F"/>
    <w:rsid w:val="003627D5"/>
    <w:rsid w:val="00363F89"/>
    <w:rsid w:val="00364BBB"/>
    <w:rsid w:val="00365DFD"/>
    <w:rsid w:val="003661F7"/>
    <w:rsid w:val="0036634C"/>
    <w:rsid w:val="0036658E"/>
    <w:rsid w:val="0036676C"/>
    <w:rsid w:val="003672C4"/>
    <w:rsid w:val="00367445"/>
    <w:rsid w:val="00367779"/>
    <w:rsid w:val="003703E8"/>
    <w:rsid w:val="00370460"/>
    <w:rsid w:val="00370A0F"/>
    <w:rsid w:val="0037204E"/>
    <w:rsid w:val="0037436F"/>
    <w:rsid w:val="003748E7"/>
    <w:rsid w:val="00375DFE"/>
    <w:rsid w:val="00377242"/>
    <w:rsid w:val="003774D5"/>
    <w:rsid w:val="00380BA2"/>
    <w:rsid w:val="003811DD"/>
    <w:rsid w:val="00382121"/>
    <w:rsid w:val="0038281D"/>
    <w:rsid w:val="00382F48"/>
    <w:rsid w:val="003831C3"/>
    <w:rsid w:val="00383855"/>
    <w:rsid w:val="00384A56"/>
    <w:rsid w:val="00384AE3"/>
    <w:rsid w:val="00387343"/>
    <w:rsid w:val="0038741A"/>
    <w:rsid w:val="0039049A"/>
    <w:rsid w:val="003919F1"/>
    <w:rsid w:val="00392E4D"/>
    <w:rsid w:val="00394B7B"/>
    <w:rsid w:val="00395127"/>
    <w:rsid w:val="003956DE"/>
    <w:rsid w:val="003959BB"/>
    <w:rsid w:val="00396167"/>
    <w:rsid w:val="00397364"/>
    <w:rsid w:val="003975FA"/>
    <w:rsid w:val="003A1C11"/>
    <w:rsid w:val="003A3DF1"/>
    <w:rsid w:val="003A42A5"/>
    <w:rsid w:val="003A45AD"/>
    <w:rsid w:val="003A54EE"/>
    <w:rsid w:val="003A6166"/>
    <w:rsid w:val="003A61F6"/>
    <w:rsid w:val="003A6672"/>
    <w:rsid w:val="003A6890"/>
    <w:rsid w:val="003A6B31"/>
    <w:rsid w:val="003A7ACD"/>
    <w:rsid w:val="003A7B58"/>
    <w:rsid w:val="003A7E72"/>
    <w:rsid w:val="003A7F82"/>
    <w:rsid w:val="003B064B"/>
    <w:rsid w:val="003B1398"/>
    <w:rsid w:val="003B1636"/>
    <w:rsid w:val="003B1773"/>
    <w:rsid w:val="003B2228"/>
    <w:rsid w:val="003B2693"/>
    <w:rsid w:val="003B3438"/>
    <w:rsid w:val="003B45B8"/>
    <w:rsid w:val="003B4895"/>
    <w:rsid w:val="003B4D78"/>
    <w:rsid w:val="003B5715"/>
    <w:rsid w:val="003B5C82"/>
    <w:rsid w:val="003B7FC3"/>
    <w:rsid w:val="003C01F4"/>
    <w:rsid w:val="003C04E1"/>
    <w:rsid w:val="003C1F48"/>
    <w:rsid w:val="003C4D52"/>
    <w:rsid w:val="003C4EEE"/>
    <w:rsid w:val="003C4F2B"/>
    <w:rsid w:val="003C5BCD"/>
    <w:rsid w:val="003C5E94"/>
    <w:rsid w:val="003C6F17"/>
    <w:rsid w:val="003C791A"/>
    <w:rsid w:val="003C7B3A"/>
    <w:rsid w:val="003D01D0"/>
    <w:rsid w:val="003D2CB2"/>
    <w:rsid w:val="003D3304"/>
    <w:rsid w:val="003D3AF5"/>
    <w:rsid w:val="003D3B0A"/>
    <w:rsid w:val="003D4194"/>
    <w:rsid w:val="003D626F"/>
    <w:rsid w:val="003E17A1"/>
    <w:rsid w:val="003E2599"/>
    <w:rsid w:val="003E4406"/>
    <w:rsid w:val="003E492C"/>
    <w:rsid w:val="003E54C3"/>
    <w:rsid w:val="003E6B8E"/>
    <w:rsid w:val="003E705C"/>
    <w:rsid w:val="003F0AFA"/>
    <w:rsid w:val="003F19E7"/>
    <w:rsid w:val="003F342A"/>
    <w:rsid w:val="003F3536"/>
    <w:rsid w:val="003F3738"/>
    <w:rsid w:val="003F40AC"/>
    <w:rsid w:val="003F4726"/>
    <w:rsid w:val="003F545C"/>
    <w:rsid w:val="003F5EC9"/>
    <w:rsid w:val="003F6CE8"/>
    <w:rsid w:val="003F6E28"/>
    <w:rsid w:val="003F7BE9"/>
    <w:rsid w:val="004006AB"/>
    <w:rsid w:val="004008A0"/>
    <w:rsid w:val="004010F5"/>
    <w:rsid w:val="00403DA4"/>
    <w:rsid w:val="00406EBB"/>
    <w:rsid w:val="004079F1"/>
    <w:rsid w:val="00407E41"/>
    <w:rsid w:val="00411B88"/>
    <w:rsid w:val="00411BC9"/>
    <w:rsid w:val="00414191"/>
    <w:rsid w:val="0041424E"/>
    <w:rsid w:val="00414D9C"/>
    <w:rsid w:val="00415D82"/>
    <w:rsid w:val="004161B0"/>
    <w:rsid w:val="00416D8C"/>
    <w:rsid w:val="004200C1"/>
    <w:rsid w:val="00420672"/>
    <w:rsid w:val="0042084B"/>
    <w:rsid w:val="004209D3"/>
    <w:rsid w:val="00420B83"/>
    <w:rsid w:val="00424C66"/>
    <w:rsid w:val="00425975"/>
    <w:rsid w:val="00426151"/>
    <w:rsid w:val="00427477"/>
    <w:rsid w:val="00431398"/>
    <w:rsid w:val="004328CF"/>
    <w:rsid w:val="00433806"/>
    <w:rsid w:val="00433B6F"/>
    <w:rsid w:val="00433C01"/>
    <w:rsid w:val="00434009"/>
    <w:rsid w:val="004343F2"/>
    <w:rsid w:val="00434FB3"/>
    <w:rsid w:val="00435156"/>
    <w:rsid w:val="00441BEE"/>
    <w:rsid w:val="00443873"/>
    <w:rsid w:val="004442A4"/>
    <w:rsid w:val="00445012"/>
    <w:rsid w:val="00445094"/>
    <w:rsid w:val="00445E98"/>
    <w:rsid w:val="0044636F"/>
    <w:rsid w:val="00447820"/>
    <w:rsid w:val="00447916"/>
    <w:rsid w:val="004502E7"/>
    <w:rsid w:val="00450B32"/>
    <w:rsid w:val="004529ED"/>
    <w:rsid w:val="00453F1D"/>
    <w:rsid w:val="00454136"/>
    <w:rsid w:val="0045525C"/>
    <w:rsid w:val="00456242"/>
    <w:rsid w:val="00456570"/>
    <w:rsid w:val="00457857"/>
    <w:rsid w:val="00457FF7"/>
    <w:rsid w:val="00460B0A"/>
    <w:rsid w:val="00461074"/>
    <w:rsid w:val="004626A1"/>
    <w:rsid w:val="00463254"/>
    <w:rsid w:val="004634DF"/>
    <w:rsid w:val="00463BAF"/>
    <w:rsid w:val="00465E82"/>
    <w:rsid w:val="0046789F"/>
    <w:rsid w:val="004704DA"/>
    <w:rsid w:val="00470921"/>
    <w:rsid w:val="00471254"/>
    <w:rsid w:val="00471278"/>
    <w:rsid w:val="00471566"/>
    <w:rsid w:val="00472650"/>
    <w:rsid w:val="00473C84"/>
    <w:rsid w:val="00473D10"/>
    <w:rsid w:val="00473DF2"/>
    <w:rsid w:val="0047400D"/>
    <w:rsid w:val="00476028"/>
    <w:rsid w:val="004763F9"/>
    <w:rsid w:val="00476A78"/>
    <w:rsid w:val="00477F2B"/>
    <w:rsid w:val="004800FC"/>
    <w:rsid w:val="004802A0"/>
    <w:rsid w:val="00480F5B"/>
    <w:rsid w:val="004814DC"/>
    <w:rsid w:val="00482F6B"/>
    <w:rsid w:val="004838C7"/>
    <w:rsid w:val="00483BC2"/>
    <w:rsid w:val="00483FCA"/>
    <w:rsid w:val="00484110"/>
    <w:rsid w:val="004857D2"/>
    <w:rsid w:val="0048588E"/>
    <w:rsid w:val="004867C6"/>
    <w:rsid w:val="004869FE"/>
    <w:rsid w:val="00494614"/>
    <w:rsid w:val="00494E80"/>
    <w:rsid w:val="004952CE"/>
    <w:rsid w:val="004954B9"/>
    <w:rsid w:val="00495534"/>
    <w:rsid w:val="004964AC"/>
    <w:rsid w:val="004975EB"/>
    <w:rsid w:val="00497705"/>
    <w:rsid w:val="00497A2F"/>
    <w:rsid w:val="004A074C"/>
    <w:rsid w:val="004A0A48"/>
    <w:rsid w:val="004A11E9"/>
    <w:rsid w:val="004A22A6"/>
    <w:rsid w:val="004A4CC4"/>
    <w:rsid w:val="004A57AE"/>
    <w:rsid w:val="004A685D"/>
    <w:rsid w:val="004A6A80"/>
    <w:rsid w:val="004B141D"/>
    <w:rsid w:val="004B14AB"/>
    <w:rsid w:val="004B2280"/>
    <w:rsid w:val="004B2BB9"/>
    <w:rsid w:val="004B3C70"/>
    <w:rsid w:val="004B4477"/>
    <w:rsid w:val="004B7485"/>
    <w:rsid w:val="004C16AA"/>
    <w:rsid w:val="004C4DE1"/>
    <w:rsid w:val="004C5C59"/>
    <w:rsid w:val="004C766A"/>
    <w:rsid w:val="004D07F0"/>
    <w:rsid w:val="004D1C4A"/>
    <w:rsid w:val="004D1F46"/>
    <w:rsid w:val="004D2592"/>
    <w:rsid w:val="004D2FA9"/>
    <w:rsid w:val="004D5B92"/>
    <w:rsid w:val="004D5E50"/>
    <w:rsid w:val="004D5F33"/>
    <w:rsid w:val="004D6D1E"/>
    <w:rsid w:val="004D7121"/>
    <w:rsid w:val="004D7139"/>
    <w:rsid w:val="004D7E03"/>
    <w:rsid w:val="004E1816"/>
    <w:rsid w:val="004E27DA"/>
    <w:rsid w:val="004E2ABA"/>
    <w:rsid w:val="004E3281"/>
    <w:rsid w:val="004E3A61"/>
    <w:rsid w:val="004E4A51"/>
    <w:rsid w:val="004E50C7"/>
    <w:rsid w:val="004E5305"/>
    <w:rsid w:val="004E532F"/>
    <w:rsid w:val="004E5548"/>
    <w:rsid w:val="004E554A"/>
    <w:rsid w:val="004E5AB1"/>
    <w:rsid w:val="004E686A"/>
    <w:rsid w:val="004F03A2"/>
    <w:rsid w:val="004F07F2"/>
    <w:rsid w:val="004F0B17"/>
    <w:rsid w:val="004F1016"/>
    <w:rsid w:val="004F1DFB"/>
    <w:rsid w:val="004F290C"/>
    <w:rsid w:val="004F3190"/>
    <w:rsid w:val="004F4BD2"/>
    <w:rsid w:val="004F5B95"/>
    <w:rsid w:val="004F5F85"/>
    <w:rsid w:val="004F6682"/>
    <w:rsid w:val="004F6BD9"/>
    <w:rsid w:val="00501706"/>
    <w:rsid w:val="00502E09"/>
    <w:rsid w:val="00502F82"/>
    <w:rsid w:val="00503809"/>
    <w:rsid w:val="0050453F"/>
    <w:rsid w:val="005054C8"/>
    <w:rsid w:val="0050595E"/>
    <w:rsid w:val="005059C9"/>
    <w:rsid w:val="005061E2"/>
    <w:rsid w:val="00506ED5"/>
    <w:rsid w:val="00510640"/>
    <w:rsid w:val="00510729"/>
    <w:rsid w:val="00510DD5"/>
    <w:rsid w:val="00511C04"/>
    <w:rsid w:val="00511FFC"/>
    <w:rsid w:val="00512330"/>
    <w:rsid w:val="005125E6"/>
    <w:rsid w:val="00514355"/>
    <w:rsid w:val="005148A8"/>
    <w:rsid w:val="00514A87"/>
    <w:rsid w:val="00515346"/>
    <w:rsid w:val="005163C6"/>
    <w:rsid w:val="00516B31"/>
    <w:rsid w:val="00517EB0"/>
    <w:rsid w:val="00520AE1"/>
    <w:rsid w:val="00520D1F"/>
    <w:rsid w:val="00522919"/>
    <w:rsid w:val="00524277"/>
    <w:rsid w:val="00524A86"/>
    <w:rsid w:val="00524B5D"/>
    <w:rsid w:val="0052540A"/>
    <w:rsid w:val="005254D2"/>
    <w:rsid w:val="00525A73"/>
    <w:rsid w:val="00525F6A"/>
    <w:rsid w:val="005263A8"/>
    <w:rsid w:val="00530F87"/>
    <w:rsid w:val="00532989"/>
    <w:rsid w:val="00534CAA"/>
    <w:rsid w:val="00535996"/>
    <w:rsid w:val="00535E8E"/>
    <w:rsid w:val="00536258"/>
    <w:rsid w:val="00536BAA"/>
    <w:rsid w:val="005379A9"/>
    <w:rsid w:val="005379B7"/>
    <w:rsid w:val="00541DC7"/>
    <w:rsid w:val="00541F40"/>
    <w:rsid w:val="00542123"/>
    <w:rsid w:val="00543E59"/>
    <w:rsid w:val="005450CB"/>
    <w:rsid w:val="00545C24"/>
    <w:rsid w:val="00546961"/>
    <w:rsid w:val="00547823"/>
    <w:rsid w:val="00551F38"/>
    <w:rsid w:val="00552484"/>
    <w:rsid w:val="005525B1"/>
    <w:rsid w:val="0055367A"/>
    <w:rsid w:val="00553E9A"/>
    <w:rsid w:val="005546E4"/>
    <w:rsid w:val="00554812"/>
    <w:rsid w:val="005560FC"/>
    <w:rsid w:val="005563F8"/>
    <w:rsid w:val="00556A53"/>
    <w:rsid w:val="00557482"/>
    <w:rsid w:val="00557E50"/>
    <w:rsid w:val="00560F4D"/>
    <w:rsid w:val="00561335"/>
    <w:rsid w:val="00561620"/>
    <w:rsid w:val="00562E77"/>
    <w:rsid w:val="005657F9"/>
    <w:rsid w:val="005659C7"/>
    <w:rsid w:val="00565FC5"/>
    <w:rsid w:val="0056672A"/>
    <w:rsid w:val="00566906"/>
    <w:rsid w:val="00566961"/>
    <w:rsid w:val="00566AB8"/>
    <w:rsid w:val="005673A8"/>
    <w:rsid w:val="005711E2"/>
    <w:rsid w:val="00572716"/>
    <w:rsid w:val="005732BA"/>
    <w:rsid w:val="005747BB"/>
    <w:rsid w:val="00574A8D"/>
    <w:rsid w:val="0057504D"/>
    <w:rsid w:val="00577271"/>
    <w:rsid w:val="00580F6D"/>
    <w:rsid w:val="00581F7F"/>
    <w:rsid w:val="00582043"/>
    <w:rsid w:val="005823C4"/>
    <w:rsid w:val="005847F6"/>
    <w:rsid w:val="005857C5"/>
    <w:rsid w:val="00586452"/>
    <w:rsid w:val="0058783B"/>
    <w:rsid w:val="005879EB"/>
    <w:rsid w:val="00590588"/>
    <w:rsid w:val="0059091B"/>
    <w:rsid w:val="00590CE4"/>
    <w:rsid w:val="00590D85"/>
    <w:rsid w:val="00590EFF"/>
    <w:rsid w:val="00592D24"/>
    <w:rsid w:val="00594417"/>
    <w:rsid w:val="00595333"/>
    <w:rsid w:val="0059620D"/>
    <w:rsid w:val="005973DC"/>
    <w:rsid w:val="00597847"/>
    <w:rsid w:val="00597CED"/>
    <w:rsid w:val="005A0402"/>
    <w:rsid w:val="005A2561"/>
    <w:rsid w:val="005A26A6"/>
    <w:rsid w:val="005A284B"/>
    <w:rsid w:val="005A31E6"/>
    <w:rsid w:val="005A332E"/>
    <w:rsid w:val="005A3E69"/>
    <w:rsid w:val="005A4A1A"/>
    <w:rsid w:val="005A4E05"/>
    <w:rsid w:val="005A5B4F"/>
    <w:rsid w:val="005A5E74"/>
    <w:rsid w:val="005A6036"/>
    <w:rsid w:val="005A6DF6"/>
    <w:rsid w:val="005A6E39"/>
    <w:rsid w:val="005A71C0"/>
    <w:rsid w:val="005A7FEF"/>
    <w:rsid w:val="005B04E4"/>
    <w:rsid w:val="005B10D4"/>
    <w:rsid w:val="005B1CD1"/>
    <w:rsid w:val="005B1FE3"/>
    <w:rsid w:val="005B2B2D"/>
    <w:rsid w:val="005B2BFC"/>
    <w:rsid w:val="005B2FF1"/>
    <w:rsid w:val="005B42A7"/>
    <w:rsid w:val="005B4949"/>
    <w:rsid w:val="005B5E3E"/>
    <w:rsid w:val="005B60AE"/>
    <w:rsid w:val="005B6B76"/>
    <w:rsid w:val="005B77E8"/>
    <w:rsid w:val="005C1155"/>
    <w:rsid w:val="005C1FB0"/>
    <w:rsid w:val="005C200B"/>
    <w:rsid w:val="005C28B6"/>
    <w:rsid w:val="005C2CEA"/>
    <w:rsid w:val="005C2DFE"/>
    <w:rsid w:val="005C634A"/>
    <w:rsid w:val="005C671B"/>
    <w:rsid w:val="005D1C77"/>
    <w:rsid w:val="005D3188"/>
    <w:rsid w:val="005D350B"/>
    <w:rsid w:val="005D36D5"/>
    <w:rsid w:val="005D3914"/>
    <w:rsid w:val="005D4433"/>
    <w:rsid w:val="005D4557"/>
    <w:rsid w:val="005D55E5"/>
    <w:rsid w:val="005D5C6F"/>
    <w:rsid w:val="005D61FB"/>
    <w:rsid w:val="005D6AB8"/>
    <w:rsid w:val="005D73CA"/>
    <w:rsid w:val="005D768B"/>
    <w:rsid w:val="005E09AD"/>
    <w:rsid w:val="005E1C91"/>
    <w:rsid w:val="005E1D38"/>
    <w:rsid w:val="005E27E6"/>
    <w:rsid w:val="005E2E82"/>
    <w:rsid w:val="005E4D5F"/>
    <w:rsid w:val="005E50BD"/>
    <w:rsid w:val="005E566C"/>
    <w:rsid w:val="005E6BC8"/>
    <w:rsid w:val="005E6D27"/>
    <w:rsid w:val="005E6D5B"/>
    <w:rsid w:val="005E7A7C"/>
    <w:rsid w:val="005E7CE5"/>
    <w:rsid w:val="005F025C"/>
    <w:rsid w:val="005F0DC2"/>
    <w:rsid w:val="005F0E40"/>
    <w:rsid w:val="005F16D8"/>
    <w:rsid w:val="005F293C"/>
    <w:rsid w:val="005F5648"/>
    <w:rsid w:val="005F5F43"/>
    <w:rsid w:val="005F6DEA"/>
    <w:rsid w:val="005F741B"/>
    <w:rsid w:val="0060116B"/>
    <w:rsid w:val="00601642"/>
    <w:rsid w:val="0060177C"/>
    <w:rsid w:val="006019A1"/>
    <w:rsid w:val="00603BCD"/>
    <w:rsid w:val="006059B9"/>
    <w:rsid w:val="00606138"/>
    <w:rsid w:val="0060698C"/>
    <w:rsid w:val="00606A11"/>
    <w:rsid w:val="00607B63"/>
    <w:rsid w:val="00607CD0"/>
    <w:rsid w:val="00607EB8"/>
    <w:rsid w:val="00607F01"/>
    <w:rsid w:val="00611A69"/>
    <w:rsid w:val="006123F6"/>
    <w:rsid w:val="006130E3"/>
    <w:rsid w:val="0061335B"/>
    <w:rsid w:val="00613778"/>
    <w:rsid w:val="00613B01"/>
    <w:rsid w:val="006152D5"/>
    <w:rsid w:val="00615337"/>
    <w:rsid w:val="0061704E"/>
    <w:rsid w:val="0061727E"/>
    <w:rsid w:val="006172FA"/>
    <w:rsid w:val="00617700"/>
    <w:rsid w:val="006205D7"/>
    <w:rsid w:val="00620660"/>
    <w:rsid w:val="00620D09"/>
    <w:rsid w:val="00621CF5"/>
    <w:rsid w:val="00621F7A"/>
    <w:rsid w:val="0062251B"/>
    <w:rsid w:val="006226DB"/>
    <w:rsid w:val="00622FF3"/>
    <w:rsid w:val="006234BB"/>
    <w:rsid w:val="0062402F"/>
    <w:rsid w:val="00624EE0"/>
    <w:rsid w:val="006261F6"/>
    <w:rsid w:val="006262EF"/>
    <w:rsid w:val="006264F7"/>
    <w:rsid w:val="00627ED8"/>
    <w:rsid w:val="00630D1D"/>
    <w:rsid w:val="00631F08"/>
    <w:rsid w:val="00632BCC"/>
    <w:rsid w:val="006346A7"/>
    <w:rsid w:val="0063525E"/>
    <w:rsid w:val="00635E65"/>
    <w:rsid w:val="006362FA"/>
    <w:rsid w:val="006378EF"/>
    <w:rsid w:val="00640E98"/>
    <w:rsid w:val="00640F1D"/>
    <w:rsid w:val="00642730"/>
    <w:rsid w:val="00642A65"/>
    <w:rsid w:val="00642EDE"/>
    <w:rsid w:val="0064490A"/>
    <w:rsid w:val="00644EA6"/>
    <w:rsid w:val="006452F1"/>
    <w:rsid w:val="00645C6C"/>
    <w:rsid w:val="00645EF4"/>
    <w:rsid w:val="00647DA3"/>
    <w:rsid w:val="00647DC6"/>
    <w:rsid w:val="006502F7"/>
    <w:rsid w:val="00651BE3"/>
    <w:rsid w:val="006523C6"/>
    <w:rsid w:val="00654B5F"/>
    <w:rsid w:val="00655E1A"/>
    <w:rsid w:val="00657223"/>
    <w:rsid w:val="00657B75"/>
    <w:rsid w:val="00657F5D"/>
    <w:rsid w:val="006601A4"/>
    <w:rsid w:val="006601D0"/>
    <w:rsid w:val="00660BD9"/>
    <w:rsid w:val="00661D74"/>
    <w:rsid w:val="00662434"/>
    <w:rsid w:val="00662516"/>
    <w:rsid w:val="00663679"/>
    <w:rsid w:val="006645A6"/>
    <w:rsid w:val="00666157"/>
    <w:rsid w:val="0066670B"/>
    <w:rsid w:val="006668F9"/>
    <w:rsid w:val="006671E4"/>
    <w:rsid w:val="00670516"/>
    <w:rsid w:val="00671884"/>
    <w:rsid w:val="00671B82"/>
    <w:rsid w:val="00671EC9"/>
    <w:rsid w:val="00673BBD"/>
    <w:rsid w:val="00674416"/>
    <w:rsid w:val="00674BDD"/>
    <w:rsid w:val="00675222"/>
    <w:rsid w:val="006761DF"/>
    <w:rsid w:val="006765C5"/>
    <w:rsid w:val="00676B3C"/>
    <w:rsid w:val="00677038"/>
    <w:rsid w:val="0067754C"/>
    <w:rsid w:val="00677A1E"/>
    <w:rsid w:val="0068270C"/>
    <w:rsid w:val="00684C0D"/>
    <w:rsid w:val="0068560E"/>
    <w:rsid w:val="00687157"/>
    <w:rsid w:val="006877CD"/>
    <w:rsid w:val="00690719"/>
    <w:rsid w:val="0069105F"/>
    <w:rsid w:val="006913C0"/>
    <w:rsid w:val="00691A93"/>
    <w:rsid w:val="00692A4F"/>
    <w:rsid w:val="00692F70"/>
    <w:rsid w:val="00694301"/>
    <w:rsid w:val="00694B24"/>
    <w:rsid w:val="00694BCF"/>
    <w:rsid w:val="00695057"/>
    <w:rsid w:val="00697100"/>
    <w:rsid w:val="006977CD"/>
    <w:rsid w:val="00697B81"/>
    <w:rsid w:val="006A042D"/>
    <w:rsid w:val="006A085D"/>
    <w:rsid w:val="006A0D0E"/>
    <w:rsid w:val="006A1DE7"/>
    <w:rsid w:val="006A2E7C"/>
    <w:rsid w:val="006A3196"/>
    <w:rsid w:val="006A471E"/>
    <w:rsid w:val="006A4A53"/>
    <w:rsid w:val="006A6047"/>
    <w:rsid w:val="006A6F26"/>
    <w:rsid w:val="006A72F1"/>
    <w:rsid w:val="006A739F"/>
    <w:rsid w:val="006B2C51"/>
    <w:rsid w:val="006B2DBE"/>
    <w:rsid w:val="006B36B7"/>
    <w:rsid w:val="006B4948"/>
    <w:rsid w:val="006B4975"/>
    <w:rsid w:val="006B4C21"/>
    <w:rsid w:val="006B5705"/>
    <w:rsid w:val="006B6E48"/>
    <w:rsid w:val="006C0179"/>
    <w:rsid w:val="006C0AE3"/>
    <w:rsid w:val="006C0B56"/>
    <w:rsid w:val="006C0D96"/>
    <w:rsid w:val="006C0E3B"/>
    <w:rsid w:val="006C2CB2"/>
    <w:rsid w:val="006C3A84"/>
    <w:rsid w:val="006C3F1E"/>
    <w:rsid w:val="006C40BB"/>
    <w:rsid w:val="006C4708"/>
    <w:rsid w:val="006C6598"/>
    <w:rsid w:val="006C692F"/>
    <w:rsid w:val="006D14C4"/>
    <w:rsid w:val="006D212C"/>
    <w:rsid w:val="006D28B3"/>
    <w:rsid w:val="006D37A8"/>
    <w:rsid w:val="006D4FDC"/>
    <w:rsid w:val="006D795A"/>
    <w:rsid w:val="006E0B57"/>
    <w:rsid w:val="006E28FA"/>
    <w:rsid w:val="006E3060"/>
    <w:rsid w:val="006E3337"/>
    <w:rsid w:val="006E3C24"/>
    <w:rsid w:val="006E3E4A"/>
    <w:rsid w:val="006E4D3F"/>
    <w:rsid w:val="006E50D5"/>
    <w:rsid w:val="006E5212"/>
    <w:rsid w:val="006E6CD6"/>
    <w:rsid w:val="006E749C"/>
    <w:rsid w:val="006E7978"/>
    <w:rsid w:val="006E7D9C"/>
    <w:rsid w:val="006F04C5"/>
    <w:rsid w:val="006F071A"/>
    <w:rsid w:val="006F14B9"/>
    <w:rsid w:val="006F1D2D"/>
    <w:rsid w:val="006F1FFD"/>
    <w:rsid w:val="006F4973"/>
    <w:rsid w:val="006F5510"/>
    <w:rsid w:val="006F5534"/>
    <w:rsid w:val="006F6EB6"/>
    <w:rsid w:val="006F7C51"/>
    <w:rsid w:val="006F7D9A"/>
    <w:rsid w:val="0070060B"/>
    <w:rsid w:val="00701A14"/>
    <w:rsid w:val="00702943"/>
    <w:rsid w:val="00702BB2"/>
    <w:rsid w:val="00702CE2"/>
    <w:rsid w:val="00702EE0"/>
    <w:rsid w:val="00704A11"/>
    <w:rsid w:val="007072B2"/>
    <w:rsid w:val="00710A19"/>
    <w:rsid w:val="00710DC3"/>
    <w:rsid w:val="0071141F"/>
    <w:rsid w:val="007116A9"/>
    <w:rsid w:val="00712063"/>
    <w:rsid w:val="00712446"/>
    <w:rsid w:val="00712FA7"/>
    <w:rsid w:val="00713560"/>
    <w:rsid w:val="00713AB6"/>
    <w:rsid w:val="00713F22"/>
    <w:rsid w:val="007157DE"/>
    <w:rsid w:val="00716F33"/>
    <w:rsid w:val="00720D03"/>
    <w:rsid w:val="007210F3"/>
    <w:rsid w:val="00721B0B"/>
    <w:rsid w:val="00721C2B"/>
    <w:rsid w:val="00722EA4"/>
    <w:rsid w:val="007240FF"/>
    <w:rsid w:val="007261CF"/>
    <w:rsid w:val="00726A32"/>
    <w:rsid w:val="0073043B"/>
    <w:rsid w:val="00730F12"/>
    <w:rsid w:val="0073261D"/>
    <w:rsid w:val="00732771"/>
    <w:rsid w:val="0073303D"/>
    <w:rsid w:val="007336EB"/>
    <w:rsid w:val="007337C1"/>
    <w:rsid w:val="00733B49"/>
    <w:rsid w:val="00733FE2"/>
    <w:rsid w:val="00734732"/>
    <w:rsid w:val="007348EF"/>
    <w:rsid w:val="00734B03"/>
    <w:rsid w:val="00734E4F"/>
    <w:rsid w:val="00735AA5"/>
    <w:rsid w:val="00740B78"/>
    <w:rsid w:val="00742866"/>
    <w:rsid w:val="00743088"/>
    <w:rsid w:val="00743FA1"/>
    <w:rsid w:val="007448D7"/>
    <w:rsid w:val="00744D2D"/>
    <w:rsid w:val="00745C23"/>
    <w:rsid w:val="007467A5"/>
    <w:rsid w:val="00746ED7"/>
    <w:rsid w:val="00747800"/>
    <w:rsid w:val="00747814"/>
    <w:rsid w:val="00747C85"/>
    <w:rsid w:val="00751037"/>
    <w:rsid w:val="0075135C"/>
    <w:rsid w:val="00751CE5"/>
    <w:rsid w:val="007539DE"/>
    <w:rsid w:val="00754699"/>
    <w:rsid w:val="00754912"/>
    <w:rsid w:val="00754A9B"/>
    <w:rsid w:val="0075600A"/>
    <w:rsid w:val="00756830"/>
    <w:rsid w:val="0075722C"/>
    <w:rsid w:val="007576D0"/>
    <w:rsid w:val="007604DE"/>
    <w:rsid w:val="00761343"/>
    <w:rsid w:val="007615C9"/>
    <w:rsid w:val="00761768"/>
    <w:rsid w:val="00761C34"/>
    <w:rsid w:val="00761DA6"/>
    <w:rsid w:val="007629B3"/>
    <w:rsid w:val="007631CD"/>
    <w:rsid w:val="00764EC4"/>
    <w:rsid w:val="00765958"/>
    <w:rsid w:val="00765985"/>
    <w:rsid w:val="00767FF0"/>
    <w:rsid w:val="007707EC"/>
    <w:rsid w:val="007710B2"/>
    <w:rsid w:val="00772085"/>
    <w:rsid w:val="00773B1D"/>
    <w:rsid w:val="00774DE6"/>
    <w:rsid w:val="00774FE6"/>
    <w:rsid w:val="007753E4"/>
    <w:rsid w:val="007756BF"/>
    <w:rsid w:val="00776399"/>
    <w:rsid w:val="007777EB"/>
    <w:rsid w:val="00777D04"/>
    <w:rsid w:val="00780346"/>
    <w:rsid w:val="00781CD3"/>
    <w:rsid w:val="0078410D"/>
    <w:rsid w:val="007845E6"/>
    <w:rsid w:val="00784A48"/>
    <w:rsid w:val="00784B30"/>
    <w:rsid w:val="00784D3C"/>
    <w:rsid w:val="00785D00"/>
    <w:rsid w:val="007875E8"/>
    <w:rsid w:val="00787E56"/>
    <w:rsid w:val="00787EAB"/>
    <w:rsid w:val="0079108E"/>
    <w:rsid w:val="00792222"/>
    <w:rsid w:val="00792EE4"/>
    <w:rsid w:val="00794465"/>
    <w:rsid w:val="00795281"/>
    <w:rsid w:val="0079713C"/>
    <w:rsid w:val="0079737D"/>
    <w:rsid w:val="00797602"/>
    <w:rsid w:val="007976FD"/>
    <w:rsid w:val="0079793F"/>
    <w:rsid w:val="007A05B6"/>
    <w:rsid w:val="007A1BB0"/>
    <w:rsid w:val="007A40BC"/>
    <w:rsid w:val="007A45E1"/>
    <w:rsid w:val="007A475C"/>
    <w:rsid w:val="007A4CD6"/>
    <w:rsid w:val="007A527B"/>
    <w:rsid w:val="007A53D8"/>
    <w:rsid w:val="007A67D4"/>
    <w:rsid w:val="007B16F8"/>
    <w:rsid w:val="007B2BEC"/>
    <w:rsid w:val="007B353C"/>
    <w:rsid w:val="007B3836"/>
    <w:rsid w:val="007B3D0B"/>
    <w:rsid w:val="007B4660"/>
    <w:rsid w:val="007B4E02"/>
    <w:rsid w:val="007B5A6A"/>
    <w:rsid w:val="007B63E6"/>
    <w:rsid w:val="007B6F45"/>
    <w:rsid w:val="007B77D3"/>
    <w:rsid w:val="007C091A"/>
    <w:rsid w:val="007C091C"/>
    <w:rsid w:val="007C0FD2"/>
    <w:rsid w:val="007C126D"/>
    <w:rsid w:val="007C1DF7"/>
    <w:rsid w:val="007C2714"/>
    <w:rsid w:val="007C2ACE"/>
    <w:rsid w:val="007C2D73"/>
    <w:rsid w:val="007C48B5"/>
    <w:rsid w:val="007C4A71"/>
    <w:rsid w:val="007C4DB2"/>
    <w:rsid w:val="007C4E9F"/>
    <w:rsid w:val="007C51D3"/>
    <w:rsid w:val="007C556B"/>
    <w:rsid w:val="007C572A"/>
    <w:rsid w:val="007C5AC1"/>
    <w:rsid w:val="007C699B"/>
    <w:rsid w:val="007C6C09"/>
    <w:rsid w:val="007D1312"/>
    <w:rsid w:val="007D4217"/>
    <w:rsid w:val="007D597B"/>
    <w:rsid w:val="007D5B55"/>
    <w:rsid w:val="007D5ED8"/>
    <w:rsid w:val="007D61E1"/>
    <w:rsid w:val="007D7BC0"/>
    <w:rsid w:val="007E076B"/>
    <w:rsid w:val="007E0DF4"/>
    <w:rsid w:val="007E1ACF"/>
    <w:rsid w:val="007E2EC5"/>
    <w:rsid w:val="007E37F6"/>
    <w:rsid w:val="007E4DE4"/>
    <w:rsid w:val="007E695C"/>
    <w:rsid w:val="007E705E"/>
    <w:rsid w:val="007E773B"/>
    <w:rsid w:val="007E7B01"/>
    <w:rsid w:val="007F1429"/>
    <w:rsid w:val="007F37A1"/>
    <w:rsid w:val="007F3F1D"/>
    <w:rsid w:val="007F5561"/>
    <w:rsid w:val="007F5828"/>
    <w:rsid w:val="007F5BE7"/>
    <w:rsid w:val="007F6B42"/>
    <w:rsid w:val="007F6B6C"/>
    <w:rsid w:val="007F7E1E"/>
    <w:rsid w:val="00800EAB"/>
    <w:rsid w:val="008013CB"/>
    <w:rsid w:val="00804607"/>
    <w:rsid w:val="008046C2"/>
    <w:rsid w:val="00804935"/>
    <w:rsid w:val="00804F33"/>
    <w:rsid w:val="00805CD2"/>
    <w:rsid w:val="00806396"/>
    <w:rsid w:val="008069E9"/>
    <w:rsid w:val="00806C90"/>
    <w:rsid w:val="00807220"/>
    <w:rsid w:val="00810F27"/>
    <w:rsid w:val="008110CF"/>
    <w:rsid w:val="008115B2"/>
    <w:rsid w:val="00812EEE"/>
    <w:rsid w:val="008144CA"/>
    <w:rsid w:val="00814BC7"/>
    <w:rsid w:val="00816D2B"/>
    <w:rsid w:val="00817B42"/>
    <w:rsid w:val="00817E05"/>
    <w:rsid w:val="0082045B"/>
    <w:rsid w:val="00820DF6"/>
    <w:rsid w:val="008223B7"/>
    <w:rsid w:val="00822787"/>
    <w:rsid w:val="008227FB"/>
    <w:rsid w:val="00822971"/>
    <w:rsid w:val="00822D96"/>
    <w:rsid w:val="00826DAB"/>
    <w:rsid w:val="00827282"/>
    <w:rsid w:val="00827B62"/>
    <w:rsid w:val="008305CE"/>
    <w:rsid w:val="00830A80"/>
    <w:rsid w:val="00831015"/>
    <w:rsid w:val="00831151"/>
    <w:rsid w:val="00831708"/>
    <w:rsid w:val="008324FC"/>
    <w:rsid w:val="00833057"/>
    <w:rsid w:val="008333FA"/>
    <w:rsid w:val="00833BE3"/>
    <w:rsid w:val="0083606C"/>
    <w:rsid w:val="00836D23"/>
    <w:rsid w:val="0083768C"/>
    <w:rsid w:val="0084155C"/>
    <w:rsid w:val="00842864"/>
    <w:rsid w:val="008441B8"/>
    <w:rsid w:val="00844DC6"/>
    <w:rsid w:val="00845590"/>
    <w:rsid w:val="00845935"/>
    <w:rsid w:val="008470C9"/>
    <w:rsid w:val="00847568"/>
    <w:rsid w:val="00850925"/>
    <w:rsid w:val="00852254"/>
    <w:rsid w:val="00853B74"/>
    <w:rsid w:val="00855AE5"/>
    <w:rsid w:val="0085630A"/>
    <w:rsid w:val="00856AEE"/>
    <w:rsid w:val="00860499"/>
    <w:rsid w:val="00860ACB"/>
    <w:rsid w:val="0086225E"/>
    <w:rsid w:val="0086295F"/>
    <w:rsid w:val="008630A6"/>
    <w:rsid w:val="008630F2"/>
    <w:rsid w:val="00864441"/>
    <w:rsid w:val="00864CD5"/>
    <w:rsid w:val="0087119A"/>
    <w:rsid w:val="008734AA"/>
    <w:rsid w:val="00873561"/>
    <w:rsid w:val="0087478B"/>
    <w:rsid w:val="0087544B"/>
    <w:rsid w:val="00875965"/>
    <w:rsid w:val="00875CBD"/>
    <w:rsid w:val="00875FB1"/>
    <w:rsid w:val="00876255"/>
    <w:rsid w:val="008763ED"/>
    <w:rsid w:val="0087677C"/>
    <w:rsid w:val="00877224"/>
    <w:rsid w:val="00877DEE"/>
    <w:rsid w:val="008802C3"/>
    <w:rsid w:val="00880434"/>
    <w:rsid w:val="00880875"/>
    <w:rsid w:val="008810AC"/>
    <w:rsid w:val="00882336"/>
    <w:rsid w:val="00883E04"/>
    <w:rsid w:val="0088415D"/>
    <w:rsid w:val="00884475"/>
    <w:rsid w:val="00885349"/>
    <w:rsid w:val="008872B7"/>
    <w:rsid w:val="00887DAE"/>
    <w:rsid w:val="00890A92"/>
    <w:rsid w:val="00891824"/>
    <w:rsid w:val="0089223C"/>
    <w:rsid w:val="008931AB"/>
    <w:rsid w:val="00893FA9"/>
    <w:rsid w:val="0089472F"/>
    <w:rsid w:val="008951A6"/>
    <w:rsid w:val="0089534D"/>
    <w:rsid w:val="008957F6"/>
    <w:rsid w:val="008960C3"/>
    <w:rsid w:val="008A0A39"/>
    <w:rsid w:val="008A20A0"/>
    <w:rsid w:val="008A2698"/>
    <w:rsid w:val="008A3149"/>
    <w:rsid w:val="008A351E"/>
    <w:rsid w:val="008A54B4"/>
    <w:rsid w:val="008A6012"/>
    <w:rsid w:val="008A6FAA"/>
    <w:rsid w:val="008A785D"/>
    <w:rsid w:val="008A7B2D"/>
    <w:rsid w:val="008A7E55"/>
    <w:rsid w:val="008B08DC"/>
    <w:rsid w:val="008B098B"/>
    <w:rsid w:val="008B0B88"/>
    <w:rsid w:val="008B2D02"/>
    <w:rsid w:val="008B33B9"/>
    <w:rsid w:val="008B3A67"/>
    <w:rsid w:val="008B58F0"/>
    <w:rsid w:val="008B6068"/>
    <w:rsid w:val="008B7998"/>
    <w:rsid w:val="008B7D3D"/>
    <w:rsid w:val="008C0EE8"/>
    <w:rsid w:val="008C3307"/>
    <w:rsid w:val="008C5C31"/>
    <w:rsid w:val="008C5EDB"/>
    <w:rsid w:val="008C6165"/>
    <w:rsid w:val="008C6370"/>
    <w:rsid w:val="008C70A7"/>
    <w:rsid w:val="008D0539"/>
    <w:rsid w:val="008D0768"/>
    <w:rsid w:val="008D0E1A"/>
    <w:rsid w:val="008D19C4"/>
    <w:rsid w:val="008D1AB8"/>
    <w:rsid w:val="008D21CF"/>
    <w:rsid w:val="008D3485"/>
    <w:rsid w:val="008D391B"/>
    <w:rsid w:val="008D46C3"/>
    <w:rsid w:val="008D490A"/>
    <w:rsid w:val="008D4ADE"/>
    <w:rsid w:val="008D4EF8"/>
    <w:rsid w:val="008D5FC1"/>
    <w:rsid w:val="008D66A3"/>
    <w:rsid w:val="008D67E9"/>
    <w:rsid w:val="008D7432"/>
    <w:rsid w:val="008E2359"/>
    <w:rsid w:val="008E3C4F"/>
    <w:rsid w:val="008E4543"/>
    <w:rsid w:val="008E4854"/>
    <w:rsid w:val="008E48D2"/>
    <w:rsid w:val="008E55E1"/>
    <w:rsid w:val="008E67C7"/>
    <w:rsid w:val="008E7334"/>
    <w:rsid w:val="008F02AB"/>
    <w:rsid w:val="008F1110"/>
    <w:rsid w:val="008F1368"/>
    <w:rsid w:val="008F1479"/>
    <w:rsid w:val="008F1EE0"/>
    <w:rsid w:val="008F2E25"/>
    <w:rsid w:val="008F3D20"/>
    <w:rsid w:val="008F588D"/>
    <w:rsid w:val="008F5DAE"/>
    <w:rsid w:val="008F6468"/>
    <w:rsid w:val="008F6546"/>
    <w:rsid w:val="008F6B17"/>
    <w:rsid w:val="00900923"/>
    <w:rsid w:val="00902B3B"/>
    <w:rsid w:val="00902D4A"/>
    <w:rsid w:val="0090361F"/>
    <w:rsid w:val="00903D6D"/>
    <w:rsid w:val="009042A5"/>
    <w:rsid w:val="009049FE"/>
    <w:rsid w:val="00904BB6"/>
    <w:rsid w:val="00904DA3"/>
    <w:rsid w:val="009057CC"/>
    <w:rsid w:val="00905C4A"/>
    <w:rsid w:val="00906730"/>
    <w:rsid w:val="00906A41"/>
    <w:rsid w:val="00907564"/>
    <w:rsid w:val="00910940"/>
    <w:rsid w:val="00910E49"/>
    <w:rsid w:val="00911042"/>
    <w:rsid w:val="0091175F"/>
    <w:rsid w:val="00912F44"/>
    <w:rsid w:val="009133C9"/>
    <w:rsid w:val="0091388C"/>
    <w:rsid w:val="00913D9F"/>
    <w:rsid w:val="009143A7"/>
    <w:rsid w:val="00915139"/>
    <w:rsid w:val="00915193"/>
    <w:rsid w:val="009151B9"/>
    <w:rsid w:val="00915EED"/>
    <w:rsid w:val="00916818"/>
    <w:rsid w:val="00917484"/>
    <w:rsid w:val="00917C6F"/>
    <w:rsid w:val="00917D8D"/>
    <w:rsid w:val="0092026D"/>
    <w:rsid w:val="00920D7E"/>
    <w:rsid w:val="0092331D"/>
    <w:rsid w:val="00923576"/>
    <w:rsid w:val="00926A74"/>
    <w:rsid w:val="0092730B"/>
    <w:rsid w:val="00927B28"/>
    <w:rsid w:val="009302B9"/>
    <w:rsid w:val="00930E19"/>
    <w:rsid w:val="009328E4"/>
    <w:rsid w:val="00934124"/>
    <w:rsid w:val="00934E9A"/>
    <w:rsid w:val="00935D55"/>
    <w:rsid w:val="0093647C"/>
    <w:rsid w:val="00936E4A"/>
    <w:rsid w:val="00936F5A"/>
    <w:rsid w:val="00937873"/>
    <w:rsid w:val="00940F2A"/>
    <w:rsid w:val="00941BE1"/>
    <w:rsid w:val="00941E98"/>
    <w:rsid w:val="0094288C"/>
    <w:rsid w:val="00943E76"/>
    <w:rsid w:val="00944DD5"/>
    <w:rsid w:val="00945577"/>
    <w:rsid w:val="00945D19"/>
    <w:rsid w:val="00945D79"/>
    <w:rsid w:val="00946BEC"/>
    <w:rsid w:val="00947A1B"/>
    <w:rsid w:val="00950EB5"/>
    <w:rsid w:val="00950F46"/>
    <w:rsid w:val="00951280"/>
    <w:rsid w:val="009516B9"/>
    <w:rsid w:val="00951BDC"/>
    <w:rsid w:val="0095353A"/>
    <w:rsid w:val="00953ED0"/>
    <w:rsid w:val="00957712"/>
    <w:rsid w:val="009577CA"/>
    <w:rsid w:val="00960290"/>
    <w:rsid w:val="00961D72"/>
    <w:rsid w:val="00962AAC"/>
    <w:rsid w:val="0096453C"/>
    <w:rsid w:val="00965596"/>
    <w:rsid w:val="0096627D"/>
    <w:rsid w:val="00966E69"/>
    <w:rsid w:val="00970195"/>
    <w:rsid w:val="00970EA4"/>
    <w:rsid w:val="0097105B"/>
    <w:rsid w:val="00971678"/>
    <w:rsid w:val="009725F8"/>
    <w:rsid w:val="00972877"/>
    <w:rsid w:val="00972F0D"/>
    <w:rsid w:val="0097348E"/>
    <w:rsid w:val="0097445C"/>
    <w:rsid w:val="009751DB"/>
    <w:rsid w:val="0097595A"/>
    <w:rsid w:val="00975A0E"/>
    <w:rsid w:val="00975C22"/>
    <w:rsid w:val="009760E0"/>
    <w:rsid w:val="00976941"/>
    <w:rsid w:val="00976C65"/>
    <w:rsid w:val="00977053"/>
    <w:rsid w:val="009772F3"/>
    <w:rsid w:val="00977ADB"/>
    <w:rsid w:val="00977D46"/>
    <w:rsid w:val="00977EFA"/>
    <w:rsid w:val="00980195"/>
    <w:rsid w:val="00981A17"/>
    <w:rsid w:val="00981C8B"/>
    <w:rsid w:val="00982511"/>
    <w:rsid w:val="00982886"/>
    <w:rsid w:val="00982ACA"/>
    <w:rsid w:val="00984362"/>
    <w:rsid w:val="00984443"/>
    <w:rsid w:val="00986736"/>
    <w:rsid w:val="00986A77"/>
    <w:rsid w:val="00986C9E"/>
    <w:rsid w:val="00986E02"/>
    <w:rsid w:val="009903AD"/>
    <w:rsid w:val="009903D8"/>
    <w:rsid w:val="00990B26"/>
    <w:rsid w:val="00990DC7"/>
    <w:rsid w:val="009919C8"/>
    <w:rsid w:val="00993C5B"/>
    <w:rsid w:val="0099408A"/>
    <w:rsid w:val="00995845"/>
    <w:rsid w:val="00996213"/>
    <w:rsid w:val="00996492"/>
    <w:rsid w:val="00996FFD"/>
    <w:rsid w:val="00997419"/>
    <w:rsid w:val="009A03E9"/>
    <w:rsid w:val="009A06A4"/>
    <w:rsid w:val="009A109C"/>
    <w:rsid w:val="009A10F2"/>
    <w:rsid w:val="009A1A32"/>
    <w:rsid w:val="009A27AD"/>
    <w:rsid w:val="009A2C3F"/>
    <w:rsid w:val="009A32BF"/>
    <w:rsid w:val="009A48E3"/>
    <w:rsid w:val="009A5C1A"/>
    <w:rsid w:val="009A5C8A"/>
    <w:rsid w:val="009A5F24"/>
    <w:rsid w:val="009A70AA"/>
    <w:rsid w:val="009A7685"/>
    <w:rsid w:val="009B2754"/>
    <w:rsid w:val="009B447E"/>
    <w:rsid w:val="009B48A1"/>
    <w:rsid w:val="009B518D"/>
    <w:rsid w:val="009B5349"/>
    <w:rsid w:val="009B7E91"/>
    <w:rsid w:val="009C00AF"/>
    <w:rsid w:val="009C1A95"/>
    <w:rsid w:val="009C1EA0"/>
    <w:rsid w:val="009C2FFC"/>
    <w:rsid w:val="009C33AC"/>
    <w:rsid w:val="009C33E2"/>
    <w:rsid w:val="009C4294"/>
    <w:rsid w:val="009C4C7D"/>
    <w:rsid w:val="009C5432"/>
    <w:rsid w:val="009C6BC1"/>
    <w:rsid w:val="009C70BA"/>
    <w:rsid w:val="009C7155"/>
    <w:rsid w:val="009D0004"/>
    <w:rsid w:val="009D15D1"/>
    <w:rsid w:val="009D221C"/>
    <w:rsid w:val="009D2266"/>
    <w:rsid w:val="009D297E"/>
    <w:rsid w:val="009D3524"/>
    <w:rsid w:val="009D468D"/>
    <w:rsid w:val="009D48BE"/>
    <w:rsid w:val="009D5633"/>
    <w:rsid w:val="009D5E7E"/>
    <w:rsid w:val="009D7DC1"/>
    <w:rsid w:val="009E010E"/>
    <w:rsid w:val="009E35C5"/>
    <w:rsid w:val="009E4304"/>
    <w:rsid w:val="009E4C52"/>
    <w:rsid w:val="009E5511"/>
    <w:rsid w:val="009E5F42"/>
    <w:rsid w:val="009E6026"/>
    <w:rsid w:val="009E747C"/>
    <w:rsid w:val="009E7596"/>
    <w:rsid w:val="009E77B2"/>
    <w:rsid w:val="009F02EC"/>
    <w:rsid w:val="009F09C6"/>
    <w:rsid w:val="009F212E"/>
    <w:rsid w:val="009F29C7"/>
    <w:rsid w:val="009F3087"/>
    <w:rsid w:val="009F3919"/>
    <w:rsid w:val="009F596C"/>
    <w:rsid w:val="009F5E89"/>
    <w:rsid w:val="009F6251"/>
    <w:rsid w:val="009F6392"/>
    <w:rsid w:val="009F64E1"/>
    <w:rsid w:val="009F705F"/>
    <w:rsid w:val="009F7162"/>
    <w:rsid w:val="009F7510"/>
    <w:rsid w:val="009F7E25"/>
    <w:rsid w:val="00A000F5"/>
    <w:rsid w:val="00A0015D"/>
    <w:rsid w:val="00A0038B"/>
    <w:rsid w:val="00A01C30"/>
    <w:rsid w:val="00A021EF"/>
    <w:rsid w:val="00A037CA"/>
    <w:rsid w:val="00A0401C"/>
    <w:rsid w:val="00A041BF"/>
    <w:rsid w:val="00A049B7"/>
    <w:rsid w:val="00A04AB8"/>
    <w:rsid w:val="00A0684B"/>
    <w:rsid w:val="00A06FC9"/>
    <w:rsid w:val="00A07053"/>
    <w:rsid w:val="00A072F6"/>
    <w:rsid w:val="00A07A8E"/>
    <w:rsid w:val="00A07DAB"/>
    <w:rsid w:val="00A10014"/>
    <w:rsid w:val="00A102C5"/>
    <w:rsid w:val="00A1060A"/>
    <w:rsid w:val="00A10A0F"/>
    <w:rsid w:val="00A10A92"/>
    <w:rsid w:val="00A11D86"/>
    <w:rsid w:val="00A1218C"/>
    <w:rsid w:val="00A12939"/>
    <w:rsid w:val="00A12BAF"/>
    <w:rsid w:val="00A15F23"/>
    <w:rsid w:val="00A1718C"/>
    <w:rsid w:val="00A173C4"/>
    <w:rsid w:val="00A1784E"/>
    <w:rsid w:val="00A206B5"/>
    <w:rsid w:val="00A21CDE"/>
    <w:rsid w:val="00A22130"/>
    <w:rsid w:val="00A234A5"/>
    <w:rsid w:val="00A2359A"/>
    <w:rsid w:val="00A2400A"/>
    <w:rsid w:val="00A240B1"/>
    <w:rsid w:val="00A26B1A"/>
    <w:rsid w:val="00A2773E"/>
    <w:rsid w:val="00A302BC"/>
    <w:rsid w:val="00A30753"/>
    <w:rsid w:val="00A30A25"/>
    <w:rsid w:val="00A3139C"/>
    <w:rsid w:val="00A313BB"/>
    <w:rsid w:val="00A32AAB"/>
    <w:rsid w:val="00A332D4"/>
    <w:rsid w:val="00A3361B"/>
    <w:rsid w:val="00A33A26"/>
    <w:rsid w:val="00A33CD8"/>
    <w:rsid w:val="00A344DC"/>
    <w:rsid w:val="00A351FF"/>
    <w:rsid w:val="00A401DC"/>
    <w:rsid w:val="00A406DE"/>
    <w:rsid w:val="00A4082B"/>
    <w:rsid w:val="00A40C31"/>
    <w:rsid w:val="00A41730"/>
    <w:rsid w:val="00A429FD"/>
    <w:rsid w:val="00A42C60"/>
    <w:rsid w:val="00A4317E"/>
    <w:rsid w:val="00A43655"/>
    <w:rsid w:val="00A448EC"/>
    <w:rsid w:val="00A45285"/>
    <w:rsid w:val="00A455A9"/>
    <w:rsid w:val="00A45671"/>
    <w:rsid w:val="00A46253"/>
    <w:rsid w:val="00A4689F"/>
    <w:rsid w:val="00A46F9B"/>
    <w:rsid w:val="00A4738C"/>
    <w:rsid w:val="00A50142"/>
    <w:rsid w:val="00A51AE3"/>
    <w:rsid w:val="00A52216"/>
    <w:rsid w:val="00A52619"/>
    <w:rsid w:val="00A5444C"/>
    <w:rsid w:val="00A562CD"/>
    <w:rsid w:val="00A56C07"/>
    <w:rsid w:val="00A57B2B"/>
    <w:rsid w:val="00A60584"/>
    <w:rsid w:val="00A609C6"/>
    <w:rsid w:val="00A62C9E"/>
    <w:rsid w:val="00A62D7A"/>
    <w:rsid w:val="00A63ED9"/>
    <w:rsid w:val="00A641D2"/>
    <w:rsid w:val="00A647F0"/>
    <w:rsid w:val="00A64A49"/>
    <w:rsid w:val="00A65E32"/>
    <w:rsid w:val="00A6691B"/>
    <w:rsid w:val="00A6767D"/>
    <w:rsid w:val="00A70727"/>
    <w:rsid w:val="00A70E01"/>
    <w:rsid w:val="00A71417"/>
    <w:rsid w:val="00A71443"/>
    <w:rsid w:val="00A7184B"/>
    <w:rsid w:val="00A75F59"/>
    <w:rsid w:val="00A76847"/>
    <w:rsid w:val="00A76BC8"/>
    <w:rsid w:val="00A773B9"/>
    <w:rsid w:val="00A77707"/>
    <w:rsid w:val="00A8093F"/>
    <w:rsid w:val="00A8139C"/>
    <w:rsid w:val="00A815DE"/>
    <w:rsid w:val="00A815E6"/>
    <w:rsid w:val="00A81C33"/>
    <w:rsid w:val="00A83A36"/>
    <w:rsid w:val="00A844CF"/>
    <w:rsid w:val="00A85411"/>
    <w:rsid w:val="00A862E7"/>
    <w:rsid w:val="00A8656A"/>
    <w:rsid w:val="00A86D9E"/>
    <w:rsid w:val="00A87566"/>
    <w:rsid w:val="00A901C6"/>
    <w:rsid w:val="00A915FB"/>
    <w:rsid w:val="00A917A1"/>
    <w:rsid w:val="00A91B6F"/>
    <w:rsid w:val="00A921BB"/>
    <w:rsid w:val="00A92587"/>
    <w:rsid w:val="00A935BB"/>
    <w:rsid w:val="00A93B51"/>
    <w:rsid w:val="00A94D3F"/>
    <w:rsid w:val="00A96009"/>
    <w:rsid w:val="00A96C6A"/>
    <w:rsid w:val="00A9704E"/>
    <w:rsid w:val="00A97A02"/>
    <w:rsid w:val="00A97D9C"/>
    <w:rsid w:val="00A97E93"/>
    <w:rsid w:val="00AA0BED"/>
    <w:rsid w:val="00AA10EF"/>
    <w:rsid w:val="00AA214C"/>
    <w:rsid w:val="00AA2270"/>
    <w:rsid w:val="00AA3623"/>
    <w:rsid w:val="00AA39CF"/>
    <w:rsid w:val="00AA43DC"/>
    <w:rsid w:val="00AA4CE6"/>
    <w:rsid w:val="00AA4D9E"/>
    <w:rsid w:val="00AA5977"/>
    <w:rsid w:val="00AA5A71"/>
    <w:rsid w:val="00AA6602"/>
    <w:rsid w:val="00AA68C2"/>
    <w:rsid w:val="00AA7BE4"/>
    <w:rsid w:val="00AB20D0"/>
    <w:rsid w:val="00AB26A5"/>
    <w:rsid w:val="00AB3D19"/>
    <w:rsid w:val="00AB3F5F"/>
    <w:rsid w:val="00AB791D"/>
    <w:rsid w:val="00AC0E8C"/>
    <w:rsid w:val="00AC1164"/>
    <w:rsid w:val="00AC1961"/>
    <w:rsid w:val="00AC2E2E"/>
    <w:rsid w:val="00AC41FB"/>
    <w:rsid w:val="00AC43BC"/>
    <w:rsid w:val="00AC51E6"/>
    <w:rsid w:val="00AC558D"/>
    <w:rsid w:val="00AC6D45"/>
    <w:rsid w:val="00AC709C"/>
    <w:rsid w:val="00AC78A5"/>
    <w:rsid w:val="00AC7F88"/>
    <w:rsid w:val="00AD188A"/>
    <w:rsid w:val="00AD274B"/>
    <w:rsid w:val="00AD2CE0"/>
    <w:rsid w:val="00AD3AB1"/>
    <w:rsid w:val="00AD41C9"/>
    <w:rsid w:val="00AD4306"/>
    <w:rsid w:val="00AD4539"/>
    <w:rsid w:val="00AD4AFB"/>
    <w:rsid w:val="00AD4E99"/>
    <w:rsid w:val="00AD7558"/>
    <w:rsid w:val="00AE0BFC"/>
    <w:rsid w:val="00AE154D"/>
    <w:rsid w:val="00AE2DED"/>
    <w:rsid w:val="00AE2FFC"/>
    <w:rsid w:val="00AE3DB8"/>
    <w:rsid w:val="00AE61FB"/>
    <w:rsid w:val="00AE7621"/>
    <w:rsid w:val="00AE7B1B"/>
    <w:rsid w:val="00AF0430"/>
    <w:rsid w:val="00AF04F5"/>
    <w:rsid w:val="00AF14B2"/>
    <w:rsid w:val="00AF151F"/>
    <w:rsid w:val="00AF1AA2"/>
    <w:rsid w:val="00AF23C7"/>
    <w:rsid w:val="00AF24FF"/>
    <w:rsid w:val="00AF29DE"/>
    <w:rsid w:val="00AF7A82"/>
    <w:rsid w:val="00B00230"/>
    <w:rsid w:val="00B034E3"/>
    <w:rsid w:val="00B03953"/>
    <w:rsid w:val="00B048EF"/>
    <w:rsid w:val="00B048F1"/>
    <w:rsid w:val="00B04D5D"/>
    <w:rsid w:val="00B04E9E"/>
    <w:rsid w:val="00B05208"/>
    <w:rsid w:val="00B07456"/>
    <w:rsid w:val="00B1013D"/>
    <w:rsid w:val="00B1467B"/>
    <w:rsid w:val="00B146D7"/>
    <w:rsid w:val="00B14BC0"/>
    <w:rsid w:val="00B14F0C"/>
    <w:rsid w:val="00B14F92"/>
    <w:rsid w:val="00B15082"/>
    <w:rsid w:val="00B1642B"/>
    <w:rsid w:val="00B16B07"/>
    <w:rsid w:val="00B17EAA"/>
    <w:rsid w:val="00B206F6"/>
    <w:rsid w:val="00B20783"/>
    <w:rsid w:val="00B20F40"/>
    <w:rsid w:val="00B217B3"/>
    <w:rsid w:val="00B234A8"/>
    <w:rsid w:val="00B236D7"/>
    <w:rsid w:val="00B23849"/>
    <w:rsid w:val="00B24781"/>
    <w:rsid w:val="00B2506D"/>
    <w:rsid w:val="00B251DA"/>
    <w:rsid w:val="00B252ED"/>
    <w:rsid w:val="00B27FEB"/>
    <w:rsid w:val="00B30643"/>
    <w:rsid w:val="00B31912"/>
    <w:rsid w:val="00B31F8C"/>
    <w:rsid w:val="00B3249B"/>
    <w:rsid w:val="00B3307D"/>
    <w:rsid w:val="00B331B0"/>
    <w:rsid w:val="00B3321B"/>
    <w:rsid w:val="00B3366B"/>
    <w:rsid w:val="00B3660E"/>
    <w:rsid w:val="00B372A8"/>
    <w:rsid w:val="00B376DD"/>
    <w:rsid w:val="00B4043E"/>
    <w:rsid w:val="00B4056B"/>
    <w:rsid w:val="00B409B6"/>
    <w:rsid w:val="00B4178F"/>
    <w:rsid w:val="00B43596"/>
    <w:rsid w:val="00B44B8F"/>
    <w:rsid w:val="00B45A8A"/>
    <w:rsid w:val="00B46B3D"/>
    <w:rsid w:val="00B47D28"/>
    <w:rsid w:val="00B5060F"/>
    <w:rsid w:val="00B54004"/>
    <w:rsid w:val="00B549E2"/>
    <w:rsid w:val="00B553BE"/>
    <w:rsid w:val="00B558D3"/>
    <w:rsid w:val="00B56924"/>
    <w:rsid w:val="00B6138A"/>
    <w:rsid w:val="00B61417"/>
    <w:rsid w:val="00B61CEE"/>
    <w:rsid w:val="00B61E8F"/>
    <w:rsid w:val="00B61F6A"/>
    <w:rsid w:val="00B640A7"/>
    <w:rsid w:val="00B655FE"/>
    <w:rsid w:val="00B671A3"/>
    <w:rsid w:val="00B6774F"/>
    <w:rsid w:val="00B70F86"/>
    <w:rsid w:val="00B7182D"/>
    <w:rsid w:val="00B71A37"/>
    <w:rsid w:val="00B71AE7"/>
    <w:rsid w:val="00B736FA"/>
    <w:rsid w:val="00B73FD3"/>
    <w:rsid w:val="00B759B9"/>
    <w:rsid w:val="00B7650A"/>
    <w:rsid w:val="00B769FE"/>
    <w:rsid w:val="00B7703C"/>
    <w:rsid w:val="00B7783E"/>
    <w:rsid w:val="00B80365"/>
    <w:rsid w:val="00B8037E"/>
    <w:rsid w:val="00B803D5"/>
    <w:rsid w:val="00B81CE4"/>
    <w:rsid w:val="00B82F31"/>
    <w:rsid w:val="00B834A6"/>
    <w:rsid w:val="00B83F74"/>
    <w:rsid w:val="00B84445"/>
    <w:rsid w:val="00B848DF"/>
    <w:rsid w:val="00B8523D"/>
    <w:rsid w:val="00B8599F"/>
    <w:rsid w:val="00B8605F"/>
    <w:rsid w:val="00B91F1B"/>
    <w:rsid w:val="00B94C87"/>
    <w:rsid w:val="00B94E6F"/>
    <w:rsid w:val="00B95070"/>
    <w:rsid w:val="00B95718"/>
    <w:rsid w:val="00B95863"/>
    <w:rsid w:val="00B96515"/>
    <w:rsid w:val="00BA1415"/>
    <w:rsid w:val="00BA182C"/>
    <w:rsid w:val="00BA2825"/>
    <w:rsid w:val="00BA2DE8"/>
    <w:rsid w:val="00BA4BA7"/>
    <w:rsid w:val="00BA58D1"/>
    <w:rsid w:val="00BA6360"/>
    <w:rsid w:val="00BA6617"/>
    <w:rsid w:val="00BA7DC3"/>
    <w:rsid w:val="00BB0960"/>
    <w:rsid w:val="00BB0B93"/>
    <w:rsid w:val="00BB20A5"/>
    <w:rsid w:val="00BB2EF3"/>
    <w:rsid w:val="00BB2FAF"/>
    <w:rsid w:val="00BB354D"/>
    <w:rsid w:val="00BB36E9"/>
    <w:rsid w:val="00BB4F32"/>
    <w:rsid w:val="00BB58DC"/>
    <w:rsid w:val="00BB6316"/>
    <w:rsid w:val="00BB6A11"/>
    <w:rsid w:val="00BB7E3B"/>
    <w:rsid w:val="00BC05DE"/>
    <w:rsid w:val="00BC1842"/>
    <w:rsid w:val="00BC3E51"/>
    <w:rsid w:val="00BC57D6"/>
    <w:rsid w:val="00BC5F29"/>
    <w:rsid w:val="00BC6E75"/>
    <w:rsid w:val="00BD1CEB"/>
    <w:rsid w:val="00BD254F"/>
    <w:rsid w:val="00BD257E"/>
    <w:rsid w:val="00BD2B08"/>
    <w:rsid w:val="00BD3B60"/>
    <w:rsid w:val="00BD4FED"/>
    <w:rsid w:val="00BD6007"/>
    <w:rsid w:val="00BD7689"/>
    <w:rsid w:val="00BD7FD5"/>
    <w:rsid w:val="00BE107A"/>
    <w:rsid w:val="00BE19AB"/>
    <w:rsid w:val="00BE26DA"/>
    <w:rsid w:val="00BE27E6"/>
    <w:rsid w:val="00BE2C70"/>
    <w:rsid w:val="00BE5C01"/>
    <w:rsid w:val="00BE601A"/>
    <w:rsid w:val="00BE7D62"/>
    <w:rsid w:val="00BF269F"/>
    <w:rsid w:val="00BF4280"/>
    <w:rsid w:val="00BF4C72"/>
    <w:rsid w:val="00BF527A"/>
    <w:rsid w:val="00BF56F9"/>
    <w:rsid w:val="00BF5E66"/>
    <w:rsid w:val="00BF5EE1"/>
    <w:rsid w:val="00BF6A46"/>
    <w:rsid w:val="00C000DE"/>
    <w:rsid w:val="00C01707"/>
    <w:rsid w:val="00C01B5D"/>
    <w:rsid w:val="00C01B86"/>
    <w:rsid w:val="00C024FE"/>
    <w:rsid w:val="00C03F36"/>
    <w:rsid w:val="00C0409D"/>
    <w:rsid w:val="00C0493F"/>
    <w:rsid w:val="00C062BD"/>
    <w:rsid w:val="00C06ECA"/>
    <w:rsid w:val="00C0795B"/>
    <w:rsid w:val="00C10D9B"/>
    <w:rsid w:val="00C116AF"/>
    <w:rsid w:val="00C118C2"/>
    <w:rsid w:val="00C12760"/>
    <w:rsid w:val="00C13674"/>
    <w:rsid w:val="00C146C1"/>
    <w:rsid w:val="00C147AE"/>
    <w:rsid w:val="00C15B07"/>
    <w:rsid w:val="00C16063"/>
    <w:rsid w:val="00C174E2"/>
    <w:rsid w:val="00C17B21"/>
    <w:rsid w:val="00C20964"/>
    <w:rsid w:val="00C21CC7"/>
    <w:rsid w:val="00C221EE"/>
    <w:rsid w:val="00C223C9"/>
    <w:rsid w:val="00C22904"/>
    <w:rsid w:val="00C22DD4"/>
    <w:rsid w:val="00C237BA"/>
    <w:rsid w:val="00C30785"/>
    <w:rsid w:val="00C33665"/>
    <w:rsid w:val="00C3659F"/>
    <w:rsid w:val="00C4067F"/>
    <w:rsid w:val="00C41315"/>
    <w:rsid w:val="00C41D15"/>
    <w:rsid w:val="00C41DCE"/>
    <w:rsid w:val="00C4239B"/>
    <w:rsid w:val="00C42E73"/>
    <w:rsid w:val="00C448C7"/>
    <w:rsid w:val="00C44FD3"/>
    <w:rsid w:val="00C4549F"/>
    <w:rsid w:val="00C45945"/>
    <w:rsid w:val="00C45CCD"/>
    <w:rsid w:val="00C46278"/>
    <w:rsid w:val="00C46600"/>
    <w:rsid w:val="00C46E04"/>
    <w:rsid w:val="00C470DB"/>
    <w:rsid w:val="00C472AE"/>
    <w:rsid w:val="00C5027D"/>
    <w:rsid w:val="00C5114B"/>
    <w:rsid w:val="00C53405"/>
    <w:rsid w:val="00C5420D"/>
    <w:rsid w:val="00C54929"/>
    <w:rsid w:val="00C54C9E"/>
    <w:rsid w:val="00C5664D"/>
    <w:rsid w:val="00C57774"/>
    <w:rsid w:val="00C60551"/>
    <w:rsid w:val="00C60EE4"/>
    <w:rsid w:val="00C610F3"/>
    <w:rsid w:val="00C61CC9"/>
    <w:rsid w:val="00C623D2"/>
    <w:rsid w:val="00C62DF2"/>
    <w:rsid w:val="00C62E91"/>
    <w:rsid w:val="00C62F8C"/>
    <w:rsid w:val="00C63A45"/>
    <w:rsid w:val="00C64656"/>
    <w:rsid w:val="00C65F60"/>
    <w:rsid w:val="00C660C4"/>
    <w:rsid w:val="00C661CC"/>
    <w:rsid w:val="00C66CB7"/>
    <w:rsid w:val="00C6776E"/>
    <w:rsid w:val="00C70ED3"/>
    <w:rsid w:val="00C71045"/>
    <w:rsid w:val="00C72574"/>
    <w:rsid w:val="00C73A5C"/>
    <w:rsid w:val="00C757F1"/>
    <w:rsid w:val="00C75A9C"/>
    <w:rsid w:val="00C77A4B"/>
    <w:rsid w:val="00C80820"/>
    <w:rsid w:val="00C818BE"/>
    <w:rsid w:val="00C81F31"/>
    <w:rsid w:val="00C843CE"/>
    <w:rsid w:val="00C84CF4"/>
    <w:rsid w:val="00C8550A"/>
    <w:rsid w:val="00C85606"/>
    <w:rsid w:val="00C872A6"/>
    <w:rsid w:val="00C87354"/>
    <w:rsid w:val="00C87CA7"/>
    <w:rsid w:val="00C9018E"/>
    <w:rsid w:val="00C901B7"/>
    <w:rsid w:val="00C90513"/>
    <w:rsid w:val="00C910DA"/>
    <w:rsid w:val="00C91921"/>
    <w:rsid w:val="00C9231F"/>
    <w:rsid w:val="00C929AA"/>
    <w:rsid w:val="00C93B40"/>
    <w:rsid w:val="00C945EB"/>
    <w:rsid w:val="00C946ED"/>
    <w:rsid w:val="00C9798F"/>
    <w:rsid w:val="00CA0790"/>
    <w:rsid w:val="00CA0C3E"/>
    <w:rsid w:val="00CA0D3D"/>
    <w:rsid w:val="00CA1D01"/>
    <w:rsid w:val="00CA1EFB"/>
    <w:rsid w:val="00CA1FA7"/>
    <w:rsid w:val="00CA2368"/>
    <w:rsid w:val="00CA2BFC"/>
    <w:rsid w:val="00CA4F7E"/>
    <w:rsid w:val="00CA59E6"/>
    <w:rsid w:val="00CA5B61"/>
    <w:rsid w:val="00CA5D29"/>
    <w:rsid w:val="00CB0086"/>
    <w:rsid w:val="00CB1E40"/>
    <w:rsid w:val="00CB2419"/>
    <w:rsid w:val="00CB251F"/>
    <w:rsid w:val="00CB26C2"/>
    <w:rsid w:val="00CB278C"/>
    <w:rsid w:val="00CB2AA4"/>
    <w:rsid w:val="00CB2B5A"/>
    <w:rsid w:val="00CB3A62"/>
    <w:rsid w:val="00CB412F"/>
    <w:rsid w:val="00CB4B51"/>
    <w:rsid w:val="00CB587D"/>
    <w:rsid w:val="00CB5A3E"/>
    <w:rsid w:val="00CB5BA7"/>
    <w:rsid w:val="00CB5D6A"/>
    <w:rsid w:val="00CB63D0"/>
    <w:rsid w:val="00CB6EDE"/>
    <w:rsid w:val="00CB793D"/>
    <w:rsid w:val="00CB7A65"/>
    <w:rsid w:val="00CB7E35"/>
    <w:rsid w:val="00CC03A7"/>
    <w:rsid w:val="00CC0A75"/>
    <w:rsid w:val="00CC390A"/>
    <w:rsid w:val="00CC3EC9"/>
    <w:rsid w:val="00CC4770"/>
    <w:rsid w:val="00CC4793"/>
    <w:rsid w:val="00CC575F"/>
    <w:rsid w:val="00CC59EC"/>
    <w:rsid w:val="00CC602A"/>
    <w:rsid w:val="00CC603B"/>
    <w:rsid w:val="00CC6E5B"/>
    <w:rsid w:val="00CC701F"/>
    <w:rsid w:val="00CD1B5D"/>
    <w:rsid w:val="00CD273F"/>
    <w:rsid w:val="00CD29E1"/>
    <w:rsid w:val="00CD3646"/>
    <w:rsid w:val="00CD4933"/>
    <w:rsid w:val="00CD4ACE"/>
    <w:rsid w:val="00CD7385"/>
    <w:rsid w:val="00CE0ACC"/>
    <w:rsid w:val="00CE1031"/>
    <w:rsid w:val="00CE22A2"/>
    <w:rsid w:val="00CE2F78"/>
    <w:rsid w:val="00CE32F0"/>
    <w:rsid w:val="00CE35F1"/>
    <w:rsid w:val="00CE3CBA"/>
    <w:rsid w:val="00CE457B"/>
    <w:rsid w:val="00CE4CB3"/>
    <w:rsid w:val="00CE63D4"/>
    <w:rsid w:val="00CE6C5F"/>
    <w:rsid w:val="00CE6CB6"/>
    <w:rsid w:val="00CE6E10"/>
    <w:rsid w:val="00CE7B59"/>
    <w:rsid w:val="00CF0552"/>
    <w:rsid w:val="00CF08F7"/>
    <w:rsid w:val="00CF16BF"/>
    <w:rsid w:val="00CF1BCF"/>
    <w:rsid w:val="00CF1D42"/>
    <w:rsid w:val="00CF20CC"/>
    <w:rsid w:val="00CF2A22"/>
    <w:rsid w:val="00CF423E"/>
    <w:rsid w:val="00CF54D7"/>
    <w:rsid w:val="00CF57D2"/>
    <w:rsid w:val="00CF5A10"/>
    <w:rsid w:val="00CF5C4A"/>
    <w:rsid w:val="00CF792F"/>
    <w:rsid w:val="00D00DA2"/>
    <w:rsid w:val="00D04082"/>
    <w:rsid w:val="00D045D5"/>
    <w:rsid w:val="00D04E24"/>
    <w:rsid w:val="00D05C6F"/>
    <w:rsid w:val="00D06AE6"/>
    <w:rsid w:val="00D077E1"/>
    <w:rsid w:val="00D078C3"/>
    <w:rsid w:val="00D1074A"/>
    <w:rsid w:val="00D12669"/>
    <w:rsid w:val="00D12E12"/>
    <w:rsid w:val="00D134AE"/>
    <w:rsid w:val="00D149E5"/>
    <w:rsid w:val="00D14C8E"/>
    <w:rsid w:val="00D1538A"/>
    <w:rsid w:val="00D16D64"/>
    <w:rsid w:val="00D17977"/>
    <w:rsid w:val="00D20820"/>
    <w:rsid w:val="00D20869"/>
    <w:rsid w:val="00D21BAB"/>
    <w:rsid w:val="00D223EE"/>
    <w:rsid w:val="00D230B0"/>
    <w:rsid w:val="00D25C32"/>
    <w:rsid w:val="00D260F6"/>
    <w:rsid w:val="00D3030E"/>
    <w:rsid w:val="00D3188B"/>
    <w:rsid w:val="00D31FD5"/>
    <w:rsid w:val="00D32255"/>
    <w:rsid w:val="00D32561"/>
    <w:rsid w:val="00D32BAA"/>
    <w:rsid w:val="00D33F2E"/>
    <w:rsid w:val="00D3418B"/>
    <w:rsid w:val="00D352A9"/>
    <w:rsid w:val="00D35946"/>
    <w:rsid w:val="00D361E9"/>
    <w:rsid w:val="00D36845"/>
    <w:rsid w:val="00D37461"/>
    <w:rsid w:val="00D40BD8"/>
    <w:rsid w:val="00D4262C"/>
    <w:rsid w:val="00D42662"/>
    <w:rsid w:val="00D4278C"/>
    <w:rsid w:val="00D440BD"/>
    <w:rsid w:val="00D440FE"/>
    <w:rsid w:val="00D447A0"/>
    <w:rsid w:val="00D448C2"/>
    <w:rsid w:val="00D45874"/>
    <w:rsid w:val="00D45D68"/>
    <w:rsid w:val="00D45D87"/>
    <w:rsid w:val="00D463EF"/>
    <w:rsid w:val="00D46535"/>
    <w:rsid w:val="00D46ACC"/>
    <w:rsid w:val="00D46B14"/>
    <w:rsid w:val="00D473A1"/>
    <w:rsid w:val="00D477FA"/>
    <w:rsid w:val="00D47FDB"/>
    <w:rsid w:val="00D504A8"/>
    <w:rsid w:val="00D5227D"/>
    <w:rsid w:val="00D52D56"/>
    <w:rsid w:val="00D536B9"/>
    <w:rsid w:val="00D540AB"/>
    <w:rsid w:val="00D55988"/>
    <w:rsid w:val="00D566DE"/>
    <w:rsid w:val="00D5695B"/>
    <w:rsid w:val="00D57C9E"/>
    <w:rsid w:val="00D57DC3"/>
    <w:rsid w:val="00D60600"/>
    <w:rsid w:val="00D60C1D"/>
    <w:rsid w:val="00D60D50"/>
    <w:rsid w:val="00D621A4"/>
    <w:rsid w:val="00D62F17"/>
    <w:rsid w:val="00D64B65"/>
    <w:rsid w:val="00D66339"/>
    <w:rsid w:val="00D667A9"/>
    <w:rsid w:val="00D67DB3"/>
    <w:rsid w:val="00D70149"/>
    <w:rsid w:val="00D705D8"/>
    <w:rsid w:val="00D7175F"/>
    <w:rsid w:val="00D71F71"/>
    <w:rsid w:val="00D73623"/>
    <w:rsid w:val="00D73CA9"/>
    <w:rsid w:val="00D742BE"/>
    <w:rsid w:val="00D74D74"/>
    <w:rsid w:val="00D75820"/>
    <w:rsid w:val="00D75C2C"/>
    <w:rsid w:val="00D762A9"/>
    <w:rsid w:val="00D7713B"/>
    <w:rsid w:val="00D77C1C"/>
    <w:rsid w:val="00D8011E"/>
    <w:rsid w:val="00D80B4E"/>
    <w:rsid w:val="00D813AB"/>
    <w:rsid w:val="00D81801"/>
    <w:rsid w:val="00D821AD"/>
    <w:rsid w:val="00D82210"/>
    <w:rsid w:val="00D82903"/>
    <w:rsid w:val="00D829D8"/>
    <w:rsid w:val="00D8495A"/>
    <w:rsid w:val="00D8562F"/>
    <w:rsid w:val="00D85C8C"/>
    <w:rsid w:val="00D85E07"/>
    <w:rsid w:val="00D85EBE"/>
    <w:rsid w:val="00D8657F"/>
    <w:rsid w:val="00D86EB7"/>
    <w:rsid w:val="00D8706A"/>
    <w:rsid w:val="00D87473"/>
    <w:rsid w:val="00D87C44"/>
    <w:rsid w:val="00D901D8"/>
    <w:rsid w:val="00D9076D"/>
    <w:rsid w:val="00D90B7D"/>
    <w:rsid w:val="00D90C59"/>
    <w:rsid w:val="00D91A5E"/>
    <w:rsid w:val="00D91E06"/>
    <w:rsid w:val="00D91E15"/>
    <w:rsid w:val="00D952E7"/>
    <w:rsid w:val="00D95C1E"/>
    <w:rsid w:val="00D95C91"/>
    <w:rsid w:val="00D95F51"/>
    <w:rsid w:val="00D96B6B"/>
    <w:rsid w:val="00D97B1E"/>
    <w:rsid w:val="00DA0E6D"/>
    <w:rsid w:val="00DA0F98"/>
    <w:rsid w:val="00DA1A1B"/>
    <w:rsid w:val="00DA207E"/>
    <w:rsid w:val="00DA2D87"/>
    <w:rsid w:val="00DA341B"/>
    <w:rsid w:val="00DA3841"/>
    <w:rsid w:val="00DA4235"/>
    <w:rsid w:val="00DA46B3"/>
    <w:rsid w:val="00DA5218"/>
    <w:rsid w:val="00DA5C67"/>
    <w:rsid w:val="00DA5FFF"/>
    <w:rsid w:val="00DA6EDC"/>
    <w:rsid w:val="00DA7714"/>
    <w:rsid w:val="00DB1652"/>
    <w:rsid w:val="00DB1938"/>
    <w:rsid w:val="00DB1E46"/>
    <w:rsid w:val="00DB28C1"/>
    <w:rsid w:val="00DB2F76"/>
    <w:rsid w:val="00DB306E"/>
    <w:rsid w:val="00DB3E47"/>
    <w:rsid w:val="00DB42B0"/>
    <w:rsid w:val="00DB5230"/>
    <w:rsid w:val="00DB63CC"/>
    <w:rsid w:val="00DB6DF0"/>
    <w:rsid w:val="00DB7FB7"/>
    <w:rsid w:val="00DC1358"/>
    <w:rsid w:val="00DC13D5"/>
    <w:rsid w:val="00DC2136"/>
    <w:rsid w:val="00DC2DE4"/>
    <w:rsid w:val="00DC2FE6"/>
    <w:rsid w:val="00DC3B3B"/>
    <w:rsid w:val="00DC3F0C"/>
    <w:rsid w:val="00DC4F5C"/>
    <w:rsid w:val="00DC54DC"/>
    <w:rsid w:val="00DC576D"/>
    <w:rsid w:val="00DC7E40"/>
    <w:rsid w:val="00DD0A2A"/>
    <w:rsid w:val="00DD1A9F"/>
    <w:rsid w:val="00DD5E50"/>
    <w:rsid w:val="00DD6C71"/>
    <w:rsid w:val="00DD6FDA"/>
    <w:rsid w:val="00DE09DF"/>
    <w:rsid w:val="00DE4D39"/>
    <w:rsid w:val="00DE5539"/>
    <w:rsid w:val="00DE55CF"/>
    <w:rsid w:val="00DE5BA3"/>
    <w:rsid w:val="00DE6597"/>
    <w:rsid w:val="00DE65BA"/>
    <w:rsid w:val="00DE7CAD"/>
    <w:rsid w:val="00DF1144"/>
    <w:rsid w:val="00DF200A"/>
    <w:rsid w:val="00DF2B38"/>
    <w:rsid w:val="00DF3D86"/>
    <w:rsid w:val="00DF47D5"/>
    <w:rsid w:val="00DF4842"/>
    <w:rsid w:val="00DF49C4"/>
    <w:rsid w:val="00DF4EE2"/>
    <w:rsid w:val="00DF532E"/>
    <w:rsid w:val="00DF590A"/>
    <w:rsid w:val="00E0008C"/>
    <w:rsid w:val="00E00EB4"/>
    <w:rsid w:val="00E012ED"/>
    <w:rsid w:val="00E01BCE"/>
    <w:rsid w:val="00E01C5B"/>
    <w:rsid w:val="00E01D12"/>
    <w:rsid w:val="00E02F37"/>
    <w:rsid w:val="00E0387E"/>
    <w:rsid w:val="00E03BB9"/>
    <w:rsid w:val="00E0433F"/>
    <w:rsid w:val="00E04455"/>
    <w:rsid w:val="00E04503"/>
    <w:rsid w:val="00E04952"/>
    <w:rsid w:val="00E0589A"/>
    <w:rsid w:val="00E062E4"/>
    <w:rsid w:val="00E102B0"/>
    <w:rsid w:val="00E112CB"/>
    <w:rsid w:val="00E116F0"/>
    <w:rsid w:val="00E126D9"/>
    <w:rsid w:val="00E1326D"/>
    <w:rsid w:val="00E13849"/>
    <w:rsid w:val="00E1482A"/>
    <w:rsid w:val="00E15912"/>
    <w:rsid w:val="00E15E96"/>
    <w:rsid w:val="00E16143"/>
    <w:rsid w:val="00E16EBD"/>
    <w:rsid w:val="00E20E1A"/>
    <w:rsid w:val="00E21282"/>
    <w:rsid w:val="00E21535"/>
    <w:rsid w:val="00E21AAD"/>
    <w:rsid w:val="00E2313E"/>
    <w:rsid w:val="00E2501B"/>
    <w:rsid w:val="00E252E0"/>
    <w:rsid w:val="00E25406"/>
    <w:rsid w:val="00E2563E"/>
    <w:rsid w:val="00E2570D"/>
    <w:rsid w:val="00E258C6"/>
    <w:rsid w:val="00E26C10"/>
    <w:rsid w:val="00E27A8C"/>
    <w:rsid w:val="00E27DBD"/>
    <w:rsid w:val="00E320D5"/>
    <w:rsid w:val="00E32150"/>
    <w:rsid w:val="00E3287A"/>
    <w:rsid w:val="00E32A36"/>
    <w:rsid w:val="00E32AB9"/>
    <w:rsid w:val="00E32B9E"/>
    <w:rsid w:val="00E33620"/>
    <w:rsid w:val="00E337CE"/>
    <w:rsid w:val="00E3448A"/>
    <w:rsid w:val="00E344A5"/>
    <w:rsid w:val="00E344D6"/>
    <w:rsid w:val="00E34B76"/>
    <w:rsid w:val="00E34CB5"/>
    <w:rsid w:val="00E350DF"/>
    <w:rsid w:val="00E35350"/>
    <w:rsid w:val="00E35ED3"/>
    <w:rsid w:val="00E407BE"/>
    <w:rsid w:val="00E408F7"/>
    <w:rsid w:val="00E40ACD"/>
    <w:rsid w:val="00E40EED"/>
    <w:rsid w:val="00E410F6"/>
    <w:rsid w:val="00E4137D"/>
    <w:rsid w:val="00E41E9A"/>
    <w:rsid w:val="00E425D2"/>
    <w:rsid w:val="00E428C9"/>
    <w:rsid w:val="00E42E76"/>
    <w:rsid w:val="00E43884"/>
    <w:rsid w:val="00E43C2D"/>
    <w:rsid w:val="00E44337"/>
    <w:rsid w:val="00E44BA6"/>
    <w:rsid w:val="00E4587B"/>
    <w:rsid w:val="00E50A5B"/>
    <w:rsid w:val="00E521D6"/>
    <w:rsid w:val="00E5328F"/>
    <w:rsid w:val="00E54BAE"/>
    <w:rsid w:val="00E55018"/>
    <w:rsid w:val="00E55063"/>
    <w:rsid w:val="00E556D9"/>
    <w:rsid w:val="00E563ED"/>
    <w:rsid w:val="00E56421"/>
    <w:rsid w:val="00E5767A"/>
    <w:rsid w:val="00E5785D"/>
    <w:rsid w:val="00E57FBA"/>
    <w:rsid w:val="00E60303"/>
    <w:rsid w:val="00E60DDB"/>
    <w:rsid w:val="00E60F20"/>
    <w:rsid w:val="00E60FB2"/>
    <w:rsid w:val="00E611B9"/>
    <w:rsid w:val="00E63609"/>
    <w:rsid w:val="00E636F9"/>
    <w:rsid w:val="00E654B8"/>
    <w:rsid w:val="00E668CC"/>
    <w:rsid w:val="00E66959"/>
    <w:rsid w:val="00E6713E"/>
    <w:rsid w:val="00E67399"/>
    <w:rsid w:val="00E673F6"/>
    <w:rsid w:val="00E70259"/>
    <w:rsid w:val="00E71A0B"/>
    <w:rsid w:val="00E71BF5"/>
    <w:rsid w:val="00E72B59"/>
    <w:rsid w:val="00E7496C"/>
    <w:rsid w:val="00E75814"/>
    <w:rsid w:val="00E75D23"/>
    <w:rsid w:val="00E75DDA"/>
    <w:rsid w:val="00E770BA"/>
    <w:rsid w:val="00E80123"/>
    <w:rsid w:val="00E804BC"/>
    <w:rsid w:val="00E819A7"/>
    <w:rsid w:val="00E81EC9"/>
    <w:rsid w:val="00E82E3E"/>
    <w:rsid w:val="00E82F06"/>
    <w:rsid w:val="00E8314B"/>
    <w:rsid w:val="00E87133"/>
    <w:rsid w:val="00E87D44"/>
    <w:rsid w:val="00E90D99"/>
    <w:rsid w:val="00E91674"/>
    <w:rsid w:val="00E92B1F"/>
    <w:rsid w:val="00E93755"/>
    <w:rsid w:val="00E93C2E"/>
    <w:rsid w:val="00E9420E"/>
    <w:rsid w:val="00E943EC"/>
    <w:rsid w:val="00E96827"/>
    <w:rsid w:val="00E9720D"/>
    <w:rsid w:val="00EA0AD0"/>
    <w:rsid w:val="00EA1C9A"/>
    <w:rsid w:val="00EA279B"/>
    <w:rsid w:val="00EA2D71"/>
    <w:rsid w:val="00EA3340"/>
    <w:rsid w:val="00EA3469"/>
    <w:rsid w:val="00EA49A6"/>
    <w:rsid w:val="00EA4DC3"/>
    <w:rsid w:val="00EA66BA"/>
    <w:rsid w:val="00EA6726"/>
    <w:rsid w:val="00EB1174"/>
    <w:rsid w:val="00EB2289"/>
    <w:rsid w:val="00EB2684"/>
    <w:rsid w:val="00EB27E1"/>
    <w:rsid w:val="00EB2DFF"/>
    <w:rsid w:val="00EB303C"/>
    <w:rsid w:val="00EB3397"/>
    <w:rsid w:val="00EB3C8A"/>
    <w:rsid w:val="00EB6153"/>
    <w:rsid w:val="00EB6565"/>
    <w:rsid w:val="00EB6B6A"/>
    <w:rsid w:val="00EB7AFB"/>
    <w:rsid w:val="00EC0ADF"/>
    <w:rsid w:val="00EC0F76"/>
    <w:rsid w:val="00EC12D9"/>
    <w:rsid w:val="00EC1420"/>
    <w:rsid w:val="00EC1763"/>
    <w:rsid w:val="00EC3579"/>
    <w:rsid w:val="00EC35E9"/>
    <w:rsid w:val="00EC49C2"/>
    <w:rsid w:val="00EC4C1C"/>
    <w:rsid w:val="00EC59C6"/>
    <w:rsid w:val="00EC69B3"/>
    <w:rsid w:val="00EC6B9F"/>
    <w:rsid w:val="00EC7027"/>
    <w:rsid w:val="00ED0A94"/>
    <w:rsid w:val="00ED0B16"/>
    <w:rsid w:val="00ED13BE"/>
    <w:rsid w:val="00ED4799"/>
    <w:rsid w:val="00ED4DC5"/>
    <w:rsid w:val="00ED594F"/>
    <w:rsid w:val="00ED6412"/>
    <w:rsid w:val="00ED6C65"/>
    <w:rsid w:val="00EE0FFA"/>
    <w:rsid w:val="00EE1569"/>
    <w:rsid w:val="00EE166B"/>
    <w:rsid w:val="00EE3CA8"/>
    <w:rsid w:val="00EE429F"/>
    <w:rsid w:val="00EE515E"/>
    <w:rsid w:val="00EE5A92"/>
    <w:rsid w:val="00EE5BB1"/>
    <w:rsid w:val="00EE60B4"/>
    <w:rsid w:val="00EE68B9"/>
    <w:rsid w:val="00EE7009"/>
    <w:rsid w:val="00EE7799"/>
    <w:rsid w:val="00EE7BBB"/>
    <w:rsid w:val="00EE7DD0"/>
    <w:rsid w:val="00EF0E9A"/>
    <w:rsid w:val="00EF1390"/>
    <w:rsid w:val="00EF185E"/>
    <w:rsid w:val="00EF1CC4"/>
    <w:rsid w:val="00EF4712"/>
    <w:rsid w:val="00EF4AD0"/>
    <w:rsid w:val="00EF55E6"/>
    <w:rsid w:val="00EF7AC7"/>
    <w:rsid w:val="00F000EE"/>
    <w:rsid w:val="00F00577"/>
    <w:rsid w:val="00F00C66"/>
    <w:rsid w:val="00F00D04"/>
    <w:rsid w:val="00F00FC2"/>
    <w:rsid w:val="00F02A4F"/>
    <w:rsid w:val="00F0415A"/>
    <w:rsid w:val="00F04320"/>
    <w:rsid w:val="00F04389"/>
    <w:rsid w:val="00F065EE"/>
    <w:rsid w:val="00F06DCB"/>
    <w:rsid w:val="00F06F8E"/>
    <w:rsid w:val="00F0723E"/>
    <w:rsid w:val="00F10211"/>
    <w:rsid w:val="00F11219"/>
    <w:rsid w:val="00F12783"/>
    <w:rsid w:val="00F144B0"/>
    <w:rsid w:val="00F14796"/>
    <w:rsid w:val="00F1503F"/>
    <w:rsid w:val="00F1595A"/>
    <w:rsid w:val="00F16929"/>
    <w:rsid w:val="00F16A15"/>
    <w:rsid w:val="00F1748D"/>
    <w:rsid w:val="00F21B76"/>
    <w:rsid w:val="00F23135"/>
    <w:rsid w:val="00F23F00"/>
    <w:rsid w:val="00F23F72"/>
    <w:rsid w:val="00F248DC"/>
    <w:rsid w:val="00F24F83"/>
    <w:rsid w:val="00F27738"/>
    <w:rsid w:val="00F302DB"/>
    <w:rsid w:val="00F30BD4"/>
    <w:rsid w:val="00F30D9B"/>
    <w:rsid w:val="00F32369"/>
    <w:rsid w:val="00F33089"/>
    <w:rsid w:val="00F356BF"/>
    <w:rsid w:val="00F35CE7"/>
    <w:rsid w:val="00F3681E"/>
    <w:rsid w:val="00F36EEF"/>
    <w:rsid w:val="00F37AC5"/>
    <w:rsid w:val="00F401F2"/>
    <w:rsid w:val="00F404D4"/>
    <w:rsid w:val="00F4292B"/>
    <w:rsid w:val="00F43614"/>
    <w:rsid w:val="00F46663"/>
    <w:rsid w:val="00F46C3E"/>
    <w:rsid w:val="00F47231"/>
    <w:rsid w:val="00F473B4"/>
    <w:rsid w:val="00F47958"/>
    <w:rsid w:val="00F530C1"/>
    <w:rsid w:val="00F53775"/>
    <w:rsid w:val="00F5399C"/>
    <w:rsid w:val="00F53A22"/>
    <w:rsid w:val="00F5442F"/>
    <w:rsid w:val="00F546CC"/>
    <w:rsid w:val="00F54960"/>
    <w:rsid w:val="00F54AF7"/>
    <w:rsid w:val="00F56506"/>
    <w:rsid w:val="00F62842"/>
    <w:rsid w:val="00F62BC3"/>
    <w:rsid w:val="00F64F50"/>
    <w:rsid w:val="00F65F1F"/>
    <w:rsid w:val="00F665B2"/>
    <w:rsid w:val="00F66E20"/>
    <w:rsid w:val="00F6735F"/>
    <w:rsid w:val="00F67BFE"/>
    <w:rsid w:val="00F714FA"/>
    <w:rsid w:val="00F71E3E"/>
    <w:rsid w:val="00F71E68"/>
    <w:rsid w:val="00F7381B"/>
    <w:rsid w:val="00F744CE"/>
    <w:rsid w:val="00F7584D"/>
    <w:rsid w:val="00F75C6E"/>
    <w:rsid w:val="00F7611F"/>
    <w:rsid w:val="00F77014"/>
    <w:rsid w:val="00F776CA"/>
    <w:rsid w:val="00F804FB"/>
    <w:rsid w:val="00F82061"/>
    <w:rsid w:val="00F825CC"/>
    <w:rsid w:val="00F8288F"/>
    <w:rsid w:val="00F82FD1"/>
    <w:rsid w:val="00F83585"/>
    <w:rsid w:val="00F83DD4"/>
    <w:rsid w:val="00F84213"/>
    <w:rsid w:val="00F845DD"/>
    <w:rsid w:val="00F85285"/>
    <w:rsid w:val="00F85770"/>
    <w:rsid w:val="00F87268"/>
    <w:rsid w:val="00F8766C"/>
    <w:rsid w:val="00F877FD"/>
    <w:rsid w:val="00F8796D"/>
    <w:rsid w:val="00F91363"/>
    <w:rsid w:val="00F91CE6"/>
    <w:rsid w:val="00F9292D"/>
    <w:rsid w:val="00F93ED8"/>
    <w:rsid w:val="00F94883"/>
    <w:rsid w:val="00F963F9"/>
    <w:rsid w:val="00F96436"/>
    <w:rsid w:val="00FA0B0E"/>
    <w:rsid w:val="00FA0DB2"/>
    <w:rsid w:val="00FA1299"/>
    <w:rsid w:val="00FA2016"/>
    <w:rsid w:val="00FA2B42"/>
    <w:rsid w:val="00FA306E"/>
    <w:rsid w:val="00FA30C4"/>
    <w:rsid w:val="00FA470C"/>
    <w:rsid w:val="00FA53E8"/>
    <w:rsid w:val="00FA5AFD"/>
    <w:rsid w:val="00FA5DBC"/>
    <w:rsid w:val="00FA65A1"/>
    <w:rsid w:val="00FA69ED"/>
    <w:rsid w:val="00FA7DA8"/>
    <w:rsid w:val="00FB0480"/>
    <w:rsid w:val="00FB04F7"/>
    <w:rsid w:val="00FB2E81"/>
    <w:rsid w:val="00FB3468"/>
    <w:rsid w:val="00FB429D"/>
    <w:rsid w:val="00FB4B31"/>
    <w:rsid w:val="00FB4C3A"/>
    <w:rsid w:val="00FB5530"/>
    <w:rsid w:val="00FB61BF"/>
    <w:rsid w:val="00FB6792"/>
    <w:rsid w:val="00FB7349"/>
    <w:rsid w:val="00FC0206"/>
    <w:rsid w:val="00FC02C5"/>
    <w:rsid w:val="00FC0345"/>
    <w:rsid w:val="00FC0993"/>
    <w:rsid w:val="00FC1667"/>
    <w:rsid w:val="00FC1D9E"/>
    <w:rsid w:val="00FC2BD2"/>
    <w:rsid w:val="00FC3B3B"/>
    <w:rsid w:val="00FC4BFD"/>
    <w:rsid w:val="00FC4E82"/>
    <w:rsid w:val="00FC564D"/>
    <w:rsid w:val="00FC5653"/>
    <w:rsid w:val="00FC565C"/>
    <w:rsid w:val="00FD034D"/>
    <w:rsid w:val="00FD0E18"/>
    <w:rsid w:val="00FD13B3"/>
    <w:rsid w:val="00FD19F5"/>
    <w:rsid w:val="00FD205D"/>
    <w:rsid w:val="00FD262C"/>
    <w:rsid w:val="00FD294E"/>
    <w:rsid w:val="00FD38B6"/>
    <w:rsid w:val="00FD438C"/>
    <w:rsid w:val="00FD486D"/>
    <w:rsid w:val="00FD4E28"/>
    <w:rsid w:val="00FD56B0"/>
    <w:rsid w:val="00FD65A6"/>
    <w:rsid w:val="00FD6D99"/>
    <w:rsid w:val="00FE0692"/>
    <w:rsid w:val="00FE0E39"/>
    <w:rsid w:val="00FE1CA6"/>
    <w:rsid w:val="00FE30AA"/>
    <w:rsid w:val="00FE3EFF"/>
    <w:rsid w:val="00FE5D3D"/>
    <w:rsid w:val="00FE6094"/>
    <w:rsid w:val="00FE6D07"/>
    <w:rsid w:val="00FE70A1"/>
    <w:rsid w:val="00FF420C"/>
    <w:rsid w:val="00FF476B"/>
    <w:rsid w:val="00FF4805"/>
    <w:rsid w:val="00FF4915"/>
    <w:rsid w:val="00FF4C02"/>
    <w:rsid w:val="00FF58ED"/>
    <w:rsid w:val="00FF5F5D"/>
    <w:rsid w:val="00FF7191"/>
    <w:rsid w:val="00FF7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2F6A49"/>
    <w:pPr>
      <w:keepNext/>
      <w:widowControl w:val="0"/>
      <w:autoSpaceDE w:val="0"/>
      <w:autoSpaceDN w:val="0"/>
      <w:adjustRightInd w:val="0"/>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2"/>
    <w:next w:val="2"/>
    <w:qFormat/>
    <w:rsid w:val="00F65F1F"/>
    <w:pPr>
      <w:widowControl/>
      <w:numPr>
        <w:numId w:val="11"/>
      </w:numPr>
      <w:adjustRightInd/>
      <w:spacing w:before="240" w:after="240"/>
      <w:jc w:val="both"/>
      <w:outlineLvl w:val="0"/>
    </w:pPr>
    <w:rPr>
      <w:rFonts w:ascii="Arial" w:eastAsia="黑体" w:hAnsi="Arial"/>
      <w:b/>
      <w:sz w:val="32"/>
      <w:szCs w:val="36"/>
    </w:rPr>
  </w:style>
  <w:style w:type="paragraph" w:styleId="2">
    <w:name w:val="heading 2"/>
    <w:basedOn w:val="a2"/>
    <w:next w:val="3"/>
    <w:qFormat/>
    <w:rsid w:val="00F65F1F"/>
    <w:pPr>
      <w:widowControl/>
      <w:numPr>
        <w:ilvl w:val="1"/>
        <w:numId w:val="11"/>
      </w:numPr>
      <w:adjustRightInd/>
      <w:spacing w:before="240" w:after="240"/>
      <w:jc w:val="both"/>
      <w:outlineLvl w:val="1"/>
    </w:pPr>
    <w:rPr>
      <w:rFonts w:ascii="Arial" w:eastAsia="黑体" w:hAnsi="Arial"/>
      <w:sz w:val="24"/>
      <w:szCs w:val="24"/>
    </w:rPr>
  </w:style>
  <w:style w:type="paragraph" w:styleId="3">
    <w:name w:val="heading 3"/>
    <w:aliases w:val=" Char Char"/>
    <w:basedOn w:val="a2"/>
    <w:next w:val="4"/>
    <w:link w:val="3Char"/>
    <w:qFormat/>
    <w:rsid w:val="00F65F1F"/>
    <w:pPr>
      <w:widowControl/>
      <w:adjustRightInd/>
      <w:spacing w:before="240" w:after="240"/>
      <w:jc w:val="both"/>
      <w:outlineLvl w:val="2"/>
    </w:pPr>
    <w:rPr>
      <w:rFonts w:ascii="Arial" w:eastAsia="黑体" w:hAnsi="Arial"/>
      <w:sz w:val="24"/>
      <w:szCs w:val="24"/>
    </w:rPr>
  </w:style>
  <w:style w:type="paragraph" w:styleId="4">
    <w:name w:val="heading 4"/>
    <w:aliases w:val="标题 4 Char,标题 4 Char1,标题 4 Char Char,标题 4 Char Char Char Char,标题 4 Char Char1 Char,标题 41,标题 4 Char Char Char1"/>
    <w:basedOn w:val="a2"/>
    <w:next w:val="a3"/>
    <w:qFormat/>
    <w:rsid w:val="00F65F1F"/>
    <w:pPr>
      <w:widowControl/>
      <w:numPr>
        <w:ilvl w:val="3"/>
        <w:numId w:val="11"/>
      </w:numPr>
      <w:adjustRightInd/>
      <w:spacing w:before="160" w:after="160"/>
      <w:jc w:val="both"/>
      <w:outlineLvl w:val="3"/>
    </w:pPr>
    <w:rPr>
      <w:rFonts w:ascii="Arial" w:eastAsia="黑体" w:hAnsi="Arial"/>
      <w:sz w:val="21"/>
      <w:szCs w:val="21"/>
    </w:rPr>
  </w:style>
  <w:style w:type="paragraph" w:styleId="5">
    <w:name w:val="heading 5"/>
    <w:basedOn w:val="a2"/>
    <w:next w:val="a3"/>
    <w:qFormat/>
    <w:rsid w:val="00F65F1F"/>
    <w:pPr>
      <w:widowControl/>
      <w:numPr>
        <w:ilvl w:val="4"/>
        <w:numId w:val="5"/>
      </w:numPr>
      <w:adjustRightInd/>
      <w:spacing w:line="360" w:lineRule="auto"/>
      <w:outlineLvl w:val="4"/>
    </w:pPr>
    <w:rPr>
      <w:rFonts w:ascii="Arial" w:eastAsia="黑体" w:hAnsi="Arial"/>
      <w:sz w:val="21"/>
      <w:szCs w:val="21"/>
    </w:rPr>
  </w:style>
  <w:style w:type="paragraph" w:styleId="6">
    <w:name w:val="heading 6"/>
    <w:basedOn w:val="a2"/>
    <w:qFormat/>
    <w:rsid w:val="00C223C9"/>
    <w:pPr>
      <w:widowControl/>
      <w:numPr>
        <w:ilvl w:val="5"/>
        <w:numId w:val="5"/>
      </w:numPr>
      <w:spacing w:line="360" w:lineRule="auto"/>
      <w:outlineLvl w:val="5"/>
    </w:pPr>
    <w:rPr>
      <w:rFonts w:ascii="Arial" w:eastAsia="黑体" w:hAnsi="Arial"/>
      <w:sz w:val="21"/>
      <w:szCs w:val="21"/>
    </w:rPr>
  </w:style>
  <w:style w:type="paragraph" w:styleId="7">
    <w:name w:val="heading 7"/>
    <w:basedOn w:val="a2"/>
    <w:qFormat/>
    <w:rsid w:val="00F65F1F"/>
    <w:pPr>
      <w:widowControl/>
      <w:numPr>
        <w:ilvl w:val="6"/>
        <w:numId w:val="5"/>
      </w:numPr>
      <w:spacing w:line="360" w:lineRule="auto"/>
      <w:outlineLvl w:val="6"/>
    </w:pPr>
    <w:rPr>
      <w:rFonts w:ascii="Arial" w:eastAsia="黑体" w:hAnsi="Arial"/>
      <w:sz w:val="21"/>
      <w:szCs w:val="21"/>
    </w:rPr>
  </w:style>
  <w:style w:type="paragraph" w:styleId="8">
    <w:name w:val="heading 8"/>
    <w:basedOn w:val="a2"/>
    <w:next w:val="a2"/>
    <w:qFormat/>
    <w:rsid w:val="00F65F1F"/>
    <w:pPr>
      <w:keepLines/>
      <w:numPr>
        <w:ilvl w:val="7"/>
        <w:numId w:val="5"/>
      </w:numPr>
      <w:spacing w:before="240" w:after="64" w:line="320" w:lineRule="auto"/>
      <w:outlineLvl w:val="7"/>
    </w:pPr>
    <w:rPr>
      <w:rFonts w:ascii="Arial" w:eastAsia="黑体" w:hAnsi="Arial"/>
      <w:sz w:val="24"/>
    </w:rPr>
  </w:style>
  <w:style w:type="paragraph" w:styleId="9">
    <w:name w:val="heading 9"/>
    <w:basedOn w:val="a2"/>
    <w:next w:val="a2"/>
    <w:qFormat/>
    <w:rsid w:val="00F65F1F"/>
    <w:pPr>
      <w:keepLines/>
      <w:numPr>
        <w:ilvl w:val="8"/>
        <w:numId w:val="5"/>
      </w:numPr>
      <w:spacing w:before="240" w:after="64" w:line="320" w:lineRule="auto"/>
      <w:outlineLvl w:val="8"/>
    </w:pPr>
    <w:rPr>
      <w:rFonts w:ascii="Arial" w:eastAsia="黑体" w:hAnsi="Arial"/>
      <w:sz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Hyperlink"/>
    <w:uiPriority w:val="99"/>
    <w:rsid w:val="002F6A49"/>
    <w:rPr>
      <w:color w:val="0000FF"/>
      <w:u w:val="single"/>
    </w:rPr>
  </w:style>
  <w:style w:type="paragraph" w:styleId="a8">
    <w:name w:val="header"/>
    <w:basedOn w:val="a2"/>
    <w:link w:val="Char"/>
    <w:uiPriority w:val="99"/>
    <w:rsid w:val="002F6A49"/>
    <w:pPr>
      <w:tabs>
        <w:tab w:val="center" w:pos="4153"/>
        <w:tab w:val="right" w:pos="8306"/>
      </w:tabs>
      <w:snapToGrid w:val="0"/>
      <w:jc w:val="center"/>
    </w:pPr>
    <w:rPr>
      <w:rFonts w:ascii="Arial" w:hAnsi="Arial"/>
      <w:sz w:val="18"/>
      <w:szCs w:val="18"/>
    </w:rPr>
  </w:style>
  <w:style w:type="paragraph" w:styleId="a9">
    <w:name w:val="footer"/>
    <w:basedOn w:val="a2"/>
    <w:rsid w:val="002F6A49"/>
    <w:pPr>
      <w:widowControl/>
      <w:tabs>
        <w:tab w:val="center" w:pos="4510"/>
        <w:tab w:val="right" w:pos="9020"/>
      </w:tabs>
      <w:spacing w:line="360" w:lineRule="auto"/>
    </w:pPr>
    <w:rPr>
      <w:rFonts w:ascii="Arial" w:hAnsi="Arial"/>
      <w:sz w:val="18"/>
      <w:szCs w:val="18"/>
    </w:rPr>
  </w:style>
  <w:style w:type="paragraph" w:styleId="10">
    <w:name w:val="toc 1"/>
    <w:basedOn w:val="a2"/>
    <w:next w:val="a2"/>
    <w:autoRedefine/>
    <w:uiPriority w:val="39"/>
    <w:rsid w:val="002F6A49"/>
    <w:pPr>
      <w:widowControl/>
      <w:ind w:left="198" w:hanging="113"/>
    </w:pPr>
    <w:rPr>
      <w:rFonts w:ascii="Arial" w:hAnsi="Arial"/>
      <w:sz w:val="21"/>
      <w:szCs w:val="21"/>
    </w:rPr>
  </w:style>
  <w:style w:type="paragraph" w:styleId="20">
    <w:name w:val="toc 2"/>
    <w:basedOn w:val="a2"/>
    <w:autoRedefine/>
    <w:uiPriority w:val="39"/>
    <w:rsid w:val="002F6A49"/>
    <w:pPr>
      <w:ind w:left="453" w:hanging="283"/>
    </w:pPr>
    <w:rPr>
      <w:rFonts w:ascii="Arial" w:hAnsi="Arial"/>
      <w:sz w:val="21"/>
      <w:szCs w:val="21"/>
    </w:rPr>
  </w:style>
  <w:style w:type="paragraph" w:styleId="30">
    <w:name w:val="toc 3"/>
    <w:basedOn w:val="a2"/>
    <w:autoRedefine/>
    <w:uiPriority w:val="39"/>
    <w:rsid w:val="002F6A49"/>
    <w:pPr>
      <w:ind w:left="794" w:hanging="454"/>
    </w:pPr>
    <w:rPr>
      <w:rFonts w:ascii="Arial" w:hAnsi="Arial"/>
      <w:sz w:val="21"/>
      <w:szCs w:val="21"/>
    </w:rPr>
  </w:style>
  <w:style w:type="paragraph" w:styleId="40">
    <w:name w:val="toc 4"/>
    <w:basedOn w:val="a2"/>
    <w:autoRedefine/>
    <w:semiHidden/>
    <w:rsid w:val="002F6A49"/>
    <w:pPr>
      <w:ind w:left="1134" w:hanging="567"/>
    </w:pPr>
    <w:rPr>
      <w:rFonts w:ascii="Arial" w:hAnsi="Arial"/>
      <w:sz w:val="21"/>
      <w:szCs w:val="21"/>
    </w:rPr>
  </w:style>
  <w:style w:type="paragraph" w:styleId="50">
    <w:name w:val="toc 5"/>
    <w:basedOn w:val="a2"/>
    <w:next w:val="a2"/>
    <w:autoRedefine/>
    <w:semiHidden/>
    <w:rsid w:val="002F6A49"/>
    <w:pPr>
      <w:ind w:left="1680"/>
    </w:pPr>
  </w:style>
  <w:style w:type="paragraph" w:styleId="60">
    <w:name w:val="toc 6"/>
    <w:basedOn w:val="a2"/>
    <w:autoRedefine/>
    <w:semiHidden/>
    <w:rsid w:val="002F6A49"/>
    <w:pPr>
      <w:ind w:left="1757" w:hanging="907"/>
    </w:pPr>
    <w:rPr>
      <w:sz w:val="21"/>
    </w:rPr>
  </w:style>
  <w:style w:type="paragraph" w:styleId="70">
    <w:name w:val="toc 7"/>
    <w:basedOn w:val="a2"/>
    <w:next w:val="a2"/>
    <w:autoRedefine/>
    <w:semiHidden/>
    <w:rsid w:val="002F6A49"/>
    <w:pPr>
      <w:ind w:left="2520"/>
    </w:pPr>
  </w:style>
  <w:style w:type="paragraph" w:styleId="80">
    <w:name w:val="toc 8"/>
    <w:basedOn w:val="a2"/>
    <w:next w:val="a2"/>
    <w:autoRedefine/>
    <w:semiHidden/>
    <w:rsid w:val="002F6A49"/>
    <w:pPr>
      <w:ind w:left="2940"/>
    </w:pPr>
  </w:style>
  <w:style w:type="paragraph" w:styleId="90">
    <w:name w:val="toc 9"/>
    <w:basedOn w:val="a2"/>
    <w:next w:val="a2"/>
    <w:autoRedefine/>
    <w:semiHidden/>
    <w:rsid w:val="002F6A49"/>
    <w:pPr>
      <w:ind w:left="3360"/>
    </w:pPr>
  </w:style>
  <w:style w:type="paragraph" w:customStyle="1" w:styleId="aa">
    <w:name w:val="表格列标题"/>
    <w:basedOn w:val="a2"/>
    <w:rsid w:val="00DA3841"/>
    <w:pPr>
      <w:jc w:val="center"/>
    </w:pPr>
    <w:rPr>
      <w:b/>
      <w:sz w:val="21"/>
    </w:rPr>
  </w:style>
  <w:style w:type="paragraph" w:customStyle="1" w:styleId="ab">
    <w:name w:val="备注说明"/>
    <w:basedOn w:val="a2"/>
    <w:rsid w:val="00DA3841"/>
    <w:pPr>
      <w:spacing w:line="360" w:lineRule="auto"/>
      <w:ind w:left="1134"/>
      <w:jc w:val="both"/>
    </w:pPr>
    <w:rPr>
      <w:rFonts w:eastAsia="楷体_GB2312"/>
      <w:sz w:val="21"/>
    </w:rPr>
  </w:style>
  <w:style w:type="paragraph" w:customStyle="1" w:styleId="ac">
    <w:name w:val="章节标题"/>
    <w:basedOn w:val="a2"/>
    <w:rsid w:val="00DA3841"/>
    <w:pPr>
      <w:tabs>
        <w:tab w:val="left" w:pos="0"/>
      </w:tabs>
      <w:spacing w:before="300" w:after="300"/>
      <w:jc w:val="center"/>
    </w:pPr>
    <w:rPr>
      <w:rFonts w:ascii="Arial" w:eastAsia="黑体" w:hAnsi="Arial" w:cs="Arial"/>
      <w:sz w:val="30"/>
    </w:rPr>
  </w:style>
  <w:style w:type="paragraph" w:customStyle="1" w:styleId="ad">
    <w:name w:val="表号去除自动编号"/>
    <w:basedOn w:val="a2"/>
    <w:rsid w:val="00DA3841"/>
    <w:pPr>
      <w:spacing w:line="360" w:lineRule="auto"/>
      <w:jc w:val="center"/>
    </w:pPr>
    <w:rPr>
      <w:rFonts w:ascii="宋体" w:hAnsi="宋体"/>
      <w:sz w:val="21"/>
    </w:rPr>
  </w:style>
  <w:style w:type="paragraph" w:customStyle="1" w:styleId="ae">
    <w:name w:val="代码样式"/>
    <w:basedOn w:val="a2"/>
    <w:rsid w:val="00B44B8F"/>
    <w:pPr>
      <w:widowControl/>
      <w:ind w:left="482"/>
    </w:pPr>
    <w:rPr>
      <w:rFonts w:ascii="Courier New" w:hAnsi="Courier New" w:cs="Courier New"/>
      <w:sz w:val="18"/>
      <w:szCs w:val="18"/>
    </w:rPr>
  </w:style>
  <w:style w:type="paragraph" w:customStyle="1" w:styleId="a0">
    <w:name w:val="参考资料清单"/>
    <w:basedOn w:val="a2"/>
    <w:rsid w:val="002F6A49"/>
    <w:pPr>
      <w:numPr>
        <w:numId w:val="2"/>
      </w:numPr>
      <w:spacing w:line="360" w:lineRule="auto"/>
      <w:ind w:left="0" w:firstLine="0"/>
      <w:jc w:val="both"/>
    </w:pPr>
    <w:rPr>
      <w:rFonts w:ascii="Arial" w:hAnsi="Arial"/>
      <w:sz w:val="21"/>
      <w:szCs w:val="21"/>
    </w:rPr>
  </w:style>
  <w:style w:type="paragraph" w:customStyle="1" w:styleId="af">
    <w:name w:val="图号去除自动编号"/>
    <w:basedOn w:val="a2"/>
    <w:rsid w:val="00DA3841"/>
    <w:pPr>
      <w:spacing w:before="105" w:line="360" w:lineRule="auto"/>
      <w:ind w:firstLine="425"/>
      <w:jc w:val="center"/>
    </w:pPr>
    <w:rPr>
      <w:sz w:val="21"/>
    </w:rPr>
  </w:style>
  <w:style w:type="paragraph" w:customStyle="1" w:styleId="af0">
    <w:name w:val="项目符号"/>
    <w:basedOn w:val="a2"/>
    <w:rsid w:val="00DA3841"/>
    <w:pPr>
      <w:spacing w:line="360" w:lineRule="auto"/>
    </w:pPr>
    <w:rPr>
      <w:sz w:val="21"/>
    </w:rPr>
  </w:style>
  <w:style w:type="paragraph" w:customStyle="1" w:styleId="a1">
    <w:name w:val="表号"/>
    <w:basedOn w:val="a2"/>
    <w:next w:val="a3"/>
    <w:rsid w:val="002F6A49"/>
    <w:pPr>
      <w:keepLines/>
      <w:numPr>
        <w:ilvl w:val="8"/>
        <w:numId w:val="1"/>
      </w:numPr>
      <w:spacing w:line="360" w:lineRule="auto"/>
      <w:jc w:val="center"/>
    </w:pPr>
    <w:rPr>
      <w:rFonts w:ascii="Arial" w:hAnsi="Arial"/>
      <w:sz w:val="18"/>
      <w:szCs w:val="18"/>
    </w:rPr>
  </w:style>
  <w:style w:type="paragraph" w:customStyle="1" w:styleId="Char0">
    <w:name w:val="表头样式 Char"/>
    <w:basedOn w:val="a2"/>
    <w:link w:val="CharChar"/>
    <w:rsid w:val="002F6A49"/>
    <w:pPr>
      <w:jc w:val="center"/>
    </w:pPr>
    <w:rPr>
      <w:rFonts w:ascii="Arial" w:hAnsi="Arial"/>
      <w:b/>
      <w:sz w:val="21"/>
      <w:szCs w:val="21"/>
    </w:rPr>
  </w:style>
  <w:style w:type="paragraph" w:customStyle="1" w:styleId="af1">
    <w:name w:val="页脚样式"/>
    <w:basedOn w:val="a2"/>
    <w:rsid w:val="00DA3841"/>
    <w:pPr>
      <w:spacing w:line="360" w:lineRule="auto"/>
    </w:pPr>
    <w:rPr>
      <w:sz w:val="18"/>
    </w:rPr>
  </w:style>
  <w:style w:type="paragraph" w:customStyle="1" w:styleId="WordPro">
    <w:name w:val="图表目录(WordPro)"/>
    <w:basedOn w:val="a2"/>
    <w:rsid w:val="00DA3841"/>
    <w:pPr>
      <w:spacing w:before="300" w:after="150" w:line="360" w:lineRule="auto"/>
      <w:jc w:val="center"/>
    </w:pPr>
    <w:rPr>
      <w:rFonts w:ascii="黑体" w:eastAsia="黑体"/>
      <w:sz w:val="30"/>
    </w:rPr>
  </w:style>
  <w:style w:type="paragraph" w:customStyle="1" w:styleId="af2">
    <w:name w:val="封面华为技术"/>
    <w:basedOn w:val="a2"/>
    <w:rsid w:val="002F6A49"/>
    <w:pPr>
      <w:spacing w:line="360" w:lineRule="auto"/>
      <w:jc w:val="center"/>
    </w:pPr>
    <w:rPr>
      <w:rFonts w:ascii="Arial" w:eastAsia="黑体" w:hAnsi="Arial"/>
      <w:sz w:val="32"/>
      <w:szCs w:val="32"/>
    </w:rPr>
  </w:style>
  <w:style w:type="paragraph" w:customStyle="1" w:styleId="af3">
    <w:name w:val="脚注"/>
    <w:basedOn w:val="a2"/>
    <w:rsid w:val="00DA3841"/>
    <w:pPr>
      <w:spacing w:after="90"/>
    </w:pPr>
    <w:rPr>
      <w:sz w:val="18"/>
    </w:rPr>
  </w:style>
  <w:style w:type="paragraph" w:customStyle="1" w:styleId="af4">
    <w:name w:val="页眉密级样式"/>
    <w:basedOn w:val="a2"/>
    <w:rsid w:val="00DA3841"/>
    <w:pPr>
      <w:jc w:val="right"/>
    </w:pPr>
    <w:rPr>
      <w:sz w:val="18"/>
    </w:rPr>
  </w:style>
  <w:style w:type="paragraph" w:customStyle="1" w:styleId="Char1">
    <w:name w:val="编写建议 Char"/>
    <w:basedOn w:val="a2"/>
    <w:link w:val="CharChar0"/>
    <w:rsid w:val="002F6A49"/>
    <w:pPr>
      <w:spacing w:line="360" w:lineRule="auto"/>
      <w:ind w:firstLineChars="200" w:firstLine="200"/>
    </w:pPr>
    <w:rPr>
      <w:i/>
      <w:color w:val="0000FF"/>
      <w:sz w:val="21"/>
    </w:rPr>
  </w:style>
  <w:style w:type="paragraph" w:customStyle="1" w:styleId="af5">
    <w:name w:val="封面表格文本"/>
    <w:basedOn w:val="a2"/>
    <w:rsid w:val="002F6A49"/>
    <w:pPr>
      <w:jc w:val="center"/>
    </w:pPr>
    <w:rPr>
      <w:rFonts w:ascii="Arial" w:hAnsi="Arial"/>
      <w:sz w:val="21"/>
      <w:szCs w:val="21"/>
    </w:rPr>
  </w:style>
  <w:style w:type="paragraph" w:customStyle="1" w:styleId="af6">
    <w:name w:val="封面文档标题"/>
    <w:basedOn w:val="a2"/>
    <w:rsid w:val="002F6A49"/>
    <w:pPr>
      <w:spacing w:line="360" w:lineRule="auto"/>
      <w:jc w:val="center"/>
    </w:pPr>
    <w:rPr>
      <w:rFonts w:ascii="Arial" w:eastAsia="黑体" w:hAnsi="Arial"/>
      <w:bCs/>
      <w:sz w:val="44"/>
      <w:szCs w:val="44"/>
    </w:rPr>
  </w:style>
  <w:style w:type="paragraph" w:customStyle="1" w:styleId="af7">
    <w:name w:val="目录页编号文本样式"/>
    <w:basedOn w:val="a2"/>
    <w:rsid w:val="00DA3841"/>
    <w:pPr>
      <w:jc w:val="right"/>
    </w:pPr>
    <w:rPr>
      <w:sz w:val="21"/>
    </w:rPr>
  </w:style>
  <w:style w:type="paragraph" w:customStyle="1" w:styleId="af8">
    <w:name w:val="页眉文档名称样式"/>
    <w:basedOn w:val="a2"/>
    <w:rsid w:val="00DA3841"/>
    <w:rPr>
      <w:sz w:val="18"/>
    </w:rPr>
  </w:style>
  <w:style w:type="paragraph" w:customStyle="1" w:styleId="WordPro0">
    <w:name w:val="正文首行缩进(WordPro)"/>
    <w:basedOn w:val="a2"/>
    <w:rsid w:val="00DA3841"/>
    <w:pPr>
      <w:spacing w:line="360" w:lineRule="auto"/>
      <w:ind w:left="1134"/>
      <w:jc w:val="both"/>
    </w:pPr>
    <w:rPr>
      <w:sz w:val="21"/>
    </w:rPr>
  </w:style>
  <w:style w:type="paragraph" w:customStyle="1" w:styleId="af9">
    <w:name w:val="关键词"/>
    <w:basedOn w:val="afa"/>
    <w:rsid w:val="002F6A49"/>
  </w:style>
  <w:style w:type="paragraph" w:customStyle="1" w:styleId="afb">
    <w:name w:val="修订记录"/>
    <w:basedOn w:val="a2"/>
    <w:rsid w:val="002F6A49"/>
    <w:pPr>
      <w:widowControl/>
      <w:spacing w:before="300" w:after="150" w:line="360" w:lineRule="auto"/>
      <w:jc w:val="center"/>
    </w:pPr>
    <w:rPr>
      <w:rFonts w:ascii="Arial" w:eastAsia="黑体" w:hAnsi="Arial"/>
      <w:sz w:val="32"/>
      <w:szCs w:val="32"/>
    </w:rPr>
  </w:style>
  <w:style w:type="paragraph" w:customStyle="1" w:styleId="afc">
    <w:name w:val="目录"/>
    <w:basedOn w:val="a2"/>
    <w:rsid w:val="002F6A49"/>
    <w:pPr>
      <w:adjustRightInd/>
      <w:spacing w:before="480" w:after="360"/>
      <w:jc w:val="center"/>
    </w:pPr>
    <w:rPr>
      <w:rFonts w:ascii="Arial" w:eastAsia="黑体" w:hAnsi="Arial"/>
      <w:sz w:val="32"/>
      <w:szCs w:val="32"/>
    </w:rPr>
  </w:style>
  <w:style w:type="paragraph" w:customStyle="1" w:styleId="afd">
    <w:name w:val="图号"/>
    <w:basedOn w:val="a2"/>
    <w:rsid w:val="002F6A49"/>
    <w:pPr>
      <w:spacing w:before="105" w:line="360" w:lineRule="auto"/>
      <w:jc w:val="center"/>
    </w:pPr>
    <w:rPr>
      <w:rFonts w:ascii="Arial" w:hAnsi="Arial"/>
      <w:sz w:val="18"/>
      <w:szCs w:val="18"/>
    </w:rPr>
  </w:style>
  <w:style w:type="paragraph" w:customStyle="1" w:styleId="afe">
    <w:name w:val="文档标题"/>
    <w:basedOn w:val="a2"/>
    <w:rsid w:val="0089534D"/>
    <w:pPr>
      <w:tabs>
        <w:tab w:val="left" w:pos="0"/>
      </w:tabs>
      <w:spacing w:before="300" w:after="300"/>
      <w:jc w:val="center"/>
    </w:pPr>
    <w:rPr>
      <w:rFonts w:ascii="Arial" w:eastAsia="黑体" w:hAnsi="Arial"/>
      <w:sz w:val="32"/>
      <w:szCs w:val="32"/>
    </w:rPr>
  </w:style>
  <w:style w:type="paragraph" w:customStyle="1" w:styleId="afa">
    <w:name w:val="摘要"/>
    <w:basedOn w:val="a2"/>
    <w:rsid w:val="002F6A49"/>
    <w:pPr>
      <w:widowControl/>
      <w:tabs>
        <w:tab w:val="left" w:pos="907"/>
      </w:tabs>
      <w:spacing w:line="360" w:lineRule="auto"/>
      <w:ind w:left="879" w:hanging="879"/>
      <w:jc w:val="both"/>
    </w:pPr>
    <w:rPr>
      <w:rFonts w:ascii="Arial" w:hAnsi="Arial"/>
      <w:b/>
      <w:sz w:val="21"/>
      <w:szCs w:val="21"/>
    </w:rPr>
  </w:style>
  <w:style w:type="paragraph" w:customStyle="1" w:styleId="aff">
    <w:name w:val="表格文本"/>
    <w:basedOn w:val="a2"/>
    <w:rsid w:val="002F6A49"/>
    <w:pPr>
      <w:tabs>
        <w:tab w:val="decimal" w:pos="0"/>
      </w:tabs>
    </w:pPr>
    <w:rPr>
      <w:rFonts w:ascii="Arial" w:hAnsi="Arial"/>
      <w:noProof/>
      <w:sz w:val="21"/>
      <w:szCs w:val="21"/>
    </w:rPr>
  </w:style>
  <w:style w:type="paragraph" w:customStyle="1" w:styleId="aff0">
    <w:name w:val="缺省文本"/>
    <w:basedOn w:val="a2"/>
    <w:rsid w:val="002F6A49"/>
    <w:pPr>
      <w:spacing w:line="360" w:lineRule="auto"/>
    </w:pPr>
    <w:rPr>
      <w:rFonts w:ascii="Arial" w:hAnsi="Arial"/>
      <w:sz w:val="21"/>
      <w:szCs w:val="21"/>
    </w:rPr>
  </w:style>
  <w:style w:type="paragraph" w:styleId="aff1">
    <w:name w:val="Document Map"/>
    <w:basedOn w:val="a2"/>
    <w:semiHidden/>
    <w:rsid w:val="002F6A49"/>
    <w:pPr>
      <w:shd w:val="clear" w:color="auto" w:fill="000080"/>
    </w:pPr>
  </w:style>
  <w:style w:type="paragraph" w:customStyle="1" w:styleId="aff2">
    <w:name w:val="参考资料清单+倾斜+蓝色"/>
    <w:basedOn w:val="a2"/>
    <w:rsid w:val="002F6A49"/>
    <w:pPr>
      <w:spacing w:line="360" w:lineRule="auto"/>
      <w:jc w:val="both"/>
    </w:pPr>
    <w:rPr>
      <w:rFonts w:ascii="Arial" w:hAnsi="Arial"/>
      <w:i/>
      <w:iCs/>
      <w:color w:val="0000FF"/>
      <w:sz w:val="21"/>
      <w:szCs w:val="21"/>
    </w:rPr>
  </w:style>
  <w:style w:type="character" w:customStyle="1" w:styleId="CharChar0">
    <w:name w:val="编写建议 Char Char"/>
    <w:link w:val="Char1"/>
    <w:rsid w:val="002F6A49"/>
    <w:rPr>
      <w:rFonts w:eastAsia="宋体"/>
      <w:i/>
      <w:color w:val="0000FF"/>
      <w:sz w:val="21"/>
      <w:lang w:val="en-US" w:eastAsia="zh-CN" w:bidi="ar-SA"/>
    </w:rPr>
  </w:style>
  <w:style w:type="paragraph" w:styleId="aff3">
    <w:name w:val="Balloon Text"/>
    <w:basedOn w:val="a2"/>
    <w:semiHidden/>
    <w:rsid w:val="002F6A49"/>
    <w:rPr>
      <w:sz w:val="18"/>
      <w:szCs w:val="18"/>
    </w:rPr>
  </w:style>
  <w:style w:type="paragraph" w:styleId="aff4">
    <w:name w:val="Body Text"/>
    <w:basedOn w:val="a2"/>
    <w:rsid w:val="002F6A49"/>
    <w:pPr>
      <w:spacing w:after="120"/>
    </w:pPr>
  </w:style>
  <w:style w:type="paragraph" w:styleId="a3">
    <w:name w:val="Body Text First Indent"/>
    <w:aliases w:val="正文首行缩进 Char Char,正文首行缩进2,正文首行缩进 Char Char2,正文首行缩进1,正文首行缩进 Char Char1 Char Char Char Char Char Char,正文首行缩进1 Char Char Char1,正文首行缩进1 Char Char Char Char Char Char Char Char Char Char Char Char Char Char Char Char Char Char1"/>
    <w:basedOn w:val="a2"/>
    <w:link w:val="Char2"/>
    <w:rsid w:val="002F6A49"/>
    <w:pPr>
      <w:spacing w:line="360" w:lineRule="auto"/>
      <w:ind w:firstLineChars="200" w:firstLine="420"/>
      <w:jc w:val="both"/>
    </w:pPr>
    <w:rPr>
      <w:rFonts w:ascii="Arial" w:hAnsi="Arial"/>
      <w:sz w:val="21"/>
      <w:szCs w:val="21"/>
    </w:rPr>
  </w:style>
  <w:style w:type="character" w:customStyle="1" w:styleId="CharChar">
    <w:name w:val="表头样式 Char Char"/>
    <w:link w:val="Char0"/>
    <w:rsid w:val="002F6A49"/>
    <w:rPr>
      <w:rFonts w:ascii="Arial" w:eastAsia="宋体" w:hAnsi="Arial"/>
      <w:b/>
      <w:sz w:val="21"/>
      <w:szCs w:val="21"/>
      <w:lang w:val="en-US" w:eastAsia="zh-CN" w:bidi="ar-SA"/>
    </w:rPr>
  </w:style>
  <w:style w:type="table" w:customStyle="1" w:styleId="aff5">
    <w:name w:val="表样式"/>
    <w:basedOn w:val="a5"/>
    <w:rsid w:val="002F6A49"/>
    <w:pPr>
      <w:jc w:val="both"/>
    </w:pPr>
    <w:rPr>
      <w:sz w:val="21"/>
    </w:rPr>
    <w:tblPr/>
    <w:tcPr>
      <w:vAlign w:val="center"/>
    </w:tcPr>
  </w:style>
  <w:style w:type="paragraph" w:styleId="a">
    <w:name w:val="List Bullet"/>
    <w:basedOn w:val="a2"/>
    <w:rsid w:val="002F6A49"/>
    <w:pPr>
      <w:numPr>
        <w:numId w:val="3"/>
      </w:numPr>
      <w:tabs>
        <w:tab w:val="clear" w:pos="1134"/>
        <w:tab w:val="num" w:pos="720"/>
      </w:tabs>
      <w:spacing w:line="360" w:lineRule="auto"/>
      <w:ind w:left="0" w:firstLine="0"/>
    </w:pPr>
    <w:rPr>
      <w:rFonts w:ascii="Arial" w:hAnsi="Arial"/>
      <w:sz w:val="21"/>
      <w:szCs w:val="21"/>
    </w:rPr>
  </w:style>
  <w:style w:type="paragraph" w:styleId="aff6">
    <w:name w:val="table of figures"/>
    <w:basedOn w:val="10"/>
    <w:autoRedefine/>
    <w:semiHidden/>
    <w:rsid w:val="002F6A49"/>
    <w:pPr>
      <w:widowControl w:val="0"/>
      <w:spacing w:before="300" w:after="150" w:line="360" w:lineRule="auto"/>
      <w:jc w:val="center"/>
    </w:pPr>
  </w:style>
  <w:style w:type="paragraph" w:customStyle="1" w:styleId="aff7">
    <w:name w:val="图样式"/>
    <w:basedOn w:val="a2"/>
    <w:rsid w:val="002F6A49"/>
    <w:pPr>
      <w:widowControl/>
      <w:spacing w:before="80" w:after="80" w:line="360" w:lineRule="auto"/>
      <w:jc w:val="center"/>
    </w:pPr>
  </w:style>
  <w:style w:type="table" w:styleId="aff8">
    <w:name w:val="Table Grid"/>
    <w:basedOn w:val="a5"/>
    <w:rsid w:val="002F6A4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page number"/>
    <w:basedOn w:val="a4"/>
    <w:rsid w:val="002F6A49"/>
  </w:style>
  <w:style w:type="paragraph" w:customStyle="1" w:styleId="affa">
    <w:name w:val="注示头"/>
    <w:basedOn w:val="a2"/>
    <w:rsid w:val="002F6A49"/>
    <w:pPr>
      <w:pBdr>
        <w:top w:val="single" w:sz="4" w:space="1" w:color="000000"/>
      </w:pBdr>
      <w:spacing w:line="360" w:lineRule="auto"/>
      <w:jc w:val="both"/>
    </w:pPr>
    <w:rPr>
      <w:rFonts w:ascii="Arial" w:eastAsia="黑体" w:hAnsi="Arial"/>
      <w:sz w:val="18"/>
      <w:szCs w:val="21"/>
    </w:rPr>
  </w:style>
  <w:style w:type="paragraph" w:customStyle="1" w:styleId="affb">
    <w:name w:val="注示文本"/>
    <w:basedOn w:val="a2"/>
    <w:rsid w:val="002F6A49"/>
    <w:pPr>
      <w:pBdr>
        <w:bottom w:val="single" w:sz="4" w:space="1" w:color="000000"/>
      </w:pBdr>
      <w:spacing w:line="360" w:lineRule="auto"/>
      <w:ind w:firstLineChars="200" w:firstLine="360"/>
      <w:jc w:val="both"/>
    </w:pPr>
    <w:rPr>
      <w:rFonts w:ascii="Arial" w:eastAsia="楷体_GB2312" w:hAnsi="Arial"/>
      <w:sz w:val="18"/>
      <w:szCs w:val="18"/>
    </w:rPr>
  </w:style>
  <w:style w:type="character" w:customStyle="1" w:styleId="3Char">
    <w:name w:val="标题 3 Char"/>
    <w:aliases w:val=" Char Char Char"/>
    <w:link w:val="3"/>
    <w:rsid w:val="009F596C"/>
    <w:rPr>
      <w:rFonts w:ascii="Arial" w:eastAsia="黑体" w:hAnsi="Arial"/>
      <w:sz w:val="24"/>
      <w:szCs w:val="24"/>
      <w:lang w:val="en-US" w:eastAsia="zh-CN" w:bidi="ar-SA"/>
    </w:rPr>
  </w:style>
  <w:style w:type="paragraph" w:customStyle="1" w:styleId="affc">
    <w:name w:val="编写建议"/>
    <w:basedOn w:val="a2"/>
    <w:rsid w:val="00A773B9"/>
    <w:pPr>
      <w:spacing w:line="360" w:lineRule="auto"/>
      <w:ind w:firstLineChars="200" w:firstLine="200"/>
    </w:pPr>
    <w:rPr>
      <w:rFonts w:ascii="Arial" w:hAnsi="Arial" w:cs="Arial"/>
      <w:i/>
      <w:color w:val="0000FF"/>
      <w:sz w:val="21"/>
      <w:szCs w:val="21"/>
    </w:rPr>
  </w:style>
  <w:style w:type="paragraph" w:customStyle="1" w:styleId="TableText">
    <w:name w:val="Table Text"/>
    <w:rsid w:val="00A773B9"/>
    <w:pPr>
      <w:snapToGrid w:val="0"/>
      <w:spacing w:before="80" w:after="80"/>
    </w:pPr>
    <w:rPr>
      <w:rFonts w:ascii="Arial" w:hAnsi="Arial"/>
      <w:sz w:val="18"/>
    </w:rPr>
  </w:style>
  <w:style w:type="paragraph" w:customStyle="1" w:styleId="Command">
    <w:name w:val="Command"/>
    <w:rsid w:val="00A773B9"/>
    <w:pPr>
      <w:spacing w:before="160" w:after="160"/>
    </w:pPr>
    <w:rPr>
      <w:rFonts w:ascii="Arial" w:eastAsia="黑体" w:hAnsi="Arial"/>
      <w:sz w:val="21"/>
    </w:rPr>
  </w:style>
  <w:style w:type="paragraph" w:customStyle="1" w:styleId="TableDescription">
    <w:name w:val="Table Description"/>
    <w:next w:val="a2"/>
    <w:rsid w:val="00A773B9"/>
    <w:pPr>
      <w:keepNext/>
      <w:numPr>
        <w:ilvl w:val="6"/>
        <w:numId w:val="11"/>
      </w:numPr>
      <w:snapToGrid w:val="0"/>
      <w:spacing w:before="160" w:after="80"/>
      <w:jc w:val="center"/>
    </w:pPr>
    <w:rPr>
      <w:rFonts w:ascii="Arial" w:eastAsia="黑体" w:hAnsi="Arial"/>
      <w:sz w:val="18"/>
    </w:rPr>
  </w:style>
  <w:style w:type="paragraph" w:customStyle="1" w:styleId="TableHeading">
    <w:name w:val="Table Heading"/>
    <w:rsid w:val="00A773B9"/>
    <w:pPr>
      <w:keepNext/>
      <w:snapToGrid w:val="0"/>
      <w:spacing w:before="80" w:after="80"/>
      <w:jc w:val="center"/>
    </w:pPr>
    <w:rPr>
      <w:rFonts w:ascii="Arial" w:eastAsia="黑体" w:hAnsi="Arial"/>
      <w:sz w:val="18"/>
    </w:rPr>
  </w:style>
  <w:style w:type="paragraph" w:customStyle="1" w:styleId="TerminalDisplay">
    <w:name w:val="Terminal Display"/>
    <w:rsid w:val="00A773B9"/>
    <w:pPr>
      <w:widowControl w:val="0"/>
      <w:ind w:left="1701"/>
      <w:jc w:val="both"/>
    </w:pPr>
    <w:rPr>
      <w:rFonts w:ascii="Courier New" w:hAnsi="Courier New"/>
      <w:noProof/>
      <w:sz w:val="17"/>
    </w:rPr>
  </w:style>
  <w:style w:type="table" w:customStyle="1" w:styleId="affd">
    <w:name w:val="正文中的表格"/>
    <w:basedOn w:val="aff8"/>
    <w:rsid w:val="00A773B9"/>
    <w:pPr>
      <w:widowControl/>
      <w:autoSpaceDE/>
      <w:autoSpaceDN/>
      <w:adjustRightInd/>
      <w:spacing w:line="240" w:lineRule="auto"/>
      <w:jc w:val="both"/>
    </w:pPr>
    <w:rPr>
      <w:rFonts w:ascii="Arial" w:hAnsi="Arial"/>
      <w:sz w:val="18"/>
      <w:szCs w:val="18"/>
    </w:rPr>
    <w:tblPr>
      <w:tblInd w:w="1809" w:type="dxa"/>
    </w:tblPr>
    <w:tcPr>
      <w:vAlign w:val="center"/>
    </w:tcPr>
  </w:style>
  <w:style w:type="character" w:customStyle="1" w:styleId="CharCharChar">
    <w:name w:val="编写建议 Char Char Char"/>
    <w:rsid w:val="0079713C"/>
    <w:rPr>
      <w:rFonts w:eastAsia="宋体"/>
      <w:i/>
      <w:color w:val="0000FF"/>
      <w:sz w:val="21"/>
      <w:lang w:val="en-US" w:eastAsia="zh-CN" w:bidi="ar-SA"/>
    </w:rPr>
  </w:style>
  <w:style w:type="character" w:customStyle="1" w:styleId="Char2">
    <w:name w:val="正文首行缩进 Char"/>
    <w:aliases w:val="正文首行缩进 Char Char Char,正文首行缩进2 Char,正文首行缩进 Char Char2 Char,正文首行缩进1 Char,正文首行缩进 Char Char1 Char Char Char Char Char Char Char,正文首行缩进1 Char Char Char1 Char"/>
    <w:link w:val="a3"/>
    <w:rsid w:val="00787EAB"/>
    <w:rPr>
      <w:rFonts w:ascii="Arial" w:eastAsia="宋体" w:hAnsi="Arial"/>
      <w:sz w:val="21"/>
      <w:szCs w:val="21"/>
      <w:lang w:val="en-US" w:eastAsia="zh-CN" w:bidi="ar-SA"/>
    </w:rPr>
  </w:style>
  <w:style w:type="paragraph" w:customStyle="1" w:styleId="affe">
    <w:name w:val="表格题注"/>
    <w:next w:val="a2"/>
    <w:rsid w:val="00FF5F5D"/>
    <w:pPr>
      <w:keepLines/>
      <w:spacing w:beforeLines="100"/>
      <w:ind w:left="1089" w:hanging="369"/>
      <w:jc w:val="center"/>
    </w:pPr>
    <w:rPr>
      <w:rFonts w:ascii="Arial" w:hAnsi="Arial"/>
      <w:sz w:val="18"/>
      <w:szCs w:val="18"/>
    </w:rPr>
  </w:style>
  <w:style w:type="paragraph" w:customStyle="1" w:styleId="afff">
    <w:name w:val="插图题注"/>
    <w:next w:val="a2"/>
    <w:rsid w:val="00FF5F5D"/>
    <w:pPr>
      <w:spacing w:afterLines="100"/>
      <w:ind w:left="1089" w:hanging="369"/>
      <w:jc w:val="center"/>
    </w:pPr>
    <w:rPr>
      <w:rFonts w:ascii="Arial" w:hAnsi="Arial"/>
      <w:sz w:val="18"/>
      <w:szCs w:val="18"/>
    </w:rPr>
  </w:style>
  <w:style w:type="character" w:customStyle="1" w:styleId="11CharCharCharCh">
    <w:name w:val="正文首行缩进11 Char Char Char Ch"/>
    <w:rsid w:val="003661F7"/>
    <w:rPr>
      <w:rFonts w:ascii="Arial" w:eastAsia="宋体" w:hAnsi="Arial"/>
      <w:sz w:val="21"/>
      <w:szCs w:val="21"/>
      <w:lang w:val="en-US" w:eastAsia="zh-CN" w:bidi="ar-SA"/>
    </w:rPr>
  </w:style>
  <w:style w:type="character" w:customStyle="1" w:styleId="CharCharCharCharCharChar">
    <w:name w:val="编写建议 Char Char Char Char Char Char"/>
    <w:link w:val="CharCharCharCharChar"/>
    <w:rsid w:val="003661F7"/>
    <w:rPr>
      <w:rFonts w:eastAsia="宋体"/>
      <w:i/>
      <w:color w:val="0000FF"/>
      <w:sz w:val="21"/>
      <w:lang w:val="en-US" w:eastAsia="zh-CN" w:bidi="ar-SA"/>
    </w:rPr>
  </w:style>
  <w:style w:type="paragraph" w:customStyle="1" w:styleId="CharCharCharCharChar">
    <w:name w:val="编写建议 Char Char Char Char Char"/>
    <w:basedOn w:val="a2"/>
    <w:link w:val="CharCharCharCharCharChar"/>
    <w:rsid w:val="003661F7"/>
    <w:pPr>
      <w:spacing w:line="360" w:lineRule="auto"/>
      <w:ind w:firstLineChars="200" w:firstLine="200"/>
    </w:pPr>
    <w:rPr>
      <w:i/>
      <w:color w:val="0000FF"/>
      <w:sz w:val="21"/>
    </w:rPr>
  </w:style>
  <w:style w:type="character" w:styleId="afff0">
    <w:name w:val="annotation reference"/>
    <w:semiHidden/>
    <w:rsid w:val="007E0DF4"/>
    <w:rPr>
      <w:sz w:val="21"/>
      <w:szCs w:val="21"/>
    </w:rPr>
  </w:style>
  <w:style w:type="paragraph" w:styleId="afff1">
    <w:name w:val="annotation text"/>
    <w:basedOn w:val="a2"/>
    <w:semiHidden/>
    <w:rsid w:val="007E0DF4"/>
  </w:style>
  <w:style w:type="paragraph" w:styleId="afff2">
    <w:name w:val="annotation subject"/>
    <w:basedOn w:val="afff1"/>
    <w:next w:val="afff1"/>
    <w:semiHidden/>
    <w:rsid w:val="007E0DF4"/>
    <w:rPr>
      <w:b/>
      <w:bCs/>
    </w:rPr>
  </w:style>
  <w:style w:type="character" w:customStyle="1" w:styleId="keyword">
    <w:name w:val="keyword"/>
    <w:basedOn w:val="a4"/>
    <w:rsid w:val="005659C7"/>
  </w:style>
  <w:style w:type="character" w:customStyle="1" w:styleId="Char">
    <w:name w:val="页眉 Char"/>
    <w:basedOn w:val="a4"/>
    <w:link w:val="a8"/>
    <w:uiPriority w:val="99"/>
    <w:rsid w:val="00E636F9"/>
    <w:rPr>
      <w:rFonts w:ascii="Arial" w:hAnsi="Arial"/>
      <w:sz w:val="18"/>
      <w:szCs w:val="18"/>
    </w:rPr>
  </w:style>
  <w:style w:type="paragraph" w:customStyle="1" w:styleId="21">
    <w:name w:val="样式 编写建议 + 首行缩进:  2 字符"/>
    <w:basedOn w:val="affc"/>
    <w:next w:val="a3"/>
    <w:rsid w:val="006E50D5"/>
    <w:pPr>
      <w:keepNext w:val="0"/>
      <w:widowControl/>
      <w:ind w:firstLine="420"/>
    </w:pPr>
    <w:rPr>
      <w:rFonts w:cs="宋体"/>
      <w:i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2F6A49"/>
    <w:pPr>
      <w:keepNext/>
      <w:widowControl w:val="0"/>
      <w:autoSpaceDE w:val="0"/>
      <w:autoSpaceDN w:val="0"/>
      <w:adjustRightInd w:val="0"/>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2"/>
    <w:next w:val="2"/>
    <w:qFormat/>
    <w:rsid w:val="00F65F1F"/>
    <w:pPr>
      <w:widowControl/>
      <w:numPr>
        <w:numId w:val="11"/>
      </w:numPr>
      <w:adjustRightInd/>
      <w:spacing w:before="240" w:after="240"/>
      <w:jc w:val="both"/>
      <w:outlineLvl w:val="0"/>
    </w:pPr>
    <w:rPr>
      <w:rFonts w:ascii="Arial" w:eastAsia="黑体" w:hAnsi="Arial"/>
      <w:b/>
      <w:sz w:val="32"/>
      <w:szCs w:val="36"/>
    </w:rPr>
  </w:style>
  <w:style w:type="paragraph" w:styleId="2">
    <w:name w:val="heading 2"/>
    <w:basedOn w:val="a2"/>
    <w:next w:val="3"/>
    <w:qFormat/>
    <w:rsid w:val="00F65F1F"/>
    <w:pPr>
      <w:widowControl/>
      <w:numPr>
        <w:ilvl w:val="1"/>
        <w:numId w:val="11"/>
      </w:numPr>
      <w:adjustRightInd/>
      <w:spacing w:before="240" w:after="240"/>
      <w:jc w:val="both"/>
      <w:outlineLvl w:val="1"/>
    </w:pPr>
    <w:rPr>
      <w:rFonts w:ascii="Arial" w:eastAsia="黑体" w:hAnsi="Arial"/>
      <w:sz w:val="24"/>
      <w:szCs w:val="24"/>
    </w:rPr>
  </w:style>
  <w:style w:type="paragraph" w:styleId="3">
    <w:name w:val="heading 3"/>
    <w:aliases w:val=" Char Char"/>
    <w:basedOn w:val="a2"/>
    <w:next w:val="4"/>
    <w:link w:val="3Char"/>
    <w:qFormat/>
    <w:rsid w:val="00F65F1F"/>
    <w:pPr>
      <w:widowControl/>
      <w:adjustRightInd/>
      <w:spacing w:before="240" w:after="240"/>
      <w:jc w:val="both"/>
      <w:outlineLvl w:val="2"/>
    </w:pPr>
    <w:rPr>
      <w:rFonts w:ascii="Arial" w:eastAsia="黑体" w:hAnsi="Arial"/>
      <w:sz w:val="24"/>
      <w:szCs w:val="24"/>
    </w:rPr>
  </w:style>
  <w:style w:type="paragraph" w:styleId="4">
    <w:name w:val="heading 4"/>
    <w:aliases w:val="标题 4 Char,标题 4 Char1,标题 4 Char Char,标题 4 Char Char Char Char,标题 4 Char Char1 Char,标题 41,标题 4 Char Char Char1"/>
    <w:basedOn w:val="a2"/>
    <w:next w:val="a3"/>
    <w:qFormat/>
    <w:rsid w:val="00F65F1F"/>
    <w:pPr>
      <w:widowControl/>
      <w:numPr>
        <w:ilvl w:val="3"/>
        <w:numId w:val="11"/>
      </w:numPr>
      <w:adjustRightInd/>
      <w:spacing w:before="160" w:after="160"/>
      <w:jc w:val="both"/>
      <w:outlineLvl w:val="3"/>
    </w:pPr>
    <w:rPr>
      <w:rFonts w:ascii="Arial" w:eastAsia="黑体" w:hAnsi="Arial"/>
      <w:sz w:val="21"/>
      <w:szCs w:val="21"/>
    </w:rPr>
  </w:style>
  <w:style w:type="paragraph" w:styleId="5">
    <w:name w:val="heading 5"/>
    <w:basedOn w:val="a2"/>
    <w:next w:val="a3"/>
    <w:qFormat/>
    <w:rsid w:val="00F65F1F"/>
    <w:pPr>
      <w:widowControl/>
      <w:numPr>
        <w:ilvl w:val="4"/>
        <w:numId w:val="5"/>
      </w:numPr>
      <w:adjustRightInd/>
      <w:spacing w:line="360" w:lineRule="auto"/>
      <w:outlineLvl w:val="4"/>
    </w:pPr>
    <w:rPr>
      <w:rFonts w:ascii="Arial" w:eastAsia="黑体" w:hAnsi="Arial"/>
      <w:sz w:val="21"/>
      <w:szCs w:val="21"/>
    </w:rPr>
  </w:style>
  <w:style w:type="paragraph" w:styleId="6">
    <w:name w:val="heading 6"/>
    <w:basedOn w:val="a2"/>
    <w:qFormat/>
    <w:rsid w:val="00C223C9"/>
    <w:pPr>
      <w:widowControl/>
      <w:numPr>
        <w:ilvl w:val="5"/>
        <w:numId w:val="5"/>
      </w:numPr>
      <w:spacing w:line="360" w:lineRule="auto"/>
      <w:outlineLvl w:val="5"/>
    </w:pPr>
    <w:rPr>
      <w:rFonts w:ascii="Arial" w:eastAsia="黑体" w:hAnsi="Arial"/>
      <w:sz w:val="21"/>
      <w:szCs w:val="21"/>
    </w:rPr>
  </w:style>
  <w:style w:type="paragraph" w:styleId="7">
    <w:name w:val="heading 7"/>
    <w:basedOn w:val="a2"/>
    <w:qFormat/>
    <w:rsid w:val="00F65F1F"/>
    <w:pPr>
      <w:widowControl/>
      <w:numPr>
        <w:ilvl w:val="6"/>
        <w:numId w:val="5"/>
      </w:numPr>
      <w:spacing w:line="360" w:lineRule="auto"/>
      <w:outlineLvl w:val="6"/>
    </w:pPr>
    <w:rPr>
      <w:rFonts w:ascii="Arial" w:eastAsia="黑体" w:hAnsi="Arial"/>
      <w:sz w:val="21"/>
      <w:szCs w:val="21"/>
    </w:rPr>
  </w:style>
  <w:style w:type="paragraph" w:styleId="8">
    <w:name w:val="heading 8"/>
    <w:basedOn w:val="a2"/>
    <w:next w:val="a2"/>
    <w:qFormat/>
    <w:rsid w:val="00F65F1F"/>
    <w:pPr>
      <w:keepLines/>
      <w:numPr>
        <w:ilvl w:val="7"/>
        <w:numId w:val="5"/>
      </w:numPr>
      <w:spacing w:before="240" w:after="64" w:line="320" w:lineRule="auto"/>
      <w:outlineLvl w:val="7"/>
    </w:pPr>
    <w:rPr>
      <w:rFonts w:ascii="Arial" w:eastAsia="黑体" w:hAnsi="Arial"/>
      <w:sz w:val="24"/>
    </w:rPr>
  </w:style>
  <w:style w:type="paragraph" w:styleId="9">
    <w:name w:val="heading 9"/>
    <w:basedOn w:val="a2"/>
    <w:next w:val="a2"/>
    <w:qFormat/>
    <w:rsid w:val="00F65F1F"/>
    <w:pPr>
      <w:keepLines/>
      <w:numPr>
        <w:ilvl w:val="8"/>
        <w:numId w:val="5"/>
      </w:numPr>
      <w:spacing w:before="240" w:after="64" w:line="320" w:lineRule="auto"/>
      <w:outlineLvl w:val="8"/>
    </w:pPr>
    <w:rPr>
      <w:rFonts w:ascii="Arial" w:eastAsia="黑体" w:hAnsi="Arial"/>
      <w:sz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Hyperlink"/>
    <w:uiPriority w:val="99"/>
    <w:rsid w:val="002F6A49"/>
    <w:rPr>
      <w:color w:val="0000FF"/>
      <w:u w:val="single"/>
    </w:rPr>
  </w:style>
  <w:style w:type="paragraph" w:styleId="a8">
    <w:name w:val="header"/>
    <w:basedOn w:val="a2"/>
    <w:link w:val="Char"/>
    <w:uiPriority w:val="99"/>
    <w:rsid w:val="002F6A49"/>
    <w:pPr>
      <w:tabs>
        <w:tab w:val="center" w:pos="4153"/>
        <w:tab w:val="right" w:pos="8306"/>
      </w:tabs>
      <w:snapToGrid w:val="0"/>
      <w:jc w:val="center"/>
    </w:pPr>
    <w:rPr>
      <w:rFonts w:ascii="Arial" w:hAnsi="Arial"/>
      <w:sz w:val="18"/>
      <w:szCs w:val="18"/>
    </w:rPr>
  </w:style>
  <w:style w:type="paragraph" w:styleId="a9">
    <w:name w:val="footer"/>
    <w:basedOn w:val="a2"/>
    <w:rsid w:val="002F6A49"/>
    <w:pPr>
      <w:widowControl/>
      <w:tabs>
        <w:tab w:val="center" w:pos="4510"/>
        <w:tab w:val="right" w:pos="9020"/>
      </w:tabs>
      <w:spacing w:line="360" w:lineRule="auto"/>
    </w:pPr>
    <w:rPr>
      <w:rFonts w:ascii="Arial" w:hAnsi="Arial"/>
      <w:sz w:val="18"/>
      <w:szCs w:val="18"/>
    </w:rPr>
  </w:style>
  <w:style w:type="paragraph" w:styleId="10">
    <w:name w:val="toc 1"/>
    <w:basedOn w:val="a2"/>
    <w:next w:val="a2"/>
    <w:autoRedefine/>
    <w:uiPriority w:val="39"/>
    <w:rsid w:val="002F6A49"/>
    <w:pPr>
      <w:widowControl/>
      <w:ind w:left="198" w:hanging="113"/>
    </w:pPr>
    <w:rPr>
      <w:rFonts w:ascii="Arial" w:hAnsi="Arial"/>
      <w:sz w:val="21"/>
      <w:szCs w:val="21"/>
    </w:rPr>
  </w:style>
  <w:style w:type="paragraph" w:styleId="20">
    <w:name w:val="toc 2"/>
    <w:basedOn w:val="a2"/>
    <w:autoRedefine/>
    <w:uiPriority w:val="39"/>
    <w:rsid w:val="002F6A49"/>
    <w:pPr>
      <w:ind w:left="453" w:hanging="283"/>
    </w:pPr>
    <w:rPr>
      <w:rFonts w:ascii="Arial" w:hAnsi="Arial"/>
      <w:sz w:val="21"/>
      <w:szCs w:val="21"/>
    </w:rPr>
  </w:style>
  <w:style w:type="paragraph" w:styleId="30">
    <w:name w:val="toc 3"/>
    <w:basedOn w:val="a2"/>
    <w:autoRedefine/>
    <w:uiPriority w:val="39"/>
    <w:rsid w:val="002F6A49"/>
    <w:pPr>
      <w:ind w:left="794" w:hanging="454"/>
    </w:pPr>
    <w:rPr>
      <w:rFonts w:ascii="Arial" w:hAnsi="Arial"/>
      <w:sz w:val="21"/>
      <w:szCs w:val="21"/>
    </w:rPr>
  </w:style>
  <w:style w:type="paragraph" w:styleId="40">
    <w:name w:val="toc 4"/>
    <w:basedOn w:val="a2"/>
    <w:autoRedefine/>
    <w:semiHidden/>
    <w:rsid w:val="002F6A49"/>
    <w:pPr>
      <w:ind w:left="1134" w:hanging="567"/>
    </w:pPr>
    <w:rPr>
      <w:rFonts w:ascii="Arial" w:hAnsi="Arial"/>
      <w:sz w:val="21"/>
      <w:szCs w:val="21"/>
    </w:rPr>
  </w:style>
  <w:style w:type="paragraph" w:styleId="50">
    <w:name w:val="toc 5"/>
    <w:basedOn w:val="a2"/>
    <w:next w:val="a2"/>
    <w:autoRedefine/>
    <w:semiHidden/>
    <w:rsid w:val="002F6A49"/>
    <w:pPr>
      <w:ind w:left="1680"/>
    </w:pPr>
  </w:style>
  <w:style w:type="paragraph" w:styleId="60">
    <w:name w:val="toc 6"/>
    <w:basedOn w:val="a2"/>
    <w:autoRedefine/>
    <w:semiHidden/>
    <w:rsid w:val="002F6A49"/>
    <w:pPr>
      <w:ind w:left="1757" w:hanging="907"/>
    </w:pPr>
    <w:rPr>
      <w:sz w:val="21"/>
    </w:rPr>
  </w:style>
  <w:style w:type="paragraph" w:styleId="70">
    <w:name w:val="toc 7"/>
    <w:basedOn w:val="a2"/>
    <w:next w:val="a2"/>
    <w:autoRedefine/>
    <w:semiHidden/>
    <w:rsid w:val="002F6A49"/>
    <w:pPr>
      <w:ind w:left="2520"/>
    </w:pPr>
  </w:style>
  <w:style w:type="paragraph" w:styleId="80">
    <w:name w:val="toc 8"/>
    <w:basedOn w:val="a2"/>
    <w:next w:val="a2"/>
    <w:autoRedefine/>
    <w:semiHidden/>
    <w:rsid w:val="002F6A49"/>
    <w:pPr>
      <w:ind w:left="2940"/>
    </w:pPr>
  </w:style>
  <w:style w:type="paragraph" w:styleId="90">
    <w:name w:val="toc 9"/>
    <w:basedOn w:val="a2"/>
    <w:next w:val="a2"/>
    <w:autoRedefine/>
    <w:semiHidden/>
    <w:rsid w:val="002F6A49"/>
    <w:pPr>
      <w:ind w:left="3360"/>
    </w:pPr>
  </w:style>
  <w:style w:type="paragraph" w:customStyle="1" w:styleId="aa">
    <w:name w:val="表格列标题"/>
    <w:basedOn w:val="a2"/>
    <w:rsid w:val="00DA3841"/>
    <w:pPr>
      <w:jc w:val="center"/>
    </w:pPr>
    <w:rPr>
      <w:b/>
      <w:sz w:val="21"/>
    </w:rPr>
  </w:style>
  <w:style w:type="paragraph" w:customStyle="1" w:styleId="ab">
    <w:name w:val="备注说明"/>
    <w:basedOn w:val="a2"/>
    <w:rsid w:val="00DA3841"/>
    <w:pPr>
      <w:spacing w:line="360" w:lineRule="auto"/>
      <w:ind w:left="1134"/>
      <w:jc w:val="both"/>
    </w:pPr>
    <w:rPr>
      <w:rFonts w:eastAsia="楷体_GB2312"/>
      <w:sz w:val="21"/>
    </w:rPr>
  </w:style>
  <w:style w:type="paragraph" w:customStyle="1" w:styleId="ac">
    <w:name w:val="章节标题"/>
    <w:basedOn w:val="a2"/>
    <w:rsid w:val="00DA3841"/>
    <w:pPr>
      <w:tabs>
        <w:tab w:val="left" w:pos="0"/>
      </w:tabs>
      <w:spacing w:before="300" w:after="300"/>
      <w:jc w:val="center"/>
    </w:pPr>
    <w:rPr>
      <w:rFonts w:ascii="Arial" w:eastAsia="黑体" w:hAnsi="Arial" w:cs="Arial"/>
      <w:sz w:val="30"/>
    </w:rPr>
  </w:style>
  <w:style w:type="paragraph" w:customStyle="1" w:styleId="ad">
    <w:name w:val="表号去除自动编号"/>
    <w:basedOn w:val="a2"/>
    <w:rsid w:val="00DA3841"/>
    <w:pPr>
      <w:spacing w:line="360" w:lineRule="auto"/>
      <w:jc w:val="center"/>
    </w:pPr>
    <w:rPr>
      <w:rFonts w:ascii="宋体" w:hAnsi="宋体"/>
      <w:sz w:val="21"/>
    </w:rPr>
  </w:style>
  <w:style w:type="paragraph" w:customStyle="1" w:styleId="ae">
    <w:name w:val="代码样式"/>
    <w:basedOn w:val="a2"/>
    <w:rsid w:val="00B44B8F"/>
    <w:pPr>
      <w:widowControl/>
      <w:ind w:left="482"/>
    </w:pPr>
    <w:rPr>
      <w:rFonts w:ascii="Courier New" w:hAnsi="Courier New" w:cs="Courier New"/>
      <w:sz w:val="18"/>
      <w:szCs w:val="18"/>
    </w:rPr>
  </w:style>
  <w:style w:type="paragraph" w:customStyle="1" w:styleId="a0">
    <w:name w:val="参考资料清单"/>
    <w:basedOn w:val="a2"/>
    <w:rsid w:val="002F6A49"/>
    <w:pPr>
      <w:numPr>
        <w:numId w:val="2"/>
      </w:numPr>
      <w:spacing w:line="360" w:lineRule="auto"/>
      <w:ind w:left="0" w:firstLine="0"/>
      <w:jc w:val="both"/>
    </w:pPr>
    <w:rPr>
      <w:rFonts w:ascii="Arial" w:hAnsi="Arial"/>
      <w:sz w:val="21"/>
      <w:szCs w:val="21"/>
    </w:rPr>
  </w:style>
  <w:style w:type="paragraph" w:customStyle="1" w:styleId="af">
    <w:name w:val="图号去除自动编号"/>
    <w:basedOn w:val="a2"/>
    <w:rsid w:val="00DA3841"/>
    <w:pPr>
      <w:spacing w:before="105" w:line="360" w:lineRule="auto"/>
      <w:ind w:firstLine="425"/>
      <w:jc w:val="center"/>
    </w:pPr>
    <w:rPr>
      <w:sz w:val="21"/>
    </w:rPr>
  </w:style>
  <w:style w:type="paragraph" w:customStyle="1" w:styleId="af0">
    <w:name w:val="项目符号"/>
    <w:basedOn w:val="a2"/>
    <w:rsid w:val="00DA3841"/>
    <w:pPr>
      <w:spacing w:line="360" w:lineRule="auto"/>
    </w:pPr>
    <w:rPr>
      <w:sz w:val="21"/>
    </w:rPr>
  </w:style>
  <w:style w:type="paragraph" w:customStyle="1" w:styleId="a1">
    <w:name w:val="表号"/>
    <w:basedOn w:val="a2"/>
    <w:next w:val="a3"/>
    <w:rsid w:val="002F6A49"/>
    <w:pPr>
      <w:keepLines/>
      <w:numPr>
        <w:ilvl w:val="8"/>
        <w:numId w:val="1"/>
      </w:numPr>
      <w:spacing w:line="360" w:lineRule="auto"/>
      <w:jc w:val="center"/>
    </w:pPr>
    <w:rPr>
      <w:rFonts w:ascii="Arial" w:hAnsi="Arial"/>
      <w:sz w:val="18"/>
      <w:szCs w:val="18"/>
    </w:rPr>
  </w:style>
  <w:style w:type="paragraph" w:customStyle="1" w:styleId="Char0">
    <w:name w:val="表头样式 Char"/>
    <w:basedOn w:val="a2"/>
    <w:link w:val="CharChar"/>
    <w:rsid w:val="002F6A49"/>
    <w:pPr>
      <w:jc w:val="center"/>
    </w:pPr>
    <w:rPr>
      <w:rFonts w:ascii="Arial" w:hAnsi="Arial"/>
      <w:b/>
      <w:sz w:val="21"/>
      <w:szCs w:val="21"/>
    </w:rPr>
  </w:style>
  <w:style w:type="paragraph" w:customStyle="1" w:styleId="af1">
    <w:name w:val="页脚样式"/>
    <w:basedOn w:val="a2"/>
    <w:rsid w:val="00DA3841"/>
    <w:pPr>
      <w:spacing w:line="360" w:lineRule="auto"/>
    </w:pPr>
    <w:rPr>
      <w:sz w:val="18"/>
    </w:rPr>
  </w:style>
  <w:style w:type="paragraph" w:customStyle="1" w:styleId="WordPro">
    <w:name w:val="图表目录(WordPro)"/>
    <w:basedOn w:val="a2"/>
    <w:rsid w:val="00DA3841"/>
    <w:pPr>
      <w:spacing w:before="300" w:after="150" w:line="360" w:lineRule="auto"/>
      <w:jc w:val="center"/>
    </w:pPr>
    <w:rPr>
      <w:rFonts w:ascii="黑体" w:eastAsia="黑体"/>
      <w:sz w:val="30"/>
    </w:rPr>
  </w:style>
  <w:style w:type="paragraph" w:customStyle="1" w:styleId="af2">
    <w:name w:val="封面华为技术"/>
    <w:basedOn w:val="a2"/>
    <w:rsid w:val="002F6A49"/>
    <w:pPr>
      <w:spacing w:line="360" w:lineRule="auto"/>
      <w:jc w:val="center"/>
    </w:pPr>
    <w:rPr>
      <w:rFonts w:ascii="Arial" w:eastAsia="黑体" w:hAnsi="Arial"/>
      <w:sz w:val="32"/>
      <w:szCs w:val="32"/>
    </w:rPr>
  </w:style>
  <w:style w:type="paragraph" w:customStyle="1" w:styleId="af3">
    <w:name w:val="脚注"/>
    <w:basedOn w:val="a2"/>
    <w:rsid w:val="00DA3841"/>
    <w:pPr>
      <w:spacing w:after="90"/>
    </w:pPr>
    <w:rPr>
      <w:sz w:val="18"/>
    </w:rPr>
  </w:style>
  <w:style w:type="paragraph" w:customStyle="1" w:styleId="af4">
    <w:name w:val="页眉密级样式"/>
    <w:basedOn w:val="a2"/>
    <w:rsid w:val="00DA3841"/>
    <w:pPr>
      <w:jc w:val="right"/>
    </w:pPr>
    <w:rPr>
      <w:sz w:val="18"/>
    </w:rPr>
  </w:style>
  <w:style w:type="paragraph" w:customStyle="1" w:styleId="Char1">
    <w:name w:val="编写建议 Char"/>
    <w:basedOn w:val="a2"/>
    <w:link w:val="CharChar0"/>
    <w:rsid w:val="002F6A49"/>
    <w:pPr>
      <w:spacing w:line="360" w:lineRule="auto"/>
      <w:ind w:firstLineChars="200" w:firstLine="200"/>
    </w:pPr>
    <w:rPr>
      <w:i/>
      <w:color w:val="0000FF"/>
      <w:sz w:val="21"/>
    </w:rPr>
  </w:style>
  <w:style w:type="paragraph" w:customStyle="1" w:styleId="af5">
    <w:name w:val="封面表格文本"/>
    <w:basedOn w:val="a2"/>
    <w:rsid w:val="002F6A49"/>
    <w:pPr>
      <w:jc w:val="center"/>
    </w:pPr>
    <w:rPr>
      <w:rFonts w:ascii="Arial" w:hAnsi="Arial"/>
      <w:sz w:val="21"/>
      <w:szCs w:val="21"/>
    </w:rPr>
  </w:style>
  <w:style w:type="paragraph" w:customStyle="1" w:styleId="af6">
    <w:name w:val="封面文档标题"/>
    <w:basedOn w:val="a2"/>
    <w:rsid w:val="002F6A49"/>
    <w:pPr>
      <w:spacing w:line="360" w:lineRule="auto"/>
      <w:jc w:val="center"/>
    </w:pPr>
    <w:rPr>
      <w:rFonts w:ascii="Arial" w:eastAsia="黑体" w:hAnsi="Arial"/>
      <w:bCs/>
      <w:sz w:val="44"/>
      <w:szCs w:val="44"/>
    </w:rPr>
  </w:style>
  <w:style w:type="paragraph" w:customStyle="1" w:styleId="af7">
    <w:name w:val="目录页编号文本样式"/>
    <w:basedOn w:val="a2"/>
    <w:rsid w:val="00DA3841"/>
    <w:pPr>
      <w:jc w:val="right"/>
    </w:pPr>
    <w:rPr>
      <w:sz w:val="21"/>
    </w:rPr>
  </w:style>
  <w:style w:type="paragraph" w:customStyle="1" w:styleId="af8">
    <w:name w:val="页眉文档名称样式"/>
    <w:basedOn w:val="a2"/>
    <w:rsid w:val="00DA3841"/>
    <w:rPr>
      <w:sz w:val="18"/>
    </w:rPr>
  </w:style>
  <w:style w:type="paragraph" w:customStyle="1" w:styleId="WordPro0">
    <w:name w:val="正文首行缩进(WordPro)"/>
    <w:basedOn w:val="a2"/>
    <w:rsid w:val="00DA3841"/>
    <w:pPr>
      <w:spacing w:line="360" w:lineRule="auto"/>
      <w:ind w:left="1134"/>
      <w:jc w:val="both"/>
    </w:pPr>
    <w:rPr>
      <w:sz w:val="21"/>
    </w:rPr>
  </w:style>
  <w:style w:type="paragraph" w:customStyle="1" w:styleId="af9">
    <w:name w:val="关键词"/>
    <w:basedOn w:val="afa"/>
    <w:rsid w:val="002F6A49"/>
  </w:style>
  <w:style w:type="paragraph" w:customStyle="1" w:styleId="afb">
    <w:name w:val="修订记录"/>
    <w:basedOn w:val="a2"/>
    <w:rsid w:val="002F6A49"/>
    <w:pPr>
      <w:widowControl/>
      <w:spacing w:before="300" w:after="150" w:line="360" w:lineRule="auto"/>
      <w:jc w:val="center"/>
    </w:pPr>
    <w:rPr>
      <w:rFonts w:ascii="Arial" w:eastAsia="黑体" w:hAnsi="Arial"/>
      <w:sz w:val="32"/>
      <w:szCs w:val="32"/>
    </w:rPr>
  </w:style>
  <w:style w:type="paragraph" w:customStyle="1" w:styleId="afc">
    <w:name w:val="目录"/>
    <w:basedOn w:val="a2"/>
    <w:rsid w:val="002F6A49"/>
    <w:pPr>
      <w:adjustRightInd/>
      <w:spacing w:before="480" w:after="360"/>
      <w:jc w:val="center"/>
    </w:pPr>
    <w:rPr>
      <w:rFonts w:ascii="Arial" w:eastAsia="黑体" w:hAnsi="Arial"/>
      <w:sz w:val="32"/>
      <w:szCs w:val="32"/>
    </w:rPr>
  </w:style>
  <w:style w:type="paragraph" w:customStyle="1" w:styleId="afd">
    <w:name w:val="图号"/>
    <w:basedOn w:val="a2"/>
    <w:rsid w:val="002F6A49"/>
    <w:pPr>
      <w:spacing w:before="105" w:line="360" w:lineRule="auto"/>
      <w:jc w:val="center"/>
    </w:pPr>
    <w:rPr>
      <w:rFonts w:ascii="Arial" w:hAnsi="Arial"/>
      <w:sz w:val="18"/>
      <w:szCs w:val="18"/>
    </w:rPr>
  </w:style>
  <w:style w:type="paragraph" w:customStyle="1" w:styleId="afe">
    <w:name w:val="文档标题"/>
    <w:basedOn w:val="a2"/>
    <w:rsid w:val="0089534D"/>
    <w:pPr>
      <w:tabs>
        <w:tab w:val="left" w:pos="0"/>
      </w:tabs>
      <w:spacing w:before="300" w:after="300"/>
      <w:jc w:val="center"/>
    </w:pPr>
    <w:rPr>
      <w:rFonts w:ascii="Arial" w:eastAsia="黑体" w:hAnsi="Arial"/>
      <w:sz w:val="32"/>
      <w:szCs w:val="32"/>
    </w:rPr>
  </w:style>
  <w:style w:type="paragraph" w:customStyle="1" w:styleId="afa">
    <w:name w:val="摘要"/>
    <w:basedOn w:val="a2"/>
    <w:rsid w:val="002F6A49"/>
    <w:pPr>
      <w:widowControl/>
      <w:tabs>
        <w:tab w:val="left" w:pos="907"/>
      </w:tabs>
      <w:spacing w:line="360" w:lineRule="auto"/>
      <w:ind w:left="879" w:hanging="879"/>
      <w:jc w:val="both"/>
    </w:pPr>
    <w:rPr>
      <w:rFonts w:ascii="Arial" w:hAnsi="Arial"/>
      <w:b/>
      <w:sz w:val="21"/>
      <w:szCs w:val="21"/>
    </w:rPr>
  </w:style>
  <w:style w:type="paragraph" w:customStyle="1" w:styleId="aff">
    <w:name w:val="表格文本"/>
    <w:basedOn w:val="a2"/>
    <w:rsid w:val="002F6A49"/>
    <w:pPr>
      <w:tabs>
        <w:tab w:val="decimal" w:pos="0"/>
      </w:tabs>
    </w:pPr>
    <w:rPr>
      <w:rFonts w:ascii="Arial" w:hAnsi="Arial"/>
      <w:noProof/>
      <w:sz w:val="21"/>
      <w:szCs w:val="21"/>
    </w:rPr>
  </w:style>
  <w:style w:type="paragraph" w:customStyle="1" w:styleId="aff0">
    <w:name w:val="缺省文本"/>
    <w:basedOn w:val="a2"/>
    <w:rsid w:val="002F6A49"/>
    <w:pPr>
      <w:spacing w:line="360" w:lineRule="auto"/>
    </w:pPr>
    <w:rPr>
      <w:rFonts w:ascii="Arial" w:hAnsi="Arial"/>
      <w:sz w:val="21"/>
      <w:szCs w:val="21"/>
    </w:rPr>
  </w:style>
  <w:style w:type="paragraph" w:styleId="aff1">
    <w:name w:val="Document Map"/>
    <w:basedOn w:val="a2"/>
    <w:semiHidden/>
    <w:rsid w:val="002F6A49"/>
    <w:pPr>
      <w:shd w:val="clear" w:color="auto" w:fill="000080"/>
    </w:pPr>
  </w:style>
  <w:style w:type="paragraph" w:customStyle="1" w:styleId="aff2">
    <w:name w:val="参考资料清单+倾斜+蓝色"/>
    <w:basedOn w:val="a2"/>
    <w:rsid w:val="002F6A49"/>
    <w:pPr>
      <w:spacing w:line="360" w:lineRule="auto"/>
      <w:jc w:val="both"/>
    </w:pPr>
    <w:rPr>
      <w:rFonts w:ascii="Arial" w:hAnsi="Arial"/>
      <w:i/>
      <w:iCs/>
      <w:color w:val="0000FF"/>
      <w:sz w:val="21"/>
      <w:szCs w:val="21"/>
    </w:rPr>
  </w:style>
  <w:style w:type="character" w:customStyle="1" w:styleId="CharChar0">
    <w:name w:val="编写建议 Char Char"/>
    <w:link w:val="Char1"/>
    <w:rsid w:val="002F6A49"/>
    <w:rPr>
      <w:rFonts w:eastAsia="宋体"/>
      <w:i/>
      <w:color w:val="0000FF"/>
      <w:sz w:val="21"/>
      <w:lang w:val="en-US" w:eastAsia="zh-CN" w:bidi="ar-SA"/>
    </w:rPr>
  </w:style>
  <w:style w:type="paragraph" w:styleId="aff3">
    <w:name w:val="Balloon Text"/>
    <w:basedOn w:val="a2"/>
    <w:semiHidden/>
    <w:rsid w:val="002F6A49"/>
    <w:rPr>
      <w:sz w:val="18"/>
      <w:szCs w:val="18"/>
    </w:rPr>
  </w:style>
  <w:style w:type="paragraph" w:styleId="aff4">
    <w:name w:val="Body Text"/>
    <w:basedOn w:val="a2"/>
    <w:rsid w:val="002F6A49"/>
    <w:pPr>
      <w:spacing w:after="120"/>
    </w:pPr>
  </w:style>
  <w:style w:type="paragraph" w:styleId="a3">
    <w:name w:val="Body Text First Indent"/>
    <w:aliases w:val="正文首行缩进 Char Char,正文首行缩进2,正文首行缩进 Char Char2,正文首行缩进1,正文首行缩进 Char Char1 Char Char Char Char Char Char,正文首行缩进1 Char Char Char1,正文首行缩进1 Char Char Char Char Char Char Char Char Char Char Char Char Char Char Char Char Char Char1"/>
    <w:basedOn w:val="a2"/>
    <w:link w:val="Char2"/>
    <w:rsid w:val="002F6A49"/>
    <w:pPr>
      <w:spacing w:line="360" w:lineRule="auto"/>
      <w:ind w:firstLineChars="200" w:firstLine="420"/>
      <w:jc w:val="both"/>
    </w:pPr>
    <w:rPr>
      <w:rFonts w:ascii="Arial" w:hAnsi="Arial"/>
      <w:sz w:val="21"/>
      <w:szCs w:val="21"/>
    </w:rPr>
  </w:style>
  <w:style w:type="character" w:customStyle="1" w:styleId="CharChar">
    <w:name w:val="表头样式 Char Char"/>
    <w:link w:val="Char0"/>
    <w:rsid w:val="002F6A49"/>
    <w:rPr>
      <w:rFonts w:ascii="Arial" w:eastAsia="宋体" w:hAnsi="Arial"/>
      <w:b/>
      <w:sz w:val="21"/>
      <w:szCs w:val="21"/>
      <w:lang w:val="en-US" w:eastAsia="zh-CN" w:bidi="ar-SA"/>
    </w:rPr>
  </w:style>
  <w:style w:type="table" w:customStyle="1" w:styleId="aff5">
    <w:name w:val="表样式"/>
    <w:basedOn w:val="a5"/>
    <w:rsid w:val="002F6A49"/>
    <w:pPr>
      <w:jc w:val="both"/>
    </w:pPr>
    <w:rPr>
      <w:sz w:val="21"/>
    </w:rPr>
    <w:tblPr/>
    <w:tcPr>
      <w:vAlign w:val="center"/>
    </w:tcPr>
  </w:style>
  <w:style w:type="paragraph" w:styleId="a">
    <w:name w:val="List Bullet"/>
    <w:basedOn w:val="a2"/>
    <w:rsid w:val="002F6A49"/>
    <w:pPr>
      <w:numPr>
        <w:numId w:val="3"/>
      </w:numPr>
      <w:tabs>
        <w:tab w:val="clear" w:pos="1134"/>
        <w:tab w:val="num" w:pos="720"/>
      </w:tabs>
      <w:spacing w:line="360" w:lineRule="auto"/>
      <w:ind w:left="0" w:firstLine="0"/>
    </w:pPr>
    <w:rPr>
      <w:rFonts w:ascii="Arial" w:hAnsi="Arial"/>
      <w:sz w:val="21"/>
      <w:szCs w:val="21"/>
    </w:rPr>
  </w:style>
  <w:style w:type="paragraph" w:styleId="aff6">
    <w:name w:val="table of figures"/>
    <w:basedOn w:val="10"/>
    <w:autoRedefine/>
    <w:semiHidden/>
    <w:rsid w:val="002F6A49"/>
    <w:pPr>
      <w:widowControl w:val="0"/>
      <w:spacing w:before="300" w:after="150" w:line="360" w:lineRule="auto"/>
      <w:jc w:val="center"/>
    </w:pPr>
  </w:style>
  <w:style w:type="paragraph" w:customStyle="1" w:styleId="aff7">
    <w:name w:val="图样式"/>
    <w:basedOn w:val="a2"/>
    <w:rsid w:val="002F6A49"/>
    <w:pPr>
      <w:widowControl/>
      <w:spacing w:before="80" w:after="80" w:line="360" w:lineRule="auto"/>
      <w:jc w:val="center"/>
    </w:pPr>
  </w:style>
  <w:style w:type="table" w:styleId="aff8">
    <w:name w:val="Table Grid"/>
    <w:basedOn w:val="a5"/>
    <w:rsid w:val="002F6A4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page number"/>
    <w:basedOn w:val="a4"/>
    <w:rsid w:val="002F6A49"/>
  </w:style>
  <w:style w:type="paragraph" w:customStyle="1" w:styleId="affa">
    <w:name w:val="注示头"/>
    <w:basedOn w:val="a2"/>
    <w:rsid w:val="002F6A49"/>
    <w:pPr>
      <w:pBdr>
        <w:top w:val="single" w:sz="4" w:space="1" w:color="000000"/>
      </w:pBdr>
      <w:spacing w:line="360" w:lineRule="auto"/>
      <w:jc w:val="both"/>
    </w:pPr>
    <w:rPr>
      <w:rFonts w:ascii="Arial" w:eastAsia="黑体" w:hAnsi="Arial"/>
      <w:sz w:val="18"/>
      <w:szCs w:val="21"/>
    </w:rPr>
  </w:style>
  <w:style w:type="paragraph" w:customStyle="1" w:styleId="affb">
    <w:name w:val="注示文本"/>
    <w:basedOn w:val="a2"/>
    <w:rsid w:val="002F6A49"/>
    <w:pPr>
      <w:pBdr>
        <w:bottom w:val="single" w:sz="4" w:space="1" w:color="000000"/>
      </w:pBdr>
      <w:spacing w:line="360" w:lineRule="auto"/>
      <w:ind w:firstLineChars="200" w:firstLine="360"/>
      <w:jc w:val="both"/>
    </w:pPr>
    <w:rPr>
      <w:rFonts w:ascii="Arial" w:eastAsia="楷体_GB2312" w:hAnsi="Arial"/>
      <w:sz w:val="18"/>
      <w:szCs w:val="18"/>
    </w:rPr>
  </w:style>
  <w:style w:type="character" w:customStyle="1" w:styleId="3Char">
    <w:name w:val="标题 3 Char"/>
    <w:aliases w:val=" Char Char Char"/>
    <w:link w:val="3"/>
    <w:rsid w:val="009F596C"/>
    <w:rPr>
      <w:rFonts w:ascii="Arial" w:eastAsia="黑体" w:hAnsi="Arial"/>
      <w:sz w:val="24"/>
      <w:szCs w:val="24"/>
      <w:lang w:val="en-US" w:eastAsia="zh-CN" w:bidi="ar-SA"/>
    </w:rPr>
  </w:style>
  <w:style w:type="paragraph" w:customStyle="1" w:styleId="affc">
    <w:name w:val="编写建议"/>
    <w:basedOn w:val="a2"/>
    <w:rsid w:val="00A773B9"/>
    <w:pPr>
      <w:spacing w:line="360" w:lineRule="auto"/>
      <w:ind w:firstLineChars="200" w:firstLine="200"/>
    </w:pPr>
    <w:rPr>
      <w:rFonts w:ascii="Arial" w:hAnsi="Arial" w:cs="Arial"/>
      <w:i/>
      <w:color w:val="0000FF"/>
      <w:sz w:val="21"/>
      <w:szCs w:val="21"/>
    </w:rPr>
  </w:style>
  <w:style w:type="paragraph" w:customStyle="1" w:styleId="TableText">
    <w:name w:val="Table Text"/>
    <w:rsid w:val="00A773B9"/>
    <w:pPr>
      <w:snapToGrid w:val="0"/>
      <w:spacing w:before="80" w:after="80"/>
    </w:pPr>
    <w:rPr>
      <w:rFonts w:ascii="Arial" w:hAnsi="Arial"/>
      <w:sz w:val="18"/>
    </w:rPr>
  </w:style>
  <w:style w:type="paragraph" w:customStyle="1" w:styleId="Command">
    <w:name w:val="Command"/>
    <w:rsid w:val="00A773B9"/>
    <w:pPr>
      <w:spacing w:before="160" w:after="160"/>
    </w:pPr>
    <w:rPr>
      <w:rFonts w:ascii="Arial" w:eastAsia="黑体" w:hAnsi="Arial"/>
      <w:sz w:val="21"/>
    </w:rPr>
  </w:style>
  <w:style w:type="paragraph" w:customStyle="1" w:styleId="TableDescription">
    <w:name w:val="Table Description"/>
    <w:next w:val="a2"/>
    <w:rsid w:val="00A773B9"/>
    <w:pPr>
      <w:keepNext/>
      <w:numPr>
        <w:ilvl w:val="6"/>
        <w:numId w:val="11"/>
      </w:numPr>
      <w:snapToGrid w:val="0"/>
      <w:spacing w:before="160" w:after="80"/>
      <w:jc w:val="center"/>
    </w:pPr>
    <w:rPr>
      <w:rFonts w:ascii="Arial" w:eastAsia="黑体" w:hAnsi="Arial"/>
      <w:sz w:val="18"/>
    </w:rPr>
  </w:style>
  <w:style w:type="paragraph" w:customStyle="1" w:styleId="TableHeading">
    <w:name w:val="Table Heading"/>
    <w:rsid w:val="00A773B9"/>
    <w:pPr>
      <w:keepNext/>
      <w:snapToGrid w:val="0"/>
      <w:spacing w:before="80" w:after="80"/>
      <w:jc w:val="center"/>
    </w:pPr>
    <w:rPr>
      <w:rFonts w:ascii="Arial" w:eastAsia="黑体" w:hAnsi="Arial"/>
      <w:sz w:val="18"/>
    </w:rPr>
  </w:style>
  <w:style w:type="paragraph" w:customStyle="1" w:styleId="TerminalDisplay">
    <w:name w:val="Terminal Display"/>
    <w:rsid w:val="00A773B9"/>
    <w:pPr>
      <w:widowControl w:val="0"/>
      <w:ind w:left="1701"/>
      <w:jc w:val="both"/>
    </w:pPr>
    <w:rPr>
      <w:rFonts w:ascii="Courier New" w:hAnsi="Courier New"/>
      <w:noProof/>
      <w:sz w:val="17"/>
    </w:rPr>
  </w:style>
  <w:style w:type="table" w:customStyle="1" w:styleId="affd">
    <w:name w:val="正文中的表格"/>
    <w:basedOn w:val="aff8"/>
    <w:rsid w:val="00A773B9"/>
    <w:pPr>
      <w:widowControl/>
      <w:autoSpaceDE/>
      <w:autoSpaceDN/>
      <w:adjustRightInd/>
      <w:spacing w:line="240" w:lineRule="auto"/>
      <w:jc w:val="both"/>
    </w:pPr>
    <w:rPr>
      <w:rFonts w:ascii="Arial" w:hAnsi="Arial"/>
      <w:sz w:val="18"/>
      <w:szCs w:val="18"/>
    </w:rPr>
    <w:tblPr>
      <w:tblInd w:w="1809" w:type="dxa"/>
    </w:tblPr>
    <w:tcPr>
      <w:vAlign w:val="center"/>
    </w:tcPr>
  </w:style>
  <w:style w:type="character" w:customStyle="1" w:styleId="CharCharChar">
    <w:name w:val="编写建议 Char Char Char"/>
    <w:rsid w:val="0079713C"/>
    <w:rPr>
      <w:rFonts w:eastAsia="宋体"/>
      <w:i/>
      <w:color w:val="0000FF"/>
      <w:sz w:val="21"/>
      <w:lang w:val="en-US" w:eastAsia="zh-CN" w:bidi="ar-SA"/>
    </w:rPr>
  </w:style>
  <w:style w:type="character" w:customStyle="1" w:styleId="Char2">
    <w:name w:val="正文首行缩进 Char"/>
    <w:aliases w:val="正文首行缩进 Char Char Char,正文首行缩进2 Char,正文首行缩进 Char Char2 Char,正文首行缩进1 Char,正文首行缩进 Char Char1 Char Char Char Char Char Char Char,正文首行缩进1 Char Char Char1 Char"/>
    <w:link w:val="a3"/>
    <w:rsid w:val="00787EAB"/>
    <w:rPr>
      <w:rFonts w:ascii="Arial" w:eastAsia="宋体" w:hAnsi="Arial"/>
      <w:sz w:val="21"/>
      <w:szCs w:val="21"/>
      <w:lang w:val="en-US" w:eastAsia="zh-CN" w:bidi="ar-SA"/>
    </w:rPr>
  </w:style>
  <w:style w:type="paragraph" w:customStyle="1" w:styleId="affe">
    <w:name w:val="表格题注"/>
    <w:next w:val="a2"/>
    <w:rsid w:val="00FF5F5D"/>
    <w:pPr>
      <w:keepLines/>
      <w:spacing w:beforeLines="100"/>
      <w:ind w:left="1089" w:hanging="369"/>
      <w:jc w:val="center"/>
    </w:pPr>
    <w:rPr>
      <w:rFonts w:ascii="Arial" w:hAnsi="Arial"/>
      <w:sz w:val="18"/>
      <w:szCs w:val="18"/>
    </w:rPr>
  </w:style>
  <w:style w:type="paragraph" w:customStyle="1" w:styleId="afff">
    <w:name w:val="插图题注"/>
    <w:next w:val="a2"/>
    <w:rsid w:val="00FF5F5D"/>
    <w:pPr>
      <w:spacing w:afterLines="100"/>
      <w:ind w:left="1089" w:hanging="369"/>
      <w:jc w:val="center"/>
    </w:pPr>
    <w:rPr>
      <w:rFonts w:ascii="Arial" w:hAnsi="Arial"/>
      <w:sz w:val="18"/>
      <w:szCs w:val="18"/>
    </w:rPr>
  </w:style>
  <w:style w:type="character" w:customStyle="1" w:styleId="11CharCharCharCh">
    <w:name w:val="正文首行缩进11 Char Char Char Ch"/>
    <w:rsid w:val="003661F7"/>
    <w:rPr>
      <w:rFonts w:ascii="Arial" w:eastAsia="宋体" w:hAnsi="Arial"/>
      <w:sz w:val="21"/>
      <w:szCs w:val="21"/>
      <w:lang w:val="en-US" w:eastAsia="zh-CN" w:bidi="ar-SA"/>
    </w:rPr>
  </w:style>
  <w:style w:type="character" w:customStyle="1" w:styleId="CharCharCharCharCharChar">
    <w:name w:val="编写建议 Char Char Char Char Char Char"/>
    <w:link w:val="CharCharCharCharChar"/>
    <w:rsid w:val="003661F7"/>
    <w:rPr>
      <w:rFonts w:eastAsia="宋体"/>
      <w:i/>
      <w:color w:val="0000FF"/>
      <w:sz w:val="21"/>
      <w:lang w:val="en-US" w:eastAsia="zh-CN" w:bidi="ar-SA"/>
    </w:rPr>
  </w:style>
  <w:style w:type="paragraph" w:customStyle="1" w:styleId="CharCharCharCharChar">
    <w:name w:val="编写建议 Char Char Char Char Char"/>
    <w:basedOn w:val="a2"/>
    <w:link w:val="CharCharCharCharCharChar"/>
    <w:rsid w:val="003661F7"/>
    <w:pPr>
      <w:spacing w:line="360" w:lineRule="auto"/>
      <w:ind w:firstLineChars="200" w:firstLine="200"/>
    </w:pPr>
    <w:rPr>
      <w:i/>
      <w:color w:val="0000FF"/>
      <w:sz w:val="21"/>
    </w:rPr>
  </w:style>
  <w:style w:type="character" w:styleId="afff0">
    <w:name w:val="annotation reference"/>
    <w:semiHidden/>
    <w:rsid w:val="007E0DF4"/>
    <w:rPr>
      <w:sz w:val="21"/>
      <w:szCs w:val="21"/>
    </w:rPr>
  </w:style>
  <w:style w:type="paragraph" w:styleId="afff1">
    <w:name w:val="annotation text"/>
    <w:basedOn w:val="a2"/>
    <w:semiHidden/>
    <w:rsid w:val="007E0DF4"/>
  </w:style>
  <w:style w:type="paragraph" w:styleId="afff2">
    <w:name w:val="annotation subject"/>
    <w:basedOn w:val="afff1"/>
    <w:next w:val="afff1"/>
    <w:semiHidden/>
    <w:rsid w:val="007E0DF4"/>
    <w:rPr>
      <w:b/>
      <w:bCs/>
    </w:rPr>
  </w:style>
  <w:style w:type="character" w:customStyle="1" w:styleId="keyword">
    <w:name w:val="keyword"/>
    <w:basedOn w:val="a4"/>
    <w:rsid w:val="005659C7"/>
  </w:style>
  <w:style w:type="character" w:customStyle="1" w:styleId="Char">
    <w:name w:val="页眉 Char"/>
    <w:basedOn w:val="a4"/>
    <w:link w:val="a8"/>
    <w:uiPriority w:val="99"/>
    <w:rsid w:val="00E636F9"/>
    <w:rPr>
      <w:rFonts w:ascii="Arial" w:hAnsi="Arial"/>
      <w:sz w:val="18"/>
      <w:szCs w:val="18"/>
    </w:rPr>
  </w:style>
  <w:style w:type="paragraph" w:customStyle="1" w:styleId="21">
    <w:name w:val="样式 编写建议 + 首行缩进:  2 字符"/>
    <w:basedOn w:val="affc"/>
    <w:next w:val="a3"/>
    <w:rsid w:val="006E50D5"/>
    <w:pPr>
      <w:keepNext w:val="0"/>
      <w:widowControl/>
      <w:ind w:firstLine="420"/>
    </w:pPr>
    <w:rPr>
      <w:rFonts w:cs="宋体"/>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STP&#31227;&#26893;&#39033;&#30446;\03.&#38656;&#27714;&#35774;&#35745;\REP01T01-Software%20Requirements%20Specification%20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88DAE-F7BA-4629-BB9C-A816DA8E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REP01T01-Software Requirements Specification Template.dot</Template>
  <TotalTime>223</TotalTime>
  <Pages>10</Pages>
  <Words>1666</Words>
  <Characters>4583</Characters>
  <Application>Microsoft Office Word</Application>
  <DocSecurity>0</DocSecurity>
  <Lines>38</Lines>
  <Paragraphs>12</Paragraphs>
  <ScaleCrop>false</ScaleCrop>
  <Company>Huawei Technologies Co., Ltd.</Company>
  <LinksUpToDate>false</LinksUpToDate>
  <CharactersWithSpaces>6237</CharactersWithSpaces>
  <SharedDoc>false</SharedDoc>
  <HLinks>
    <vt:vector size="270" baseType="variant">
      <vt:variant>
        <vt:i4>1048624</vt:i4>
      </vt:variant>
      <vt:variant>
        <vt:i4>266</vt:i4>
      </vt:variant>
      <vt:variant>
        <vt:i4>0</vt:i4>
      </vt:variant>
      <vt:variant>
        <vt:i4>5</vt:i4>
      </vt:variant>
      <vt:variant>
        <vt:lpwstr/>
      </vt:variant>
      <vt:variant>
        <vt:lpwstr>_Toc364253200</vt:lpwstr>
      </vt:variant>
      <vt:variant>
        <vt:i4>1638451</vt:i4>
      </vt:variant>
      <vt:variant>
        <vt:i4>260</vt:i4>
      </vt:variant>
      <vt:variant>
        <vt:i4>0</vt:i4>
      </vt:variant>
      <vt:variant>
        <vt:i4>5</vt:i4>
      </vt:variant>
      <vt:variant>
        <vt:lpwstr/>
      </vt:variant>
      <vt:variant>
        <vt:lpwstr>_Toc364253199</vt:lpwstr>
      </vt:variant>
      <vt:variant>
        <vt:i4>1638451</vt:i4>
      </vt:variant>
      <vt:variant>
        <vt:i4>254</vt:i4>
      </vt:variant>
      <vt:variant>
        <vt:i4>0</vt:i4>
      </vt:variant>
      <vt:variant>
        <vt:i4>5</vt:i4>
      </vt:variant>
      <vt:variant>
        <vt:lpwstr/>
      </vt:variant>
      <vt:variant>
        <vt:lpwstr>_Toc364253198</vt:lpwstr>
      </vt:variant>
      <vt:variant>
        <vt:i4>1638451</vt:i4>
      </vt:variant>
      <vt:variant>
        <vt:i4>248</vt:i4>
      </vt:variant>
      <vt:variant>
        <vt:i4>0</vt:i4>
      </vt:variant>
      <vt:variant>
        <vt:i4>5</vt:i4>
      </vt:variant>
      <vt:variant>
        <vt:lpwstr/>
      </vt:variant>
      <vt:variant>
        <vt:lpwstr>_Toc364253197</vt:lpwstr>
      </vt:variant>
      <vt:variant>
        <vt:i4>1638451</vt:i4>
      </vt:variant>
      <vt:variant>
        <vt:i4>242</vt:i4>
      </vt:variant>
      <vt:variant>
        <vt:i4>0</vt:i4>
      </vt:variant>
      <vt:variant>
        <vt:i4>5</vt:i4>
      </vt:variant>
      <vt:variant>
        <vt:lpwstr/>
      </vt:variant>
      <vt:variant>
        <vt:lpwstr>_Toc364253196</vt:lpwstr>
      </vt:variant>
      <vt:variant>
        <vt:i4>1638451</vt:i4>
      </vt:variant>
      <vt:variant>
        <vt:i4>236</vt:i4>
      </vt:variant>
      <vt:variant>
        <vt:i4>0</vt:i4>
      </vt:variant>
      <vt:variant>
        <vt:i4>5</vt:i4>
      </vt:variant>
      <vt:variant>
        <vt:lpwstr/>
      </vt:variant>
      <vt:variant>
        <vt:lpwstr>_Toc364253195</vt:lpwstr>
      </vt:variant>
      <vt:variant>
        <vt:i4>1638451</vt:i4>
      </vt:variant>
      <vt:variant>
        <vt:i4>230</vt:i4>
      </vt:variant>
      <vt:variant>
        <vt:i4>0</vt:i4>
      </vt:variant>
      <vt:variant>
        <vt:i4>5</vt:i4>
      </vt:variant>
      <vt:variant>
        <vt:lpwstr/>
      </vt:variant>
      <vt:variant>
        <vt:lpwstr>_Toc364253194</vt:lpwstr>
      </vt:variant>
      <vt:variant>
        <vt:i4>1638451</vt:i4>
      </vt:variant>
      <vt:variant>
        <vt:i4>224</vt:i4>
      </vt:variant>
      <vt:variant>
        <vt:i4>0</vt:i4>
      </vt:variant>
      <vt:variant>
        <vt:i4>5</vt:i4>
      </vt:variant>
      <vt:variant>
        <vt:lpwstr/>
      </vt:variant>
      <vt:variant>
        <vt:lpwstr>_Toc364253193</vt:lpwstr>
      </vt:variant>
      <vt:variant>
        <vt:i4>1638451</vt:i4>
      </vt:variant>
      <vt:variant>
        <vt:i4>218</vt:i4>
      </vt:variant>
      <vt:variant>
        <vt:i4>0</vt:i4>
      </vt:variant>
      <vt:variant>
        <vt:i4>5</vt:i4>
      </vt:variant>
      <vt:variant>
        <vt:lpwstr/>
      </vt:variant>
      <vt:variant>
        <vt:lpwstr>_Toc364253192</vt:lpwstr>
      </vt:variant>
      <vt:variant>
        <vt:i4>1638451</vt:i4>
      </vt:variant>
      <vt:variant>
        <vt:i4>212</vt:i4>
      </vt:variant>
      <vt:variant>
        <vt:i4>0</vt:i4>
      </vt:variant>
      <vt:variant>
        <vt:i4>5</vt:i4>
      </vt:variant>
      <vt:variant>
        <vt:lpwstr/>
      </vt:variant>
      <vt:variant>
        <vt:lpwstr>_Toc364253191</vt:lpwstr>
      </vt:variant>
      <vt:variant>
        <vt:i4>1638451</vt:i4>
      </vt:variant>
      <vt:variant>
        <vt:i4>206</vt:i4>
      </vt:variant>
      <vt:variant>
        <vt:i4>0</vt:i4>
      </vt:variant>
      <vt:variant>
        <vt:i4>5</vt:i4>
      </vt:variant>
      <vt:variant>
        <vt:lpwstr/>
      </vt:variant>
      <vt:variant>
        <vt:lpwstr>_Toc364253190</vt:lpwstr>
      </vt:variant>
      <vt:variant>
        <vt:i4>1572915</vt:i4>
      </vt:variant>
      <vt:variant>
        <vt:i4>200</vt:i4>
      </vt:variant>
      <vt:variant>
        <vt:i4>0</vt:i4>
      </vt:variant>
      <vt:variant>
        <vt:i4>5</vt:i4>
      </vt:variant>
      <vt:variant>
        <vt:lpwstr/>
      </vt:variant>
      <vt:variant>
        <vt:lpwstr>_Toc364253189</vt:lpwstr>
      </vt:variant>
      <vt:variant>
        <vt:i4>1572915</vt:i4>
      </vt:variant>
      <vt:variant>
        <vt:i4>194</vt:i4>
      </vt:variant>
      <vt:variant>
        <vt:i4>0</vt:i4>
      </vt:variant>
      <vt:variant>
        <vt:i4>5</vt:i4>
      </vt:variant>
      <vt:variant>
        <vt:lpwstr/>
      </vt:variant>
      <vt:variant>
        <vt:lpwstr>_Toc364253188</vt:lpwstr>
      </vt:variant>
      <vt:variant>
        <vt:i4>1572915</vt:i4>
      </vt:variant>
      <vt:variant>
        <vt:i4>188</vt:i4>
      </vt:variant>
      <vt:variant>
        <vt:i4>0</vt:i4>
      </vt:variant>
      <vt:variant>
        <vt:i4>5</vt:i4>
      </vt:variant>
      <vt:variant>
        <vt:lpwstr/>
      </vt:variant>
      <vt:variant>
        <vt:lpwstr>_Toc364253187</vt:lpwstr>
      </vt:variant>
      <vt:variant>
        <vt:i4>1572915</vt:i4>
      </vt:variant>
      <vt:variant>
        <vt:i4>182</vt:i4>
      </vt:variant>
      <vt:variant>
        <vt:i4>0</vt:i4>
      </vt:variant>
      <vt:variant>
        <vt:i4>5</vt:i4>
      </vt:variant>
      <vt:variant>
        <vt:lpwstr/>
      </vt:variant>
      <vt:variant>
        <vt:lpwstr>_Toc364253186</vt:lpwstr>
      </vt:variant>
      <vt:variant>
        <vt:i4>1572915</vt:i4>
      </vt:variant>
      <vt:variant>
        <vt:i4>176</vt:i4>
      </vt:variant>
      <vt:variant>
        <vt:i4>0</vt:i4>
      </vt:variant>
      <vt:variant>
        <vt:i4>5</vt:i4>
      </vt:variant>
      <vt:variant>
        <vt:lpwstr/>
      </vt:variant>
      <vt:variant>
        <vt:lpwstr>_Toc364253185</vt:lpwstr>
      </vt:variant>
      <vt:variant>
        <vt:i4>1572915</vt:i4>
      </vt:variant>
      <vt:variant>
        <vt:i4>170</vt:i4>
      </vt:variant>
      <vt:variant>
        <vt:i4>0</vt:i4>
      </vt:variant>
      <vt:variant>
        <vt:i4>5</vt:i4>
      </vt:variant>
      <vt:variant>
        <vt:lpwstr/>
      </vt:variant>
      <vt:variant>
        <vt:lpwstr>_Toc364253184</vt:lpwstr>
      </vt:variant>
      <vt:variant>
        <vt:i4>1572915</vt:i4>
      </vt:variant>
      <vt:variant>
        <vt:i4>164</vt:i4>
      </vt:variant>
      <vt:variant>
        <vt:i4>0</vt:i4>
      </vt:variant>
      <vt:variant>
        <vt:i4>5</vt:i4>
      </vt:variant>
      <vt:variant>
        <vt:lpwstr/>
      </vt:variant>
      <vt:variant>
        <vt:lpwstr>_Toc364253183</vt:lpwstr>
      </vt:variant>
      <vt:variant>
        <vt:i4>1572915</vt:i4>
      </vt:variant>
      <vt:variant>
        <vt:i4>158</vt:i4>
      </vt:variant>
      <vt:variant>
        <vt:i4>0</vt:i4>
      </vt:variant>
      <vt:variant>
        <vt:i4>5</vt:i4>
      </vt:variant>
      <vt:variant>
        <vt:lpwstr/>
      </vt:variant>
      <vt:variant>
        <vt:lpwstr>_Toc364253182</vt:lpwstr>
      </vt:variant>
      <vt:variant>
        <vt:i4>1572915</vt:i4>
      </vt:variant>
      <vt:variant>
        <vt:i4>152</vt:i4>
      </vt:variant>
      <vt:variant>
        <vt:i4>0</vt:i4>
      </vt:variant>
      <vt:variant>
        <vt:i4>5</vt:i4>
      </vt:variant>
      <vt:variant>
        <vt:lpwstr/>
      </vt:variant>
      <vt:variant>
        <vt:lpwstr>_Toc364253181</vt:lpwstr>
      </vt:variant>
      <vt:variant>
        <vt:i4>1572915</vt:i4>
      </vt:variant>
      <vt:variant>
        <vt:i4>146</vt:i4>
      </vt:variant>
      <vt:variant>
        <vt:i4>0</vt:i4>
      </vt:variant>
      <vt:variant>
        <vt:i4>5</vt:i4>
      </vt:variant>
      <vt:variant>
        <vt:lpwstr/>
      </vt:variant>
      <vt:variant>
        <vt:lpwstr>_Toc364253180</vt:lpwstr>
      </vt:variant>
      <vt:variant>
        <vt:i4>1507379</vt:i4>
      </vt:variant>
      <vt:variant>
        <vt:i4>140</vt:i4>
      </vt:variant>
      <vt:variant>
        <vt:i4>0</vt:i4>
      </vt:variant>
      <vt:variant>
        <vt:i4>5</vt:i4>
      </vt:variant>
      <vt:variant>
        <vt:lpwstr/>
      </vt:variant>
      <vt:variant>
        <vt:lpwstr>_Toc364253179</vt:lpwstr>
      </vt:variant>
      <vt:variant>
        <vt:i4>1507379</vt:i4>
      </vt:variant>
      <vt:variant>
        <vt:i4>134</vt:i4>
      </vt:variant>
      <vt:variant>
        <vt:i4>0</vt:i4>
      </vt:variant>
      <vt:variant>
        <vt:i4>5</vt:i4>
      </vt:variant>
      <vt:variant>
        <vt:lpwstr/>
      </vt:variant>
      <vt:variant>
        <vt:lpwstr>_Toc364253178</vt:lpwstr>
      </vt:variant>
      <vt:variant>
        <vt:i4>1507379</vt:i4>
      </vt:variant>
      <vt:variant>
        <vt:i4>128</vt:i4>
      </vt:variant>
      <vt:variant>
        <vt:i4>0</vt:i4>
      </vt:variant>
      <vt:variant>
        <vt:i4>5</vt:i4>
      </vt:variant>
      <vt:variant>
        <vt:lpwstr/>
      </vt:variant>
      <vt:variant>
        <vt:lpwstr>_Toc364253177</vt:lpwstr>
      </vt:variant>
      <vt:variant>
        <vt:i4>1507379</vt:i4>
      </vt:variant>
      <vt:variant>
        <vt:i4>122</vt:i4>
      </vt:variant>
      <vt:variant>
        <vt:i4>0</vt:i4>
      </vt:variant>
      <vt:variant>
        <vt:i4>5</vt:i4>
      </vt:variant>
      <vt:variant>
        <vt:lpwstr/>
      </vt:variant>
      <vt:variant>
        <vt:lpwstr>_Toc364253176</vt:lpwstr>
      </vt:variant>
      <vt:variant>
        <vt:i4>1507379</vt:i4>
      </vt:variant>
      <vt:variant>
        <vt:i4>116</vt:i4>
      </vt:variant>
      <vt:variant>
        <vt:i4>0</vt:i4>
      </vt:variant>
      <vt:variant>
        <vt:i4>5</vt:i4>
      </vt:variant>
      <vt:variant>
        <vt:lpwstr/>
      </vt:variant>
      <vt:variant>
        <vt:lpwstr>_Toc364253175</vt:lpwstr>
      </vt:variant>
      <vt:variant>
        <vt:i4>1507379</vt:i4>
      </vt:variant>
      <vt:variant>
        <vt:i4>110</vt:i4>
      </vt:variant>
      <vt:variant>
        <vt:i4>0</vt:i4>
      </vt:variant>
      <vt:variant>
        <vt:i4>5</vt:i4>
      </vt:variant>
      <vt:variant>
        <vt:lpwstr/>
      </vt:variant>
      <vt:variant>
        <vt:lpwstr>_Toc364253174</vt:lpwstr>
      </vt:variant>
      <vt:variant>
        <vt:i4>1507379</vt:i4>
      </vt:variant>
      <vt:variant>
        <vt:i4>104</vt:i4>
      </vt:variant>
      <vt:variant>
        <vt:i4>0</vt:i4>
      </vt:variant>
      <vt:variant>
        <vt:i4>5</vt:i4>
      </vt:variant>
      <vt:variant>
        <vt:lpwstr/>
      </vt:variant>
      <vt:variant>
        <vt:lpwstr>_Toc364253173</vt:lpwstr>
      </vt:variant>
      <vt:variant>
        <vt:i4>1507379</vt:i4>
      </vt:variant>
      <vt:variant>
        <vt:i4>98</vt:i4>
      </vt:variant>
      <vt:variant>
        <vt:i4>0</vt:i4>
      </vt:variant>
      <vt:variant>
        <vt:i4>5</vt:i4>
      </vt:variant>
      <vt:variant>
        <vt:lpwstr/>
      </vt:variant>
      <vt:variant>
        <vt:lpwstr>_Toc364253172</vt:lpwstr>
      </vt:variant>
      <vt:variant>
        <vt:i4>1507379</vt:i4>
      </vt:variant>
      <vt:variant>
        <vt:i4>92</vt:i4>
      </vt:variant>
      <vt:variant>
        <vt:i4>0</vt:i4>
      </vt:variant>
      <vt:variant>
        <vt:i4>5</vt:i4>
      </vt:variant>
      <vt:variant>
        <vt:lpwstr/>
      </vt:variant>
      <vt:variant>
        <vt:lpwstr>_Toc364253171</vt:lpwstr>
      </vt:variant>
      <vt:variant>
        <vt:i4>1507379</vt:i4>
      </vt:variant>
      <vt:variant>
        <vt:i4>86</vt:i4>
      </vt:variant>
      <vt:variant>
        <vt:i4>0</vt:i4>
      </vt:variant>
      <vt:variant>
        <vt:i4>5</vt:i4>
      </vt:variant>
      <vt:variant>
        <vt:lpwstr/>
      </vt:variant>
      <vt:variant>
        <vt:lpwstr>_Toc364253170</vt:lpwstr>
      </vt:variant>
      <vt:variant>
        <vt:i4>1441843</vt:i4>
      </vt:variant>
      <vt:variant>
        <vt:i4>80</vt:i4>
      </vt:variant>
      <vt:variant>
        <vt:i4>0</vt:i4>
      </vt:variant>
      <vt:variant>
        <vt:i4>5</vt:i4>
      </vt:variant>
      <vt:variant>
        <vt:lpwstr/>
      </vt:variant>
      <vt:variant>
        <vt:lpwstr>_Toc364253169</vt:lpwstr>
      </vt:variant>
      <vt:variant>
        <vt:i4>1441843</vt:i4>
      </vt:variant>
      <vt:variant>
        <vt:i4>74</vt:i4>
      </vt:variant>
      <vt:variant>
        <vt:i4>0</vt:i4>
      </vt:variant>
      <vt:variant>
        <vt:i4>5</vt:i4>
      </vt:variant>
      <vt:variant>
        <vt:lpwstr/>
      </vt:variant>
      <vt:variant>
        <vt:lpwstr>_Toc364253168</vt:lpwstr>
      </vt:variant>
      <vt:variant>
        <vt:i4>1441843</vt:i4>
      </vt:variant>
      <vt:variant>
        <vt:i4>68</vt:i4>
      </vt:variant>
      <vt:variant>
        <vt:i4>0</vt:i4>
      </vt:variant>
      <vt:variant>
        <vt:i4>5</vt:i4>
      </vt:variant>
      <vt:variant>
        <vt:lpwstr/>
      </vt:variant>
      <vt:variant>
        <vt:lpwstr>_Toc364253167</vt:lpwstr>
      </vt:variant>
      <vt:variant>
        <vt:i4>1441843</vt:i4>
      </vt:variant>
      <vt:variant>
        <vt:i4>62</vt:i4>
      </vt:variant>
      <vt:variant>
        <vt:i4>0</vt:i4>
      </vt:variant>
      <vt:variant>
        <vt:i4>5</vt:i4>
      </vt:variant>
      <vt:variant>
        <vt:lpwstr/>
      </vt:variant>
      <vt:variant>
        <vt:lpwstr>_Toc364253166</vt:lpwstr>
      </vt:variant>
      <vt:variant>
        <vt:i4>1441843</vt:i4>
      </vt:variant>
      <vt:variant>
        <vt:i4>56</vt:i4>
      </vt:variant>
      <vt:variant>
        <vt:i4>0</vt:i4>
      </vt:variant>
      <vt:variant>
        <vt:i4>5</vt:i4>
      </vt:variant>
      <vt:variant>
        <vt:lpwstr/>
      </vt:variant>
      <vt:variant>
        <vt:lpwstr>_Toc364253165</vt:lpwstr>
      </vt:variant>
      <vt:variant>
        <vt:i4>1441843</vt:i4>
      </vt:variant>
      <vt:variant>
        <vt:i4>50</vt:i4>
      </vt:variant>
      <vt:variant>
        <vt:i4>0</vt:i4>
      </vt:variant>
      <vt:variant>
        <vt:i4>5</vt:i4>
      </vt:variant>
      <vt:variant>
        <vt:lpwstr/>
      </vt:variant>
      <vt:variant>
        <vt:lpwstr>_Toc364253164</vt:lpwstr>
      </vt:variant>
      <vt:variant>
        <vt:i4>1441843</vt:i4>
      </vt:variant>
      <vt:variant>
        <vt:i4>44</vt:i4>
      </vt:variant>
      <vt:variant>
        <vt:i4>0</vt:i4>
      </vt:variant>
      <vt:variant>
        <vt:i4>5</vt:i4>
      </vt:variant>
      <vt:variant>
        <vt:lpwstr/>
      </vt:variant>
      <vt:variant>
        <vt:lpwstr>_Toc364253163</vt:lpwstr>
      </vt:variant>
      <vt:variant>
        <vt:i4>1441843</vt:i4>
      </vt:variant>
      <vt:variant>
        <vt:i4>38</vt:i4>
      </vt:variant>
      <vt:variant>
        <vt:i4>0</vt:i4>
      </vt:variant>
      <vt:variant>
        <vt:i4>5</vt:i4>
      </vt:variant>
      <vt:variant>
        <vt:lpwstr/>
      </vt:variant>
      <vt:variant>
        <vt:lpwstr>_Toc364253162</vt:lpwstr>
      </vt:variant>
      <vt:variant>
        <vt:i4>1441843</vt:i4>
      </vt:variant>
      <vt:variant>
        <vt:i4>32</vt:i4>
      </vt:variant>
      <vt:variant>
        <vt:i4>0</vt:i4>
      </vt:variant>
      <vt:variant>
        <vt:i4>5</vt:i4>
      </vt:variant>
      <vt:variant>
        <vt:lpwstr/>
      </vt:variant>
      <vt:variant>
        <vt:lpwstr>_Toc364253161</vt:lpwstr>
      </vt:variant>
      <vt:variant>
        <vt:i4>1441843</vt:i4>
      </vt:variant>
      <vt:variant>
        <vt:i4>26</vt:i4>
      </vt:variant>
      <vt:variant>
        <vt:i4>0</vt:i4>
      </vt:variant>
      <vt:variant>
        <vt:i4>5</vt:i4>
      </vt:variant>
      <vt:variant>
        <vt:lpwstr/>
      </vt:variant>
      <vt:variant>
        <vt:lpwstr>_Toc364253160</vt:lpwstr>
      </vt:variant>
      <vt:variant>
        <vt:i4>1376307</vt:i4>
      </vt:variant>
      <vt:variant>
        <vt:i4>20</vt:i4>
      </vt:variant>
      <vt:variant>
        <vt:i4>0</vt:i4>
      </vt:variant>
      <vt:variant>
        <vt:i4>5</vt:i4>
      </vt:variant>
      <vt:variant>
        <vt:lpwstr/>
      </vt:variant>
      <vt:variant>
        <vt:lpwstr>_Toc364253159</vt:lpwstr>
      </vt:variant>
      <vt:variant>
        <vt:i4>1376307</vt:i4>
      </vt:variant>
      <vt:variant>
        <vt:i4>14</vt:i4>
      </vt:variant>
      <vt:variant>
        <vt:i4>0</vt:i4>
      </vt:variant>
      <vt:variant>
        <vt:i4>5</vt:i4>
      </vt:variant>
      <vt:variant>
        <vt:lpwstr/>
      </vt:variant>
      <vt:variant>
        <vt:lpwstr>_Toc364253158</vt:lpwstr>
      </vt:variant>
      <vt:variant>
        <vt:i4>1376307</vt:i4>
      </vt:variant>
      <vt:variant>
        <vt:i4>8</vt:i4>
      </vt:variant>
      <vt:variant>
        <vt:i4>0</vt:i4>
      </vt:variant>
      <vt:variant>
        <vt:i4>5</vt:i4>
      </vt:variant>
      <vt:variant>
        <vt:lpwstr/>
      </vt:variant>
      <vt:variant>
        <vt:lpwstr>_Toc364253157</vt:lpwstr>
      </vt:variant>
      <vt:variant>
        <vt:i4>1376307</vt:i4>
      </vt:variant>
      <vt:variant>
        <vt:i4>2</vt:i4>
      </vt:variant>
      <vt:variant>
        <vt:i4>0</vt:i4>
      </vt:variant>
      <vt:variant>
        <vt:i4>5</vt:i4>
      </vt:variant>
      <vt:variant>
        <vt:lpwstr/>
      </vt:variant>
      <vt:variant>
        <vt:lpwstr>_Toc364253156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creator>user</dc:creator>
  <cp:keywords>°æ±¾£ºIPD CMM V2.0             ·¢²¼ÈÕÆÚ£º2002-09-30</cp:keywords>
  <cp:lastModifiedBy>sunqy</cp:lastModifiedBy>
  <cp:revision>3</cp:revision>
  <cp:lastPrinted>1900-12-31T16:00:00Z</cp:lastPrinted>
  <dcterms:created xsi:type="dcterms:W3CDTF">2014-11-26T07:01:00Z</dcterms:created>
  <dcterms:modified xsi:type="dcterms:W3CDTF">2015-01-29T06:00:00Z</dcterms:modified>
</cp:coreProperties>
</file>