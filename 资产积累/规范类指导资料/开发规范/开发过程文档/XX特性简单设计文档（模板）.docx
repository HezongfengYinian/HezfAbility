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BF"/>
      </w:tblPr>
      <w:tblGrid>
        <w:gridCol w:w="4458"/>
        <w:gridCol w:w="4682"/>
      </w:tblGrid>
      <w:tr w:rsidR="002F6A49">
        <w:trPr>
          <w:cantSplit/>
        </w:trPr>
        <w:tc>
          <w:tcPr>
            <w:tcW w:w="2439" w:type="pct"/>
          </w:tcPr>
          <w:p w:rsidR="002F6A49" w:rsidRPr="00A20D15" w:rsidRDefault="002F6A49" w:rsidP="00530F87">
            <w:pPr>
              <w:pStyle w:val="af5"/>
              <w:keepNext w:val="0"/>
              <w:ind w:firstLine="420"/>
            </w:pPr>
            <w:r w:rsidRPr="00A20D15">
              <w:rPr>
                <w:rFonts w:hint="eastAsia"/>
              </w:rPr>
              <w:t>产品名称</w:t>
            </w:r>
            <w:r w:rsidRPr="00A20D15">
              <w:t>Product name</w:t>
            </w:r>
          </w:p>
        </w:tc>
        <w:tc>
          <w:tcPr>
            <w:tcW w:w="2561" w:type="pct"/>
          </w:tcPr>
          <w:p w:rsidR="002F6A49" w:rsidRPr="00A20D15" w:rsidRDefault="002F6A49" w:rsidP="00530F87">
            <w:pPr>
              <w:pStyle w:val="af5"/>
              <w:keepNext w:val="0"/>
            </w:pPr>
            <w:r w:rsidRPr="00A20D15">
              <w:rPr>
                <w:rFonts w:hint="eastAsia"/>
              </w:rPr>
              <w:t>密级</w:t>
            </w:r>
            <w:r w:rsidRPr="00A20D15">
              <w:t>Confidentiality level</w:t>
            </w:r>
          </w:p>
        </w:tc>
      </w:tr>
      <w:tr w:rsidR="002F6A49">
        <w:trPr>
          <w:cantSplit/>
        </w:trPr>
        <w:tc>
          <w:tcPr>
            <w:tcW w:w="2439" w:type="pct"/>
          </w:tcPr>
          <w:p w:rsidR="002F6A49" w:rsidRPr="00DC2DE4" w:rsidRDefault="002F6A49" w:rsidP="00530F87">
            <w:pPr>
              <w:pStyle w:val="af5"/>
              <w:keepNext w:val="0"/>
            </w:pPr>
          </w:p>
        </w:tc>
        <w:tc>
          <w:tcPr>
            <w:tcW w:w="2561" w:type="pct"/>
          </w:tcPr>
          <w:p w:rsidR="002F6A49" w:rsidRPr="00A20D15" w:rsidRDefault="00F46C3E" w:rsidP="00530F87">
            <w:pPr>
              <w:pStyle w:val="af5"/>
              <w:keepNext w:val="0"/>
            </w:pPr>
            <w:r>
              <w:rPr>
                <w:rFonts w:hint="eastAsia"/>
              </w:rPr>
              <w:t>机密</w:t>
            </w:r>
            <w:r>
              <w:rPr>
                <w:rFonts w:hint="eastAsia"/>
              </w:rPr>
              <w:t xml:space="preserve"> Confidential</w:t>
            </w:r>
          </w:p>
        </w:tc>
      </w:tr>
      <w:tr w:rsidR="002F6A49">
        <w:trPr>
          <w:cantSplit/>
        </w:trPr>
        <w:tc>
          <w:tcPr>
            <w:tcW w:w="2439" w:type="pct"/>
          </w:tcPr>
          <w:p w:rsidR="002F6A49" w:rsidRPr="00A20D15" w:rsidRDefault="002F6A49" w:rsidP="00530F87">
            <w:pPr>
              <w:pStyle w:val="af5"/>
              <w:keepNext w:val="0"/>
            </w:pPr>
            <w:r w:rsidRPr="00A20D15">
              <w:rPr>
                <w:rFonts w:hint="eastAsia"/>
              </w:rPr>
              <w:t>产品版本</w:t>
            </w:r>
            <w:r w:rsidRPr="00A20D15">
              <w:t>Product version</w:t>
            </w:r>
          </w:p>
        </w:tc>
        <w:tc>
          <w:tcPr>
            <w:tcW w:w="2561" w:type="pct"/>
            <w:vMerge w:val="restart"/>
            <w:vAlign w:val="center"/>
          </w:tcPr>
          <w:p w:rsidR="002F6A49" w:rsidRPr="00A20D15" w:rsidRDefault="002F6A49" w:rsidP="00E673F6">
            <w:pPr>
              <w:pStyle w:val="af5"/>
              <w:keepNext w:val="0"/>
            </w:pPr>
            <w:r w:rsidRPr="00A20D15">
              <w:t xml:space="preserve">Total </w:t>
            </w:r>
            <w:r w:rsidR="00E673F6">
              <w:rPr>
                <w:rFonts w:hint="eastAsia"/>
              </w:rPr>
              <w:t>24</w:t>
            </w:r>
            <w:r w:rsidRPr="00A20D15">
              <w:t>pages</w:t>
            </w:r>
            <w:r w:rsidRPr="00A20D15">
              <w:rPr>
                <w:rFonts w:hint="eastAsia"/>
              </w:rPr>
              <w:t xml:space="preserve"> </w:t>
            </w:r>
            <w:r w:rsidRPr="00A20D15">
              <w:rPr>
                <w:rFonts w:hint="eastAsia"/>
              </w:rPr>
              <w:t>共</w:t>
            </w:r>
            <w:r w:rsidR="00E673F6">
              <w:rPr>
                <w:rFonts w:hint="eastAsia"/>
              </w:rPr>
              <w:t>24</w:t>
            </w:r>
            <w:r w:rsidRPr="00A20D15">
              <w:rPr>
                <w:rFonts w:hint="eastAsia"/>
              </w:rPr>
              <w:t>页</w:t>
            </w:r>
          </w:p>
        </w:tc>
      </w:tr>
      <w:tr w:rsidR="002F6A49">
        <w:trPr>
          <w:cantSplit/>
        </w:trPr>
        <w:tc>
          <w:tcPr>
            <w:tcW w:w="2439" w:type="pct"/>
          </w:tcPr>
          <w:p w:rsidR="002F6A49" w:rsidRPr="00DC2DE4" w:rsidRDefault="002F6A49" w:rsidP="00A22130">
            <w:pPr>
              <w:pStyle w:val="af5"/>
              <w:keepNext w:val="0"/>
            </w:pPr>
          </w:p>
        </w:tc>
        <w:tc>
          <w:tcPr>
            <w:tcW w:w="2561" w:type="pct"/>
            <w:vMerge/>
          </w:tcPr>
          <w:p w:rsidR="002F6A49" w:rsidRDefault="002F6A49" w:rsidP="00530F87">
            <w:pPr>
              <w:pStyle w:val="af5"/>
              <w:keepNext w:val="0"/>
              <w:ind w:firstLine="420"/>
            </w:pPr>
          </w:p>
        </w:tc>
      </w:tr>
    </w:tbl>
    <w:p w:rsidR="002F6A49" w:rsidRDefault="002F6A49" w:rsidP="00530F87">
      <w:pPr>
        <w:pStyle w:val="af5"/>
        <w:keepNext w:val="0"/>
      </w:pPr>
    </w:p>
    <w:p w:rsidR="002F6A49" w:rsidRDefault="002F6A49" w:rsidP="00530F87">
      <w:pPr>
        <w:pStyle w:val="af5"/>
        <w:keepNext w:val="0"/>
      </w:pPr>
    </w:p>
    <w:p w:rsidR="005A284B" w:rsidRDefault="009A70AA" w:rsidP="00530F87">
      <w:pPr>
        <w:pStyle w:val="af6"/>
        <w:keepNext w:val="0"/>
      </w:pPr>
      <w:bookmarkStart w:id="0" w:name="文档名称"/>
      <w:r>
        <w:rPr>
          <w:rFonts w:hint="eastAsia"/>
        </w:rPr>
        <w:t>XXXX</w:t>
      </w:r>
      <w:bookmarkEnd w:id="0"/>
      <w:r w:rsidR="00977234">
        <w:rPr>
          <w:rFonts w:hint="eastAsia"/>
        </w:rPr>
        <w:t>特性简单设计文档</w:t>
      </w:r>
    </w:p>
    <w:p w:rsidR="008A6FAA" w:rsidRPr="005A284B" w:rsidRDefault="008A6FAA" w:rsidP="00530F87">
      <w:pPr>
        <w:pStyle w:val="af5"/>
        <w:keepNext w:val="0"/>
      </w:pPr>
    </w:p>
    <w:p w:rsidR="002F6A49" w:rsidRPr="0050595E" w:rsidRDefault="002F6A49" w:rsidP="00530F87">
      <w:pPr>
        <w:pStyle w:val="af5"/>
        <w:keepNext w:val="0"/>
      </w:pPr>
    </w:p>
    <w:p w:rsidR="002F6A49" w:rsidRDefault="002F6A49" w:rsidP="00530F87">
      <w:pPr>
        <w:pStyle w:val="af5"/>
        <w:keepNext w:val="0"/>
      </w:pPr>
    </w:p>
    <w:p w:rsidR="002F6A49" w:rsidRDefault="002F6A49" w:rsidP="00530F87">
      <w:pPr>
        <w:pStyle w:val="af5"/>
        <w:keepNext w:val="0"/>
      </w:pPr>
    </w:p>
    <w:p w:rsidR="002F6A49" w:rsidRPr="005A284B" w:rsidRDefault="002F6A49" w:rsidP="00530F87">
      <w:pPr>
        <w:pStyle w:val="af5"/>
        <w:keepNext w:val="0"/>
      </w:pPr>
    </w:p>
    <w:tbl>
      <w:tblPr>
        <w:tblW w:w="5000" w:type="pct"/>
        <w:jc w:val="center"/>
        <w:tblLook w:val="0000"/>
      </w:tblPr>
      <w:tblGrid>
        <w:gridCol w:w="2335"/>
        <w:gridCol w:w="3081"/>
        <w:gridCol w:w="1257"/>
        <w:gridCol w:w="2569"/>
      </w:tblGrid>
      <w:tr w:rsidR="005A284B" w:rsidRPr="005A284B">
        <w:trPr>
          <w:jc w:val="center"/>
        </w:trPr>
        <w:tc>
          <w:tcPr>
            <w:tcW w:w="1263" w:type="pct"/>
            <w:vAlign w:val="center"/>
          </w:tcPr>
          <w:p w:rsidR="005A284B" w:rsidRPr="005A284B" w:rsidRDefault="005A284B" w:rsidP="00530F87">
            <w:pPr>
              <w:pStyle w:val="af5"/>
              <w:keepNext w:val="0"/>
            </w:pPr>
            <w:r w:rsidRPr="005A284B">
              <w:t xml:space="preserve">Prepared by </w:t>
            </w:r>
          </w:p>
          <w:p w:rsidR="005A284B" w:rsidRPr="005A284B" w:rsidRDefault="005A284B" w:rsidP="00530F87">
            <w:pPr>
              <w:pStyle w:val="af5"/>
              <w:keepNext w:val="0"/>
            </w:pPr>
            <w:r w:rsidRPr="005A284B">
              <w:rPr>
                <w:rFonts w:hint="eastAsia"/>
              </w:rPr>
              <w:t>拟制</w:t>
            </w:r>
          </w:p>
        </w:tc>
        <w:tc>
          <w:tcPr>
            <w:tcW w:w="1667" w:type="pct"/>
            <w:tcBorders>
              <w:bottom w:val="single" w:sz="6" w:space="0" w:color="auto"/>
            </w:tcBorders>
            <w:vAlign w:val="center"/>
          </w:tcPr>
          <w:p w:rsidR="005A284B" w:rsidRPr="000338E1" w:rsidRDefault="009A70AA" w:rsidP="00F704A8">
            <w:pPr>
              <w:pStyle w:val="af5"/>
              <w:keepNext w:val="0"/>
              <w:rPr>
                <w:color w:val="0000FF"/>
              </w:rPr>
            </w:pPr>
            <w:r>
              <w:rPr>
                <w:rFonts w:hint="eastAsia"/>
              </w:rPr>
              <w:t>姓名</w:t>
            </w:r>
          </w:p>
        </w:tc>
        <w:tc>
          <w:tcPr>
            <w:tcW w:w="680" w:type="pct"/>
            <w:vAlign w:val="center"/>
          </w:tcPr>
          <w:p w:rsidR="005A284B" w:rsidRPr="005A284B" w:rsidRDefault="005A284B" w:rsidP="00530F87">
            <w:pPr>
              <w:pStyle w:val="af5"/>
              <w:keepNext w:val="0"/>
            </w:pPr>
            <w:r w:rsidRPr="005A284B">
              <w:t>Date</w:t>
            </w:r>
          </w:p>
          <w:p w:rsidR="005A284B" w:rsidRPr="005A284B" w:rsidRDefault="005A284B" w:rsidP="00530F87">
            <w:pPr>
              <w:pStyle w:val="af5"/>
              <w:keepNext w:val="0"/>
            </w:pPr>
            <w:r w:rsidRPr="005A284B">
              <w:rPr>
                <w:rFonts w:hint="eastAsia"/>
              </w:rPr>
              <w:t>日期</w:t>
            </w:r>
          </w:p>
        </w:tc>
        <w:tc>
          <w:tcPr>
            <w:tcW w:w="1390" w:type="pct"/>
            <w:tcBorders>
              <w:bottom w:val="single" w:sz="6" w:space="0" w:color="auto"/>
            </w:tcBorders>
            <w:vAlign w:val="center"/>
          </w:tcPr>
          <w:p w:rsidR="005A284B" w:rsidRPr="000338E1" w:rsidRDefault="009A70AA" w:rsidP="0050595E">
            <w:pPr>
              <w:pStyle w:val="af5"/>
              <w:keepNext w:val="0"/>
              <w:rPr>
                <w:color w:val="0000FF"/>
              </w:rPr>
            </w:pPr>
            <w:proofErr w:type="spellStart"/>
            <w:r w:rsidRPr="00702379">
              <w:t>yyyy</w:t>
            </w:r>
            <w:proofErr w:type="spellEnd"/>
            <w:r w:rsidRPr="00702379">
              <w:t>-mm-</w:t>
            </w:r>
            <w:proofErr w:type="spellStart"/>
            <w:r w:rsidRPr="00702379">
              <w:t>dd</w:t>
            </w:r>
            <w:proofErr w:type="spellEnd"/>
          </w:p>
        </w:tc>
      </w:tr>
      <w:tr w:rsidR="005A284B" w:rsidRPr="005A284B">
        <w:trPr>
          <w:jc w:val="center"/>
        </w:trPr>
        <w:tc>
          <w:tcPr>
            <w:tcW w:w="1263" w:type="pct"/>
            <w:vAlign w:val="center"/>
          </w:tcPr>
          <w:p w:rsidR="005A284B" w:rsidRPr="005A284B" w:rsidRDefault="005A284B" w:rsidP="00530F87">
            <w:pPr>
              <w:pStyle w:val="af5"/>
              <w:keepNext w:val="0"/>
            </w:pPr>
            <w:r w:rsidRPr="005A284B">
              <w:t xml:space="preserve">Reviewed by </w:t>
            </w:r>
          </w:p>
          <w:p w:rsidR="005A284B" w:rsidRPr="005A284B" w:rsidRDefault="005A284B" w:rsidP="00530F87">
            <w:pPr>
              <w:pStyle w:val="af5"/>
              <w:keepNext w:val="0"/>
            </w:pPr>
            <w:r w:rsidRPr="005A284B">
              <w:rPr>
                <w:rFonts w:hint="eastAsia"/>
              </w:rPr>
              <w:t>评审人</w:t>
            </w:r>
          </w:p>
        </w:tc>
        <w:tc>
          <w:tcPr>
            <w:tcW w:w="1667" w:type="pct"/>
            <w:tcBorders>
              <w:top w:val="single" w:sz="6" w:space="0" w:color="auto"/>
              <w:bottom w:val="single" w:sz="6" w:space="0" w:color="auto"/>
            </w:tcBorders>
            <w:vAlign w:val="center"/>
          </w:tcPr>
          <w:p w:rsidR="005A284B" w:rsidRPr="005A284B" w:rsidRDefault="005A284B" w:rsidP="00530F87">
            <w:pPr>
              <w:pStyle w:val="af5"/>
              <w:keepNext w:val="0"/>
            </w:pPr>
          </w:p>
        </w:tc>
        <w:tc>
          <w:tcPr>
            <w:tcW w:w="680" w:type="pct"/>
            <w:vAlign w:val="center"/>
          </w:tcPr>
          <w:p w:rsidR="005A284B" w:rsidRPr="005A284B" w:rsidRDefault="005A284B" w:rsidP="00530F87">
            <w:pPr>
              <w:pStyle w:val="af5"/>
              <w:keepNext w:val="0"/>
            </w:pPr>
            <w:r w:rsidRPr="005A284B">
              <w:t>Date</w:t>
            </w:r>
          </w:p>
          <w:p w:rsidR="005A284B" w:rsidRPr="005A284B" w:rsidRDefault="005A284B" w:rsidP="00530F87">
            <w:pPr>
              <w:pStyle w:val="af5"/>
              <w:keepNext w:val="0"/>
            </w:pPr>
            <w:r w:rsidRPr="005A284B">
              <w:rPr>
                <w:rFonts w:hint="eastAsia"/>
              </w:rPr>
              <w:t>日期</w:t>
            </w:r>
          </w:p>
        </w:tc>
        <w:tc>
          <w:tcPr>
            <w:tcW w:w="1390" w:type="pct"/>
            <w:tcBorders>
              <w:top w:val="single" w:sz="6" w:space="0" w:color="auto"/>
              <w:bottom w:val="single" w:sz="6" w:space="0" w:color="auto"/>
            </w:tcBorders>
            <w:vAlign w:val="center"/>
          </w:tcPr>
          <w:p w:rsidR="005A284B" w:rsidRPr="005A284B" w:rsidRDefault="009A70AA" w:rsidP="00530F87">
            <w:pPr>
              <w:pStyle w:val="af5"/>
              <w:keepNext w:val="0"/>
            </w:pPr>
            <w:proofErr w:type="spellStart"/>
            <w:r w:rsidRPr="00702379">
              <w:t>yyyy</w:t>
            </w:r>
            <w:proofErr w:type="spellEnd"/>
            <w:r w:rsidRPr="00702379">
              <w:t>-mm-</w:t>
            </w:r>
            <w:proofErr w:type="spellStart"/>
            <w:r w:rsidRPr="00702379">
              <w:t>dd</w:t>
            </w:r>
            <w:proofErr w:type="spellEnd"/>
          </w:p>
        </w:tc>
      </w:tr>
      <w:tr w:rsidR="005A284B" w:rsidRPr="005A284B">
        <w:trPr>
          <w:jc w:val="center"/>
        </w:trPr>
        <w:tc>
          <w:tcPr>
            <w:tcW w:w="1263" w:type="pct"/>
            <w:vAlign w:val="center"/>
          </w:tcPr>
          <w:p w:rsidR="005A284B" w:rsidRPr="005A284B" w:rsidRDefault="005A284B" w:rsidP="00530F87">
            <w:pPr>
              <w:pStyle w:val="af5"/>
              <w:keepNext w:val="0"/>
            </w:pPr>
            <w:r w:rsidRPr="005A284B">
              <w:t>Approved by</w:t>
            </w:r>
          </w:p>
          <w:p w:rsidR="005A284B" w:rsidRPr="005A284B" w:rsidRDefault="005A284B" w:rsidP="00530F87">
            <w:pPr>
              <w:pStyle w:val="af5"/>
              <w:keepNext w:val="0"/>
            </w:pPr>
            <w:r w:rsidRPr="005A284B">
              <w:rPr>
                <w:rFonts w:hint="eastAsia"/>
              </w:rPr>
              <w:t>批准</w:t>
            </w:r>
          </w:p>
        </w:tc>
        <w:tc>
          <w:tcPr>
            <w:tcW w:w="1667" w:type="pct"/>
            <w:tcBorders>
              <w:top w:val="single" w:sz="6" w:space="0" w:color="auto"/>
              <w:bottom w:val="single" w:sz="6" w:space="0" w:color="auto"/>
            </w:tcBorders>
            <w:vAlign w:val="center"/>
          </w:tcPr>
          <w:p w:rsidR="005A284B" w:rsidRPr="005A284B" w:rsidRDefault="005A284B" w:rsidP="00530F87">
            <w:pPr>
              <w:pStyle w:val="af5"/>
              <w:keepNext w:val="0"/>
            </w:pPr>
          </w:p>
        </w:tc>
        <w:tc>
          <w:tcPr>
            <w:tcW w:w="680" w:type="pct"/>
            <w:vAlign w:val="center"/>
          </w:tcPr>
          <w:p w:rsidR="005A284B" w:rsidRPr="005A284B" w:rsidRDefault="005A284B" w:rsidP="00530F87">
            <w:pPr>
              <w:pStyle w:val="af5"/>
              <w:keepNext w:val="0"/>
            </w:pPr>
            <w:r w:rsidRPr="005A284B">
              <w:t>Date</w:t>
            </w:r>
          </w:p>
          <w:p w:rsidR="005A284B" w:rsidRPr="005A284B" w:rsidRDefault="005A284B" w:rsidP="00530F87">
            <w:pPr>
              <w:pStyle w:val="af5"/>
              <w:keepNext w:val="0"/>
            </w:pPr>
            <w:r w:rsidRPr="005A284B">
              <w:rPr>
                <w:rFonts w:hint="eastAsia"/>
              </w:rPr>
              <w:t>日期</w:t>
            </w:r>
          </w:p>
        </w:tc>
        <w:tc>
          <w:tcPr>
            <w:tcW w:w="1390" w:type="pct"/>
            <w:tcBorders>
              <w:top w:val="single" w:sz="6" w:space="0" w:color="auto"/>
              <w:bottom w:val="single" w:sz="6" w:space="0" w:color="auto"/>
            </w:tcBorders>
            <w:vAlign w:val="center"/>
          </w:tcPr>
          <w:p w:rsidR="005A284B" w:rsidRPr="005A284B" w:rsidRDefault="009A70AA" w:rsidP="00530F87">
            <w:pPr>
              <w:pStyle w:val="af5"/>
              <w:keepNext w:val="0"/>
            </w:pPr>
            <w:proofErr w:type="spellStart"/>
            <w:r w:rsidRPr="00702379">
              <w:t>yyyy</w:t>
            </w:r>
            <w:proofErr w:type="spellEnd"/>
            <w:r w:rsidRPr="00702379">
              <w:t>-mm-</w:t>
            </w:r>
            <w:proofErr w:type="spellStart"/>
            <w:r w:rsidRPr="00702379">
              <w:t>dd</w:t>
            </w:r>
            <w:proofErr w:type="spellEnd"/>
          </w:p>
        </w:tc>
      </w:tr>
      <w:tr w:rsidR="005A284B" w:rsidRPr="005A284B">
        <w:trPr>
          <w:jc w:val="center"/>
        </w:trPr>
        <w:tc>
          <w:tcPr>
            <w:tcW w:w="1263" w:type="pct"/>
            <w:vAlign w:val="center"/>
          </w:tcPr>
          <w:p w:rsidR="005A284B" w:rsidRPr="005A284B" w:rsidRDefault="005A284B" w:rsidP="00530F87">
            <w:pPr>
              <w:pStyle w:val="af5"/>
              <w:keepNext w:val="0"/>
            </w:pPr>
            <w:r w:rsidRPr="005A284B">
              <w:t>Authorized by</w:t>
            </w:r>
          </w:p>
          <w:p w:rsidR="005A284B" w:rsidRPr="005A284B" w:rsidRDefault="005A284B" w:rsidP="00530F87">
            <w:pPr>
              <w:pStyle w:val="af5"/>
              <w:keepNext w:val="0"/>
            </w:pPr>
            <w:r w:rsidRPr="005A284B">
              <w:rPr>
                <w:rFonts w:hint="eastAsia"/>
              </w:rPr>
              <w:t>签发</w:t>
            </w:r>
          </w:p>
        </w:tc>
        <w:tc>
          <w:tcPr>
            <w:tcW w:w="1667" w:type="pct"/>
            <w:tcBorders>
              <w:top w:val="single" w:sz="6" w:space="0" w:color="auto"/>
              <w:bottom w:val="single" w:sz="6" w:space="0" w:color="auto"/>
            </w:tcBorders>
            <w:vAlign w:val="center"/>
          </w:tcPr>
          <w:p w:rsidR="005A284B" w:rsidRPr="005A284B" w:rsidRDefault="005A284B" w:rsidP="00530F87">
            <w:pPr>
              <w:pStyle w:val="af5"/>
              <w:keepNext w:val="0"/>
            </w:pPr>
          </w:p>
        </w:tc>
        <w:tc>
          <w:tcPr>
            <w:tcW w:w="680" w:type="pct"/>
            <w:vAlign w:val="center"/>
          </w:tcPr>
          <w:p w:rsidR="005A284B" w:rsidRPr="005A284B" w:rsidRDefault="005A284B" w:rsidP="00530F87">
            <w:pPr>
              <w:pStyle w:val="af5"/>
              <w:keepNext w:val="0"/>
            </w:pPr>
            <w:r w:rsidRPr="005A284B">
              <w:t>Date</w:t>
            </w:r>
          </w:p>
          <w:p w:rsidR="005A284B" w:rsidRPr="005A284B" w:rsidRDefault="005A284B" w:rsidP="00530F87">
            <w:pPr>
              <w:pStyle w:val="af5"/>
              <w:keepNext w:val="0"/>
            </w:pPr>
            <w:r w:rsidRPr="005A284B">
              <w:rPr>
                <w:rFonts w:hint="eastAsia"/>
              </w:rPr>
              <w:t>日期</w:t>
            </w:r>
          </w:p>
        </w:tc>
        <w:tc>
          <w:tcPr>
            <w:tcW w:w="1390" w:type="pct"/>
            <w:tcBorders>
              <w:top w:val="single" w:sz="6" w:space="0" w:color="auto"/>
              <w:bottom w:val="single" w:sz="6" w:space="0" w:color="auto"/>
            </w:tcBorders>
            <w:vAlign w:val="center"/>
          </w:tcPr>
          <w:p w:rsidR="005A284B" w:rsidRPr="005A284B" w:rsidRDefault="009A70AA" w:rsidP="00530F87">
            <w:pPr>
              <w:pStyle w:val="af5"/>
              <w:keepNext w:val="0"/>
            </w:pPr>
            <w:proofErr w:type="spellStart"/>
            <w:r w:rsidRPr="00702379">
              <w:t>yyyy</w:t>
            </w:r>
            <w:proofErr w:type="spellEnd"/>
            <w:r w:rsidRPr="00702379">
              <w:t>-mm-</w:t>
            </w:r>
            <w:proofErr w:type="spellStart"/>
            <w:r w:rsidRPr="00702379">
              <w:t>dd</w:t>
            </w:r>
            <w:proofErr w:type="spellEnd"/>
          </w:p>
        </w:tc>
      </w:tr>
    </w:tbl>
    <w:p w:rsidR="002F6A49" w:rsidRDefault="002F6A49" w:rsidP="00530F87">
      <w:pPr>
        <w:pStyle w:val="af5"/>
        <w:keepNext w:val="0"/>
      </w:pPr>
    </w:p>
    <w:p w:rsidR="002F6A49" w:rsidRDefault="002F6A49" w:rsidP="00530F87">
      <w:pPr>
        <w:pStyle w:val="af5"/>
        <w:keepNext w:val="0"/>
      </w:pPr>
    </w:p>
    <w:p w:rsidR="002F6A49" w:rsidRPr="005A284B" w:rsidRDefault="002F6A49" w:rsidP="00530F87">
      <w:pPr>
        <w:pStyle w:val="af5"/>
        <w:keepNext w:val="0"/>
      </w:pPr>
    </w:p>
    <w:p w:rsidR="005A284B" w:rsidRPr="005A284B" w:rsidRDefault="005A284B" w:rsidP="00530F87">
      <w:pPr>
        <w:pStyle w:val="aff0"/>
        <w:keepNext w:val="0"/>
      </w:pPr>
    </w:p>
    <w:p w:rsidR="005A284B" w:rsidRPr="005A284B" w:rsidRDefault="005A284B" w:rsidP="00530F87">
      <w:pPr>
        <w:pStyle w:val="aff0"/>
        <w:keepNext w:val="0"/>
        <w:jc w:val="center"/>
      </w:pPr>
    </w:p>
    <w:p w:rsidR="002D3B0F" w:rsidRPr="005A284B" w:rsidRDefault="002D3B0F" w:rsidP="002D3B0F">
      <w:pPr>
        <w:pStyle w:val="af2"/>
        <w:keepNext w:val="0"/>
      </w:pPr>
      <w:r>
        <w:rPr>
          <w:rFonts w:hint="eastAsia"/>
        </w:rPr>
        <w:t>Cloud Vision Networks</w:t>
      </w:r>
      <w:r w:rsidRPr="005A284B">
        <w:t xml:space="preserve"> Technolog</w:t>
      </w:r>
      <w:r>
        <w:rPr>
          <w:rFonts w:hint="eastAsia"/>
        </w:rPr>
        <w:t>y</w:t>
      </w:r>
      <w:r w:rsidRPr="005A284B">
        <w:t xml:space="preserve"> Co., Ltd. </w:t>
      </w:r>
    </w:p>
    <w:p w:rsidR="002D3B0F" w:rsidRPr="005A284B" w:rsidRDefault="002D3B0F" w:rsidP="002D3B0F">
      <w:pPr>
        <w:pStyle w:val="af2"/>
        <w:keepNext w:val="0"/>
      </w:pPr>
      <w:r>
        <w:rPr>
          <w:rFonts w:hint="eastAsia"/>
        </w:rPr>
        <w:t>上海云视科技有限公司</w:t>
      </w:r>
    </w:p>
    <w:p w:rsidR="002D3B0F" w:rsidRPr="005A284B" w:rsidRDefault="002D3B0F" w:rsidP="002D3B0F">
      <w:pPr>
        <w:pStyle w:val="af5"/>
        <w:keepNext w:val="0"/>
      </w:pPr>
      <w:r w:rsidRPr="005A284B">
        <w:t>All rights reserved</w:t>
      </w:r>
    </w:p>
    <w:p w:rsidR="002D3B0F" w:rsidRPr="005A284B" w:rsidRDefault="002D3B0F" w:rsidP="002D3B0F">
      <w:pPr>
        <w:pStyle w:val="af5"/>
        <w:keepNext w:val="0"/>
      </w:pPr>
      <w:r w:rsidRPr="005A284B">
        <w:rPr>
          <w:rFonts w:hint="eastAsia"/>
        </w:rPr>
        <w:t>版权所有</w:t>
      </w:r>
      <w:r w:rsidRPr="005A284B">
        <w:t xml:space="preserve">  </w:t>
      </w:r>
      <w:r w:rsidRPr="005A284B">
        <w:rPr>
          <w:rFonts w:hint="eastAsia"/>
        </w:rPr>
        <w:t>侵权必究</w:t>
      </w:r>
    </w:p>
    <w:p w:rsidR="002D3B0F" w:rsidRPr="005A284B" w:rsidRDefault="002D3B0F" w:rsidP="002D3B0F">
      <w:pPr>
        <w:pStyle w:val="af5"/>
        <w:keepNext w:val="0"/>
      </w:pPr>
    </w:p>
    <w:p w:rsidR="002D3B0F" w:rsidRPr="005A284B" w:rsidRDefault="002D3B0F" w:rsidP="002D3B0F">
      <w:pPr>
        <w:pStyle w:val="af5"/>
        <w:keepNext w:val="0"/>
      </w:pPr>
    </w:p>
    <w:p w:rsidR="002D3B0F" w:rsidRPr="005A284B" w:rsidRDefault="002D3B0F" w:rsidP="002D3B0F">
      <w:pPr>
        <w:pStyle w:val="af5"/>
        <w:keepNext w:val="0"/>
        <w:ind w:firstLine="420"/>
      </w:pPr>
      <w:r w:rsidRPr="005A284B">
        <w:rPr>
          <w:rFonts w:hint="eastAsia"/>
        </w:rPr>
        <w:t>（仅供内部使用）</w:t>
      </w:r>
    </w:p>
    <w:p w:rsidR="005B2BFC" w:rsidRPr="00105828" w:rsidRDefault="005B2BFC" w:rsidP="00530F87">
      <w:pPr>
        <w:pStyle w:val="afb"/>
        <w:keepNext w:val="0"/>
        <w:widowControl w:val="0"/>
      </w:pPr>
      <w:r>
        <w:br w:type="page"/>
      </w:r>
      <w:r w:rsidRPr="00105828">
        <w:lastRenderedPageBreak/>
        <w:t xml:space="preserve">Revision Record </w:t>
      </w:r>
      <w:r w:rsidRPr="00105828">
        <w:rPr>
          <w:rFonts w:hint="eastAsia"/>
        </w:rPr>
        <w:t>修订记录</w:t>
      </w:r>
    </w:p>
    <w:tbl>
      <w:tblPr>
        <w:tblW w:w="8930" w:type="dxa"/>
        <w:jc w:val="center"/>
        <w:tblLayout w:type="fixed"/>
        <w:tblLook w:val="0000"/>
      </w:tblPr>
      <w:tblGrid>
        <w:gridCol w:w="1276"/>
        <w:gridCol w:w="1089"/>
        <w:gridCol w:w="851"/>
        <w:gridCol w:w="753"/>
        <w:gridCol w:w="3685"/>
        <w:gridCol w:w="1276"/>
      </w:tblGrid>
      <w:tr w:rsidR="005B2BFC">
        <w:trPr>
          <w:cantSplit/>
          <w:tblHeader/>
          <w:jc w:val="center"/>
        </w:trPr>
        <w:tc>
          <w:tcPr>
            <w:tcW w:w="1276" w:type="dxa"/>
            <w:tcBorders>
              <w:top w:val="single" w:sz="6" w:space="0" w:color="auto"/>
              <w:left w:val="single" w:sz="6" w:space="0" w:color="auto"/>
              <w:bottom w:val="single" w:sz="6" w:space="0" w:color="auto"/>
              <w:right w:val="single" w:sz="6" w:space="0" w:color="auto"/>
            </w:tcBorders>
          </w:tcPr>
          <w:p w:rsidR="005B2BFC" w:rsidRPr="00F91259" w:rsidRDefault="005B2BFC" w:rsidP="00530F87">
            <w:pPr>
              <w:pStyle w:val="Char0"/>
              <w:keepNext w:val="0"/>
            </w:pPr>
            <w:r w:rsidRPr="00F91259">
              <w:t>Date</w:t>
            </w:r>
          </w:p>
          <w:p w:rsidR="005B2BFC" w:rsidRPr="00F91259" w:rsidRDefault="005B2BFC" w:rsidP="00530F87">
            <w:pPr>
              <w:pStyle w:val="Char0"/>
              <w:keepNext w:val="0"/>
            </w:pPr>
            <w:r w:rsidRPr="00F91259">
              <w:rPr>
                <w:rFonts w:hint="eastAsia"/>
              </w:rPr>
              <w:t>日期</w:t>
            </w:r>
          </w:p>
        </w:tc>
        <w:tc>
          <w:tcPr>
            <w:tcW w:w="1089" w:type="dxa"/>
            <w:tcBorders>
              <w:top w:val="single" w:sz="6" w:space="0" w:color="auto"/>
              <w:left w:val="single" w:sz="6" w:space="0" w:color="auto"/>
              <w:bottom w:val="single" w:sz="6" w:space="0" w:color="auto"/>
              <w:right w:val="single" w:sz="6" w:space="0" w:color="auto"/>
            </w:tcBorders>
          </w:tcPr>
          <w:p w:rsidR="005B2BFC" w:rsidRPr="00F91259" w:rsidRDefault="005B2BFC" w:rsidP="00530F87">
            <w:pPr>
              <w:pStyle w:val="Char0"/>
              <w:keepNext w:val="0"/>
            </w:pPr>
            <w:r w:rsidRPr="00F91259">
              <w:t>Revision Version</w:t>
            </w:r>
          </w:p>
          <w:p w:rsidR="005B2BFC" w:rsidRPr="00F91259" w:rsidRDefault="005B2BFC" w:rsidP="00530F87">
            <w:pPr>
              <w:pStyle w:val="Char0"/>
              <w:keepNext w:val="0"/>
            </w:pPr>
            <w:r w:rsidRPr="00F91259">
              <w:rPr>
                <w:rFonts w:hint="eastAsia"/>
              </w:rPr>
              <w:t>修订</w:t>
            </w:r>
            <w:r w:rsidRPr="00F91259">
              <w:br/>
            </w:r>
            <w:r w:rsidRPr="00F91259">
              <w:rPr>
                <w:rFonts w:hint="eastAsia"/>
              </w:rPr>
              <w:t>版本</w:t>
            </w:r>
          </w:p>
        </w:tc>
        <w:tc>
          <w:tcPr>
            <w:tcW w:w="851" w:type="dxa"/>
            <w:tcBorders>
              <w:top w:val="single" w:sz="6" w:space="0" w:color="auto"/>
              <w:left w:val="single" w:sz="6" w:space="0" w:color="auto"/>
              <w:bottom w:val="single" w:sz="6" w:space="0" w:color="auto"/>
              <w:right w:val="single" w:sz="6" w:space="0" w:color="auto"/>
            </w:tcBorders>
          </w:tcPr>
          <w:p w:rsidR="005B2BFC" w:rsidRPr="00F91259" w:rsidRDefault="005B2BFC" w:rsidP="00530F87">
            <w:pPr>
              <w:pStyle w:val="Char0"/>
              <w:keepNext w:val="0"/>
            </w:pPr>
            <w:r w:rsidRPr="00F91259">
              <w:t>CR ID / Defect ID</w:t>
            </w:r>
            <w:r w:rsidRPr="00F91259">
              <w:br/>
              <w:t>CR</w:t>
            </w:r>
            <w:r w:rsidRPr="00F91259">
              <w:rPr>
                <w:rFonts w:hint="eastAsia"/>
              </w:rPr>
              <w:t>号</w:t>
            </w:r>
          </w:p>
        </w:tc>
        <w:tc>
          <w:tcPr>
            <w:tcW w:w="753" w:type="dxa"/>
            <w:tcBorders>
              <w:top w:val="single" w:sz="6" w:space="0" w:color="auto"/>
              <w:left w:val="single" w:sz="6" w:space="0" w:color="auto"/>
              <w:bottom w:val="single" w:sz="6" w:space="0" w:color="auto"/>
              <w:right w:val="single" w:sz="6" w:space="0" w:color="auto"/>
            </w:tcBorders>
          </w:tcPr>
          <w:p w:rsidR="005B2BFC" w:rsidRPr="00F91259" w:rsidRDefault="005B2BFC" w:rsidP="00530F87">
            <w:pPr>
              <w:pStyle w:val="Char0"/>
              <w:keepNext w:val="0"/>
            </w:pPr>
            <w:r w:rsidRPr="00F91259">
              <w:t xml:space="preserve">Sec No. </w:t>
            </w:r>
            <w:r w:rsidRPr="00F91259">
              <w:br/>
            </w:r>
            <w:r w:rsidRPr="00F91259">
              <w:rPr>
                <w:rFonts w:hint="eastAsia"/>
              </w:rPr>
              <w:t>修改</w:t>
            </w:r>
            <w:r w:rsidRPr="00F91259">
              <w:br/>
            </w:r>
            <w:r w:rsidRPr="00F91259">
              <w:rPr>
                <w:rFonts w:hint="eastAsia"/>
              </w:rPr>
              <w:t>章节</w:t>
            </w:r>
          </w:p>
        </w:tc>
        <w:tc>
          <w:tcPr>
            <w:tcW w:w="3685" w:type="dxa"/>
            <w:tcBorders>
              <w:top w:val="single" w:sz="6" w:space="0" w:color="auto"/>
              <w:left w:val="single" w:sz="6" w:space="0" w:color="auto"/>
              <w:bottom w:val="single" w:sz="6" w:space="0" w:color="auto"/>
              <w:right w:val="single" w:sz="6" w:space="0" w:color="auto"/>
            </w:tcBorders>
          </w:tcPr>
          <w:p w:rsidR="005B2BFC" w:rsidRPr="00F91259" w:rsidRDefault="005B2BFC" w:rsidP="00530F87">
            <w:pPr>
              <w:pStyle w:val="Char0"/>
              <w:keepNext w:val="0"/>
            </w:pPr>
            <w:r w:rsidRPr="00F91259">
              <w:t>Change Description</w:t>
            </w:r>
          </w:p>
          <w:p w:rsidR="005B2BFC" w:rsidRPr="00F91259" w:rsidRDefault="005B2BFC" w:rsidP="00530F87">
            <w:pPr>
              <w:pStyle w:val="Char0"/>
              <w:keepNext w:val="0"/>
            </w:pPr>
            <w:r w:rsidRPr="00F91259">
              <w:rPr>
                <w:rFonts w:hint="eastAsia"/>
              </w:rPr>
              <w:t>修改描述</w:t>
            </w:r>
          </w:p>
        </w:tc>
        <w:tc>
          <w:tcPr>
            <w:tcW w:w="1276" w:type="dxa"/>
            <w:tcBorders>
              <w:top w:val="single" w:sz="6" w:space="0" w:color="auto"/>
              <w:left w:val="single" w:sz="6" w:space="0" w:color="auto"/>
              <w:bottom w:val="single" w:sz="6" w:space="0" w:color="auto"/>
              <w:right w:val="single" w:sz="6" w:space="0" w:color="auto"/>
            </w:tcBorders>
          </w:tcPr>
          <w:p w:rsidR="005B2BFC" w:rsidRPr="00F91259" w:rsidRDefault="005B2BFC" w:rsidP="00530F87">
            <w:pPr>
              <w:pStyle w:val="Char0"/>
              <w:keepNext w:val="0"/>
            </w:pPr>
            <w:r w:rsidRPr="00F91259">
              <w:t>Author</w:t>
            </w:r>
          </w:p>
          <w:p w:rsidR="005B2BFC" w:rsidRPr="00F91259" w:rsidRDefault="005B2BFC" w:rsidP="00530F87">
            <w:pPr>
              <w:pStyle w:val="Char0"/>
              <w:keepNext w:val="0"/>
            </w:pPr>
            <w:r w:rsidRPr="00F91259">
              <w:rPr>
                <w:rFonts w:hint="eastAsia"/>
              </w:rPr>
              <w:t>作者</w:t>
            </w:r>
          </w:p>
        </w:tc>
      </w:tr>
      <w:tr w:rsidR="005B2BFC">
        <w:trPr>
          <w:cantSplit/>
          <w:jc w:val="center"/>
        </w:trPr>
        <w:tc>
          <w:tcPr>
            <w:tcW w:w="1276" w:type="dxa"/>
            <w:tcBorders>
              <w:top w:val="single" w:sz="6" w:space="0" w:color="auto"/>
              <w:left w:val="single" w:sz="6" w:space="0" w:color="auto"/>
              <w:bottom w:val="single" w:sz="6" w:space="0" w:color="auto"/>
              <w:right w:val="single" w:sz="6" w:space="0" w:color="auto"/>
            </w:tcBorders>
          </w:tcPr>
          <w:p w:rsidR="005B2BFC" w:rsidRDefault="005B2BFC" w:rsidP="007E7B01">
            <w:pPr>
              <w:pStyle w:val="aff"/>
              <w:keepNext w:val="0"/>
            </w:pPr>
          </w:p>
        </w:tc>
        <w:tc>
          <w:tcPr>
            <w:tcW w:w="1089"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pPr>
          </w:p>
        </w:tc>
        <w:tc>
          <w:tcPr>
            <w:tcW w:w="851"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pPr>
          </w:p>
        </w:tc>
        <w:tc>
          <w:tcPr>
            <w:tcW w:w="1276"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pPr>
          </w:p>
        </w:tc>
      </w:tr>
      <w:tr w:rsidR="005B2BFC">
        <w:trPr>
          <w:cantSplit/>
          <w:jc w:val="center"/>
        </w:trPr>
        <w:tc>
          <w:tcPr>
            <w:tcW w:w="1276"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pPr>
          </w:p>
        </w:tc>
        <w:tc>
          <w:tcPr>
            <w:tcW w:w="1089"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pPr>
          </w:p>
        </w:tc>
        <w:tc>
          <w:tcPr>
            <w:tcW w:w="851"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pPr>
          </w:p>
        </w:tc>
        <w:tc>
          <w:tcPr>
            <w:tcW w:w="753"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pPr>
          </w:p>
        </w:tc>
        <w:tc>
          <w:tcPr>
            <w:tcW w:w="3685"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pPr>
          </w:p>
        </w:tc>
        <w:tc>
          <w:tcPr>
            <w:tcW w:w="1276"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pPr>
          </w:p>
        </w:tc>
      </w:tr>
      <w:tr w:rsidR="005B2BFC">
        <w:trPr>
          <w:cantSplit/>
          <w:jc w:val="center"/>
        </w:trPr>
        <w:tc>
          <w:tcPr>
            <w:tcW w:w="1276" w:type="dxa"/>
            <w:tcBorders>
              <w:left w:val="single" w:sz="6" w:space="0" w:color="auto"/>
              <w:bottom w:val="single" w:sz="6" w:space="0" w:color="auto"/>
              <w:right w:val="single" w:sz="6" w:space="0" w:color="auto"/>
            </w:tcBorders>
          </w:tcPr>
          <w:p w:rsidR="005B2BFC" w:rsidRDefault="005B2BFC" w:rsidP="00530F87">
            <w:pPr>
              <w:pStyle w:val="aff"/>
              <w:keepNext w:val="0"/>
              <w:rPr>
                <w:sz w:val="24"/>
                <w:szCs w:val="24"/>
              </w:rPr>
            </w:pPr>
          </w:p>
        </w:tc>
        <w:tc>
          <w:tcPr>
            <w:tcW w:w="1089" w:type="dxa"/>
            <w:tcBorders>
              <w:left w:val="single" w:sz="6" w:space="0" w:color="auto"/>
              <w:bottom w:val="single" w:sz="6" w:space="0" w:color="auto"/>
              <w:right w:val="single" w:sz="6" w:space="0" w:color="auto"/>
            </w:tcBorders>
          </w:tcPr>
          <w:p w:rsidR="005B2BFC" w:rsidRDefault="005B2BFC" w:rsidP="00530F87">
            <w:pPr>
              <w:pStyle w:val="aff"/>
              <w:keepNext w:val="0"/>
              <w:rPr>
                <w:sz w:val="24"/>
                <w:szCs w:val="24"/>
              </w:rPr>
            </w:pPr>
          </w:p>
        </w:tc>
        <w:tc>
          <w:tcPr>
            <w:tcW w:w="851"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rPr>
                <w:sz w:val="24"/>
                <w:szCs w:val="24"/>
              </w:rPr>
            </w:pPr>
          </w:p>
        </w:tc>
        <w:tc>
          <w:tcPr>
            <w:tcW w:w="1276" w:type="dxa"/>
            <w:tcBorders>
              <w:left w:val="single" w:sz="6" w:space="0" w:color="auto"/>
              <w:bottom w:val="single" w:sz="6" w:space="0" w:color="auto"/>
              <w:right w:val="single" w:sz="6" w:space="0" w:color="auto"/>
            </w:tcBorders>
          </w:tcPr>
          <w:p w:rsidR="005B2BFC" w:rsidRDefault="005B2BFC" w:rsidP="00530F87">
            <w:pPr>
              <w:pStyle w:val="aff"/>
              <w:keepNext w:val="0"/>
              <w:rPr>
                <w:sz w:val="24"/>
                <w:szCs w:val="24"/>
              </w:rPr>
            </w:pPr>
          </w:p>
        </w:tc>
      </w:tr>
    </w:tbl>
    <w:p w:rsidR="005A284B" w:rsidRPr="005A284B" w:rsidRDefault="005A284B" w:rsidP="00530F87">
      <w:pPr>
        <w:pStyle w:val="af5"/>
        <w:keepNext w:val="0"/>
      </w:pPr>
    </w:p>
    <w:p w:rsidR="005A284B" w:rsidRPr="005A284B" w:rsidRDefault="005A284B" w:rsidP="00530F87">
      <w:pPr>
        <w:pStyle w:val="afc"/>
        <w:keepNext w:val="0"/>
      </w:pPr>
      <w:r w:rsidRPr="005A284B">
        <w:br w:type="page"/>
      </w:r>
      <w:r w:rsidRPr="005A284B">
        <w:lastRenderedPageBreak/>
        <w:t xml:space="preserve">Catalog </w:t>
      </w:r>
      <w:r w:rsidRPr="005A284B">
        <w:rPr>
          <w:rFonts w:hint="eastAsia"/>
        </w:rPr>
        <w:t>目</w:t>
      </w:r>
      <w:r w:rsidRPr="005A284B">
        <w:t xml:space="preserve">  </w:t>
      </w:r>
      <w:r w:rsidRPr="005A284B">
        <w:rPr>
          <w:rFonts w:hint="eastAsia"/>
        </w:rPr>
        <w:t>录</w:t>
      </w:r>
    </w:p>
    <w:p w:rsidR="00BF087E" w:rsidRDefault="00DF7CA0">
      <w:pPr>
        <w:pStyle w:val="10"/>
        <w:tabs>
          <w:tab w:val="right" w:leader="dot" w:pos="9016"/>
        </w:tabs>
        <w:rPr>
          <w:rFonts w:asciiTheme="minorHAnsi" w:eastAsiaTheme="minorEastAsia" w:hAnsiTheme="minorHAnsi" w:cstheme="minorBidi"/>
          <w:noProof/>
          <w:kern w:val="2"/>
          <w:szCs w:val="22"/>
        </w:rPr>
      </w:pPr>
      <w:r w:rsidRPr="005A284B">
        <w:fldChar w:fldCharType="begin"/>
      </w:r>
      <w:r w:rsidR="005A284B" w:rsidRPr="005A284B">
        <w:instrText xml:space="preserve"> TOC \o "1-3" \h \z \u </w:instrText>
      </w:r>
      <w:r w:rsidRPr="005A284B">
        <w:fldChar w:fldCharType="separate"/>
      </w:r>
      <w:hyperlink w:anchor="_Toc384114614" w:history="1">
        <w:r w:rsidR="00BF087E" w:rsidRPr="00624A4A">
          <w:rPr>
            <w:rStyle w:val="a7"/>
            <w:rFonts w:cs="Arial" w:hint="eastAsia"/>
            <w:bCs/>
            <w:noProof/>
          </w:rPr>
          <w:t>第</w:t>
        </w:r>
        <w:r w:rsidR="00BF087E" w:rsidRPr="00624A4A">
          <w:rPr>
            <w:rStyle w:val="a7"/>
            <w:rFonts w:cs="Arial" w:hint="eastAsia"/>
            <w:bCs/>
            <w:noProof/>
          </w:rPr>
          <w:t>1</w:t>
        </w:r>
        <w:r w:rsidR="00BF087E" w:rsidRPr="00624A4A">
          <w:rPr>
            <w:rStyle w:val="a7"/>
            <w:rFonts w:cs="Arial" w:hint="eastAsia"/>
            <w:bCs/>
            <w:noProof/>
          </w:rPr>
          <w:t>章</w:t>
        </w:r>
        <w:r w:rsidR="00BF087E" w:rsidRPr="00624A4A">
          <w:rPr>
            <w:rStyle w:val="a7"/>
            <w:rFonts w:hint="eastAsia"/>
            <w:noProof/>
          </w:rPr>
          <w:t xml:space="preserve"> </w:t>
        </w:r>
        <w:r w:rsidR="00BF087E" w:rsidRPr="00624A4A">
          <w:rPr>
            <w:rStyle w:val="a7"/>
            <w:rFonts w:hint="eastAsia"/>
            <w:noProof/>
          </w:rPr>
          <w:t>概述</w:t>
        </w:r>
        <w:r w:rsidR="00BF087E">
          <w:rPr>
            <w:noProof/>
            <w:webHidden/>
          </w:rPr>
          <w:tab/>
        </w:r>
        <w:r>
          <w:rPr>
            <w:noProof/>
            <w:webHidden/>
          </w:rPr>
          <w:fldChar w:fldCharType="begin"/>
        </w:r>
        <w:r w:rsidR="00BF087E">
          <w:rPr>
            <w:noProof/>
            <w:webHidden/>
          </w:rPr>
          <w:instrText xml:space="preserve"> PAGEREF _Toc384114614 \h </w:instrText>
        </w:r>
        <w:r>
          <w:rPr>
            <w:noProof/>
            <w:webHidden/>
          </w:rPr>
        </w:r>
        <w:r>
          <w:rPr>
            <w:noProof/>
            <w:webHidden/>
          </w:rPr>
          <w:fldChar w:fldCharType="separate"/>
        </w:r>
        <w:r w:rsidR="001C7CDC">
          <w:rPr>
            <w:noProof/>
            <w:webHidden/>
          </w:rPr>
          <w:t>4</w:t>
        </w:r>
        <w:r>
          <w:rPr>
            <w:noProof/>
            <w:webHidden/>
          </w:rPr>
          <w:fldChar w:fldCharType="end"/>
        </w:r>
      </w:hyperlink>
    </w:p>
    <w:p w:rsidR="00BF087E" w:rsidRDefault="00DF7CA0">
      <w:pPr>
        <w:pStyle w:val="10"/>
        <w:tabs>
          <w:tab w:val="right" w:leader="dot" w:pos="9016"/>
        </w:tabs>
        <w:rPr>
          <w:rFonts w:asciiTheme="minorHAnsi" w:eastAsiaTheme="minorEastAsia" w:hAnsiTheme="minorHAnsi" w:cstheme="minorBidi"/>
          <w:noProof/>
          <w:kern w:val="2"/>
          <w:szCs w:val="22"/>
        </w:rPr>
      </w:pPr>
      <w:hyperlink w:anchor="_Toc384114615" w:history="1">
        <w:r w:rsidR="00BF087E" w:rsidRPr="00624A4A">
          <w:rPr>
            <w:rStyle w:val="a7"/>
            <w:rFonts w:cs="Arial" w:hint="eastAsia"/>
            <w:bCs/>
            <w:noProof/>
          </w:rPr>
          <w:t>第</w:t>
        </w:r>
        <w:r w:rsidR="00BF087E" w:rsidRPr="00624A4A">
          <w:rPr>
            <w:rStyle w:val="a7"/>
            <w:rFonts w:cs="Arial" w:hint="eastAsia"/>
            <w:bCs/>
            <w:noProof/>
          </w:rPr>
          <w:t>2</w:t>
        </w:r>
        <w:r w:rsidR="00BF087E" w:rsidRPr="00624A4A">
          <w:rPr>
            <w:rStyle w:val="a7"/>
            <w:rFonts w:cs="Arial" w:hint="eastAsia"/>
            <w:bCs/>
            <w:noProof/>
          </w:rPr>
          <w:t>章</w:t>
        </w:r>
        <w:r w:rsidR="00BF087E" w:rsidRPr="00624A4A">
          <w:rPr>
            <w:rStyle w:val="a7"/>
            <w:rFonts w:hint="eastAsia"/>
            <w:noProof/>
          </w:rPr>
          <w:t xml:space="preserve"> </w:t>
        </w:r>
        <w:r w:rsidR="00BF087E" w:rsidRPr="00624A4A">
          <w:rPr>
            <w:rStyle w:val="a7"/>
            <w:rFonts w:hint="eastAsia"/>
            <w:noProof/>
          </w:rPr>
          <w:t>功能需求</w:t>
        </w:r>
        <w:r w:rsidR="00BF087E">
          <w:rPr>
            <w:noProof/>
            <w:webHidden/>
          </w:rPr>
          <w:tab/>
        </w:r>
        <w:r>
          <w:rPr>
            <w:noProof/>
            <w:webHidden/>
          </w:rPr>
          <w:fldChar w:fldCharType="begin"/>
        </w:r>
        <w:r w:rsidR="00BF087E">
          <w:rPr>
            <w:noProof/>
            <w:webHidden/>
          </w:rPr>
          <w:instrText xml:space="preserve"> PAGEREF _Toc384114615 \h </w:instrText>
        </w:r>
        <w:r>
          <w:rPr>
            <w:noProof/>
            <w:webHidden/>
          </w:rPr>
        </w:r>
        <w:r>
          <w:rPr>
            <w:noProof/>
            <w:webHidden/>
          </w:rPr>
          <w:fldChar w:fldCharType="separate"/>
        </w:r>
        <w:r w:rsidR="001C7CDC">
          <w:rPr>
            <w:noProof/>
            <w:webHidden/>
          </w:rPr>
          <w:t>4</w:t>
        </w:r>
        <w:r>
          <w:rPr>
            <w:noProof/>
            <w:webHidden/>
          </w:rPr>
          <w:fldChar w:fldCharType="end"/>
        </w:r>
      </w:hyperlink>
    </w:p>
    <w:p w:rsidR="00BF087E" w:rsidRDefault="00DF7CA0">
      <w:pPr>
        <w:pStyle w:val="20"/>
        <w:tabs>
          <w:tab w:val="right" w:leader="dot" w:pos="9016"/>
        </w:tabs>
        <w:rPr>
          <w:rFonts w:asciiTheme="minorHAnsi" w:eastAsiaTheme="minorEastAsia" w:hAnsiTheme="minorHAnsi" w:cstheme="minorBidi"/>
          <w:noProof/>
          <w:kern w:val="2"/>
          <w:szCs w:val="22"/>
        </w:rPr>
      </w:pPr>
      <w:hyperlink w:anchor="_Toc384114616" w:history="1">
        <w:r w:rsidR="00BF087E" w:rsidRPr="00624A4A">
          <w:rPr>
            <w:rStyle w:val="a7"/>
            <w:noProof/>
          </w:rPr>
          <w:t>2.1</w:t>
        </w:r>
        <w:r w:rsidR="00BF087E" w:rsidRPr="00624A4A">
          <w:rPr>
            <w:rStyle w:val="a7"/>
            <w:rFonts w:hint="eastAsia"/>
            <w:noProof/>
          </w:rPr>
          <w:t>需求</w:t>
        </w:r>
        <w:r w:rsidR="00BF087E" w:rsidRPr="00624A4A">
          <w:rPr>
            <w:rStyle w:val="a7"/>
            <w:noProof/>
          </w:rPr>
          <w:t>X</w:t>
        </w:r>
        <w:r w:rsidR="00BF087E">
          <w:rPr>
            <w:noProof/>
            <w:webHidden/>
          </w:rPr>
          <w:tab/>
        </w:r>
        <w:r>
          <w:rPr>
            <w:noProof/>
            <w:webHidden/>
          </w:rPr>
          <w:fldChar w:fldCharType="begin"/>
        </w:r>
        <w:r w:rsidR="00BF087E">
          <w:rPr>
            <w:noProof/>
            <w:webHidden/>
          </w:rPr>
          <w:instrText xml:space="preserve"> PAGEREF _Toc384114616 \h </w:instrText>
        </w:r>
        <w:r>
          <w:rPr>
            <w:noProof/>
            <w:webHidden/>
          </w:rPr>
        </w:r>
        <w:r>
          <w:rPr>
            <w:noProof/>
            <w:webHidden/>
          </w:rPr>
          <w:fldChar w:fldCharType="separate"/>
        </w:r>
        <w:r w:rsidR="001C7CDC">
          <w:rPr>
            <w:noProof/>
            <w:webHidden/>
          </w:rPr>
          <w:t>4</w:t>
        </w:r>
        <w:r>
          <w:rPr>
            <w:noProof/>
            <w:webHidden/>
          </w:rPr>
          <w:fldChar w:fldCharType="end"/>
        </w:r>
      </w:hyperlink>
    </w:p>
    <w:p w:rsidR="00BF087E" w:rsidRPr="00671A4D" w:rsidRDefault="00DF7CA0">
      <w:pPr>
        <w:pStyle w:val="20"/>
        <w:tabs>
          <w:tab w:val="right" w:leader="dot" w:pos="9016"/>
        </w:tabs>
        <w:rPr>
          <w:rFonts w:asciiTheme="minorHAnsi" w:eastAsiaTheme="minorEastAsia" w:hAnsiTheme="minorHAnsi" w:cstheme="minorBidi"/>
          <w:noProof/>
          <w:kern w:val="2"/>
          <w:szCs w:val="22"/>
        </w:rPr>
      </w:pPr>
      <w:hyperlink w:anchor="_Toc384114617" w:history="1">
        <w:r w:rsidR="00BF087E" w:rsidRPr="00671A4D">
          <w:rPr>
            <w:rStyle w:val="a7"/>
            <w:noProof/>
          </w:rPr>
          <w:t>2.2</w:t>
        </w:r>
        <w:r w:rsidR="00BF087E" w:rsidRPr="00671A4D">
          <w:rPr>
            <w:rStyle w:val="a7"/>
            <w:rFonts w:hint="eastAsia"/>
            <w:noProof/>
          </w:rPr>
          <w:t>实现方案</w:t>
        </w:r>
        <w:r w:rsidR="00BF087E" w:rsidRPr="00671A4D">
          <w:rPr>
            <w:noProof/>
            <w:webHidden/>
          </w:rPr>
          <w:tab/>
        </w:r>
        <w:r w:rsidRPr="00671A4D">
          <w:rPr>
            <w:noProof/>
            <w:webHidden/>
          </w:rPr>
          <w:fldChar w:fldCharType="begin"/>
        </w:r>
        <w:r w:rsidR="00BF087E" w:rsidRPr="00671A4D">
          <w:rPr>
            <w:noProof/>
            <w:webHidden/>
          </w:rPr>
          <w:instrText xml:space="preserve"> PAGEREF _Toc384114617 \h </w:instrText>
        </w:r>
        <w:r w:rsidRPr="00671A4D">
          <w:rPr>
            <w:noProof/>
            <w:webHidden/>
          </w:rPr>
        </w:r>
        <w:r w:rsidRPr="00671A4D">
          <w:rPr>
            <w:noProof/>
            <w:webHidden/>
          </w:rPr>
          <w:fldChar w:fldCharType="separate"/>
        </w:r>
        <w:r w:rsidR="001C7CDC">
          <w:rPr>
            <w:noProof/>
            <w:webHidden/>
          </w:rPr>
          <w:t>4</w:t>
        </w:r>
        <w:r w:rsidRPr="00671A4D">
          <w:rPr>
            <w:noProof/>
            <w:webHidden/>
          </w:rPr>
          <w:fldChar w:fldCharType="end"/>
        </w:r>
      </w:hyperlink>
    </w:p>
    <w:p w:rsidR="00BF087E" w:rsidRPr="00671A4D" w:rsidRDefault="00DF7CA0">
      <w:pPr>
        <w:pStyle w:val="20"/>
        <w:tabs>
          <w:tab w:val="right" w:leader="dot" w:pos="9016"/>
        </w:tabs>
        <w:rPr>
          <w:rFonts w:asciiTheme="minorHAnsi" w:eastAsiaTheme="minorEastAsia" w:hAnsiTheme="minorHAnsi" w:cstheme="minorBidi"/>
          <w:noProof/>
          <w:kern w:val="2"/>
          <w:szCs w:val="22"/>
        </w:rPr>
      </w:pPr>
      <w:hyperlink w:anchor="_Toc384114618" w:history="1">
        <w:r w:rsidR="00BF087E" w:rsidRPr="00671A4D">
          <w:rPr>
            <w:rStyle w:val="a7"/>
            <w:noProof/>
          </w:rPr>
          <w:t>2.2</w:t>
        </w:r>
        <w:r w:rsidR="00BF087E" w:rsidRPr="00671A4D">
          <w:rPr>
            <w:rStyle w:val="a7"/>
            <w:rFonts w:hint="eastAsia"/>
            <w:noProof/>
          </w:rPr>
          <w:t>用户界面设计</w:t>
        </w:r>
        <w:r w:rsidR="00BF087E" w:rsidRPr="00671A4D">
          <w:rPr>
            <w:noProof/>
            <w:webHidden/>
          </w:rPr>
          <w:tab/>
        </w:r>
        <w:r w:rsidRPr="00671A4D">
          <w:rPr>
            <w:noProof/>
            <w:webHidden/>
          </w:rPr>
          <w:fldChar w:fldCharType="begin"/>
        </w:r>
        <w:r w:rsidR="00BF087E" w:rsidRPr="00671A4D">
          <w:rPr>
            <w:noProof/>
            <w:webHidden/>
          </w:rPr>
          <w:instrText xml:space="preserve"> PAGEREF _Toc384114618 \h </w:instrText>
        </w:r>
        <w:r w:rsidRPr="00671A4D">
          <w:rPr>
            <w:noProof/>
            <w:webHidden/>
          </w:rPr>
        </w:r>
        <w:r w:rsidRPr="00671A4D">
          <w:rPr>
            <w:noProof/>
            <w:webHidden/>
          </w:rPr>
          <w:fldChar w:fldCharType="separate"/>
        </w:r>
        <w:r w:rsidR="001C7CDC">
          <w:rPr>
            <w:noProof/>
            <w:webHidden/>
          </w:rPr>
          <w:t>4</w:t>
        </w:r>
        <w:r w:rsidRPr="00671A4D">
          <w:rPr>
            <w:noProof/>
            <w:webHidden/>
          </w:rPr>
          <w:fldChar w:fldCharType="end"/>
        </w:r>
      </w:hyperlink>
    </w:p>
    <w:p w:rsidR="00BF087E" w:rsidRDefault="00DF7CA0">
      <w:pPr>
        <w:pStyle w:val="10"/>
        <w:tabs>
          <w:tab w:val="right" w:leader="dot" w:pos="9016"/>
        </w:tabs>
        <w:rPr>
          <w:rFonts w:asciiTheme="minorHAnsi" w:eastAsiaTheme="minorEastAsia" w:hAnsiTheme="minorHAnsi" w:cstheme="minorBidi"/>
          <w:noProof/>
          <w:kern w:val="2"/>
          <w:szCs w:val="22"/>
        </w:rPr>
      </w:pPr>
      <w:hyperlink w:anchor="_Toc384114619" w:history="1">
        <w:r w:rsidR="00BF087E" w:rsidRPr="00624A4A">
          <w:rPr>
            <w:rStyle w:val="a7"/>
            <w:rFonts w:cs="Arial" w:hint="eastAsia"/>
            <w:bCs/>
            <w:noProof/>
          </w:rPr>
          <w:t>第</w:t>
        </w:r>
        <w:r w:rsidR="00BF087E" w:rsidRPr="00624A4A">
          <w:rPr>
            <w:rStyle w:val="a7"/>
            <w:rFonts w:cs="Arial" w:hint="eastAsia"/>
            <w:bCs/>
            <w:noProof/>
          </w:rPr>
          <w:t>3</w:t>
        </w:r>
        <w:r w:rsidR="00BF087E" w:rsidRPr="00624A4A">
          <w:rPr>
            <w:rStyle w:val="a7"/>
            <w:rFonts w:cs="Arial" w:hint="eastAsia"/>
            <w:bCs/>
            <w:noProof/>
          </w:rPr>
          <w:t>章</w:t>
        </w:r>
        <w:r w:rsidR="00BF087E" w:rsidRPr="00624A4A">
          <w:rPr>
            <w:rStyle w:val="a7"/>
            <w:rFonts w:hint="eastAsia"/>
            <w:noProof/>
          </w:rPr>
          <w:t xml:space="preserve"> </w:t>
        </w:r>
        <w:r w:rsidR="00BF087E" w:rsidRPr="00624A4A">
          <w:rPr>
            <w:rStyle w:val="a7"/>
            <w:rFonts w:hint="eastAsia"/>
            <w:noProof/>
          </w:rPr>
          <w:t>数据库设计</w:t>
        </w:r>
        <w:r w:rsidR="00BF087E">
          <w:rPr>
            <w:noProof/>
            <w:webHidden/>
          </w:rPr>
          <w:tab/>
        </w:r>
        <w:r>
          <w:rPr>
            <w:noProof/>
            <w:webHidden/>
          </w:rPr>
          <w:fldChar w:fldCharType="begin"/>
        </w:r>
        <w:r w:rsidR="00BF087E">
          <w:rPr>
            <w:noProof/>
            <w:webHidden/>
          </w:rPr>
          <w:instrText xml:space="preserve"> PAGEREF _Toc384114619 \h </w:instrText>
        </w:r>
        <w:r>
          <w:rPr>
            <w:noProof/>
            <w:webHidden/>
          </w:rPr>
        </w:r>
        <w:r>
          <w:rPr>
            <w:noProof/>
            <w:webHidden/>
          </w:rPr>
          <w:fldChar w:fldCharType="separate"/>
        </w:r>
        <w:r w:rsidR="001C7CDC">
          <w:rPr>
            <w:noProof/>
            <w:webHidden/>
          </w:rPr>
          <w:t>4</w:t>
        </w:r>
        <w:r>
          <w:rPr>
            <w:noProof/>
            <w:webHidden/>
          </w:rPr>
          <w:fldChar w:fldCharType="end"/>
        </w:r>
      </w:hyperlink>
    </w:p>
    <w:p w:rsidR="00BF087E" w:rsidRDefault="00DF7CA0">
      <w:pPr>
        <w:pStyle w:val="10"/>
        <w:tabs>
          <w:tab w:val="right" w:leader="dot" w:pos="9016"/>
        </w:tabs>
        <w:rPr>
          <w:rFonts w:asciiTheme="minorHAnsi" w:eastAsiaTheme="minorEastAsia" w:hAnsiTheme="minorHAnsi" w:cstheme="minorBidi"/>
          <w:noProof/>
          <w:kern w:val="2"/>
          <w:szCs w:val="22"/>
        </w:rPr>
      </w:pPr>
      <w:hyperlink w:anchor="_Toc384114620" w:history="1">
        <w:r w:rsidR="00BF087E" w:rsidRPr="00624A4A">
          <w:rPr>
            <w:rStyle w:val="a7"/>
            <w:rFonts w:cs="Arial" w:hint="eastAsia"/>
            <w:bCs/>
            <w:noProof/>
          </w:rPr>
          <w:t>第</w:t>
        </w:r>
        <w:r w:rsidR="00BF087E" w:rsidRPr="00624A4A">
          <w:rPr>
            <w:rStyle w:val="a7"/>
            <w:rFonts w:cs="Arial" w:hint="eastAsia"/>
            <w:bCs/>
            <w:noProof/>
          </w:rPr>
          <w:t>4</w:t>
        </w:r>
        <w:r w:rsidR="00BF087E" w:rsidRPr="00624A4A">
          <w:rPr>
            <w:rStyle w:val="a7"/>
            <w:rFonts w:cs="Arial" w:hint="eastAsia"/>
            <w:bCs/>
            <w:noProof/>
          </w:rPr>
          <w:t>章</w:t>
        </w:r>
        <w:r w:rsidR="00BF087E" w:rsidRPr="00624A4A">
          <w:rPr>
            <w:rStyle w:val="a7"/>
            <w:rFonts w:hint="eastAsia"/>
            <w:noProof/>
          </w:rPr>
          <w:t xml:space="preserve"> </w:t>
        </w:r>
        <w:r w:rsidR="00BF087E" w:rsidRPr="00624A4A">
          <w:rPr>
            <w:rStyle w:val="a7"/>
            <w:rFonts w:hint="eastAsia"/>
            <w:noProof/>
          </w:rPr>
          <w:t>外部接口需求</w:t>
        </w:r>
        <w:r w:rsidR="00BF087E">
          <w:rPr>
            <w:noProof/>
            <w:webHidden/>
          </w:rPr>
          <w:tab/>
        </w:r>
        <w:r>
          <w:rPr>
            <w:noProof/>
            <w:webHidden/>
          </w:rPr>
          <w:fldChar w:fldCharType="begin"/>
        </w:r>
        <w:r w:rsidR="00BF087E">
          <w:rPr>
            <w:noProof/>
            <w:webHidden/>
          </w:rPr>
          <w:instrText xml:space="preserve"> PAGEREF _Toc384114620 \h </w:instrText>
        </w:r>
        <w:r>
          <w:rPr>
            <w:noProof/>
            <w:webHidden/>
          </w:rPr>
        </w:r>
        <w:r>
          <w:rPr>
            <w:noProof/>
            <w:webHidden/>
          </w:rPr>
          <w:fldChar w:fldCharType="separate"/>
        </w:r>
        <w:r w:rsidR="001C7CDC">
          <w:rPr>
            <w:noProof/>
            <w:webHidden/>
          </w:rPr>
          <w:t>4</w:t>
        </w:r>
        <w:r>
          <w:rPr>
            <w:noProof/>
            <w:webHidden/>
          </w:rPr>
          <w:fldChar w:fldCharType="end"/>
        </w:r>
      </w:hyperlink>
    </w:p>
    <w:p w:rsidR="00BF087E" w:rsidRDefault="00DF7CA0">
      <w:pPr>
        <w:pStyle w:val="10"/>
        <w:tabs>
          <w:tab w:val="right" w:leader="dot" w:pos="9016"/>
        </w:tabs>
        <w:rPr>
          <w:rFonts w:asciiTheme="minorHAnsi" w:eastAsiaTheme="minorEastAsia" w:hAnsiTheme="minorHAnsi" w:cstheme="minorBidi"/>
          <w:noProof/>
          <w:kern w:val="2"/>
          <w:szCs w:val="22"/>
        </w:rPr>
      </w:pPr>
      <w:hyperlink w:anchor="_Toc384114621" w:history="1">
        <w:r w:rsidR="00BF087E" w:rsidRPr="00624A4A">
          <w:rPr>
            <w:rStyle w:val="a7"/>
            <w:rFonts w:cs="Arial" w:hint="eastAsia"/>
            <w:bCs/>
            <w:noProof/>
          </w:rPr>
          <w:t>第</w:t>
        </w:r>
        <w:r w:rsidR="00BF087E" w:rsidRPr="00624A4A">
          <w:rPr>
            <w:rStyle w:val="a7"/>
            <w:rFonts w:cs="Arial" w:hint="eastAsia"/>
            <w:bCs/>
            <w:noProof/>
          </w:rPr>
          <w:t>5</w:t>
        </w:r>
        <w:r w:rsidR="00BF087E" w:rsidRPr="00624A4A">
          <w:rPr>
            <w:rStyle w:val="a7"/>
            <w:rFonts w:cs="Arial" w:hint="eastAsia"/>
            <w:bCs/>
            <w:noProof/>
          </w:rPr>
          <w:t>章</w:t>
        </w:r>
        <w:r w:rsidR="00BF087E" w:rsidRPr="00624A4A">
          <w:rPr>
            <w:rStyle w:val="a7"/>
            <w:rFonts w:hint="eastAsia"/>
            <w:noProof/>
          </w:rPr>
          <w:t xml:space="preserve"> </w:t>
        </w:r>
        <w:r w:rsidR="00BF087E" w:rsidRPr="00624A4A">
          <w:rPr>
            <w:rStyle w:val="a7"/>
            <w:rFonts w:hint="eastAsia"/>
            <w:noProof/>
          </w:rPr>
          <w:t>测试点分析</w:t>
        </w:r>
        <w:r w:rsidR="00BF087E">
          <w:rPr>
            <w:noProof/>
            <w:webHidden/>
          </w:rPr>
          <w:tab/>
        </w:r>
        <w:r>
          <w:rPr>
            <w:noProof/>
            <w:webHidden/>
          </w:rPr>
          <w:fldChar w:fldCharType="begin"/>
        </w:r>
        <w:r w:rsidR="00BF087E">
          <w:rPr>
            <w:noProof/>
            <w:webHidden/>
          </w:rPr>
          <w:instrText xml:space="preserve"> PAGEREF _Toc384114621 \h </w:instrText>
        </w:r>
        <w:r>
          <w:rPr>
            <w:noProof/>
            <w:webHidden/>
          </w:rPr>
        </w:r>
        <w:r>
          <w:rPr>
            <w:noProof/>
            <w:webHidden/>
          </w:rPr>
          <w:fldChar w:fldCharType="separate"/>
        </w:r>
        <w:r w:rsidR="001C7CDC">
          <w:rPr>
            <w:noProof/>
            <w:webHidden/>
          </w:rPr>
          <w:t>4</w:t>
        </w:r>
        <w:r>
          <w:rPr>
            <w:noProof/>
            <w:webHidden/>
          </w:rPr>
          <w:fldChar w:fldCharType="end"/>
        </w:r>
      </w:hyperlink>
    </w:p>
    <w:p w:rsidR="00BF087E" w:rsidRDefault="00DF7CA0">
      <w:pPr>
        <w:pStyle w:val="10"/>
        <w:tabs>
          <w:tab w:val="right" w:leader="dot" w:pos="9016"/>
        </w:tabs>
        <w:rPr>
          <w:rFonts w:asciiTheme="minorHAnsi" w:eastAsiaTheme="minorEastAsia" w:hAnsiTheme="minorHAnsi" w:cstheme="minorBidi"/>
          <w:noProof/>
          <w:kern w:val="2"/>
          <w:szCs w:val="22"/>
        </w:rPr>
      </w:pPr>
      <w:hyperlink w:anchor="_Toc384114622" w:history="1">
        <w:r w:rsidR="00BF087E" w:rsidRPr="00624A4A">
          <w:rPr>
            <w:rStyle w:val="a7"/>
            <w:rFonts w:cs="Arial" w:hint="eastAsia"/>
            <w:bCs/>
            <w:noProof/>
          </w:rPr>
          <w:t>第</w:t>
        </w:r>
        <w:r w:rsidR="00BF087E" w:rsidRPr="00624A4A">
          <w:rPr>
            <w:rStyle w:val="a7"/>
            <w:rFonts w:cs="Arial" w:hint="eastAsia"/>
            <w:bCs/>
            <w:noProof/>
          </w:rPr>
          <w:t>6</w:t>
        </w:r>
        <w:r w:rsidR="00BF087E" w:rsidRPr="00624A4A">
          <w:rPr>
            <w:rStyle w:val="a7"/>
            <w:rFonts w:cs="Arial" w:hint="eastAsia"/>
            <w:bCs/>
            <w:noProof/>
          </w:rPr>
          <w:t>章</w:t>
        </w:r>
        <w:r w:rsidR="00BF087E" w:rsidRPr="00624A4A">
          <w:rPr>
            <w:rStyle w:val="a7"/>
            <w:rFonts w:hint="eastAsia"/>
            <w:noProof/>
          </w:rPr>
          <w:t xml:space="preserve"> </w:t>
        </w:r>
        <w:r w:rsidR="00BF087E" w:rsidRPr="00624A4A">
          <w:rPr>
            <w:rStyle w:val="a7"/>
            <w:rFonts w:hint="eastAsia"/>
            <w:noProof/>
          </w:rPr>
          <w:t>待确定问题</w:t>
        </w:r>
        <w:r w:rsidR="00BF087E">
          <w:rPr>
            <w:noProof/>
            <w:webHidden/>
          </w:rPr>
          <w:tab/>
        </w:r>
        <w:r>
          <w:rPr>
            <w:noProof/>
            <w:webHidden/>
          </w:rPr>
          <w:fldChar w:fldCharType="begin"/>
        </w:r>
        <w:r w:rsidR="00BF087E">
          <w:rPr>
            <w:noProof/>
            <w:webHidden/>
          </w:rPr>
          <w:instrText xml:space="preserve"> PAGEREF _Toc384114622 \h </w:instrText>
        </w:r>
        <w:r>
          <w:rPr>
            <w:noProof/>
            <w:webHidden/>
          </w:rPr>
        </w:r>
        <w:r>
          <w:rPr>
            <w:noProof/>
            <w:webHidden/>
          </w:rPr>
          <w:fldChar w:fldCharType="separate"/>
        </w:r>
        <w:r w:rsidR="001C7CDC">
          <w:rPr>
            <w:noProof/>
            <w:webHidden/>
          </w:rPr>
          <w:t>4</w:t>
        </w:r>
        <w:r>
          <w:rPr>
            <w:noProof/>
            <w:webHidden/>
          </w:rPr>
          <w:fldChar w:fldCharType="end"/>
        </w:r>
      </w:hyperlink>
    </w:p>
    <w:p w:rsidR="00977234" w:rsidRDefault="00DF7CA0" w:rsidP="00977234">
      <w:pPr>
        <w:pStyle w:val="aff0"/>
        <w:keepNext w:val="0"/>
      </w:pPr>
      <w:r w:rsidRPr="005A284B">
        <w:fldChar w:fldCharType="end"/>
      </w:r>
      <w:r w:rsidR="005A284B" w:rsidRPr="005A284B">
        <w:br w:type="page"/>
      </w:r>
    </w:p>
    <w:p w:rsidR="005A284B" w:rsidRDefault="000C6142" w:rsidP="00FB3C9A">
      <w:pPr>
        <w:pStyle w:val="1"/>
        <w:keepNext w:val="0"/>
        <w:widowControl w:val="0"/>
      </w:pPr>
      <w:bookmarkStart w:id="1" w:name="_Toc384114614"/>
      <w:r>
        <w:rPr>
          <w:rFonts w:hint="eastAsia"/>
        </w:rPr>
        <w:lastRenderedPageBreak/>
        <w:t>概述</w:t>
      </w:r>
      <w:bookmarkEnd w:id="1"/>
    </w:p>
    <w:tbl>
      <w:tblPr>
        <w:tblStyle w:val="aff8"/>
        <w:tblW w:w="0" w:type="auto"/>
        <w:tblLook w:val="04A0"/>
      </w:tblPr>
      <w:tblGrid>
        <w:gridCol w:w="817"/>
        <w:gridCol w:w="3044"/>
        <w:gridCol w:w="5381"/>
      </w:tblGrid>
      <w:tr w:rsidR="001C7CDC" w:rsidRPr="00F577A8" w:rsidTr="001C7CDC">
        <w:tc>
          <w:tcPr>
            <w:tcW w:w="817" w:type="dxa"/>
            <w:vAlign w:val="center"/>
          </w:tcPr>
          <w:p w:rsidR="001C7CDC" w:rsidRDefault="001C7CDC" w:rsidP="001C7CDC">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序号</w:t>
            </w:r>
          </w:p>
        </w:tc>
        <w:tc>
          <w:tcPr>
            <w:tcW w:w="3044" w:type="dxa"/>
            <w:vAlign w:val="center"/>
          </w:tcPr>
          <w:p w:rsidR="001C7CDC" w:rsidRPr="00246ED5" w:rsidRDefault="001C7CDC" w:rsidP="001C7CDC">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需求标题</w:t>
            </w:r>
          </w:p>
        </w:tc>
        <w:tc>
          <w:tcPr>
            <w:tcW w:w="5381" w:type="dxa"/>
            <w:vAlign w:val="center"/>
          </w:tcPr>
          <w:p w:rsidR="001C7CDC" w:rsidRPr="00246ED5" w:rsidRDefault="001C7CDC" w:rsidP="001C7CDC">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需求描述</w:t>
            </w:r>
          </w:p>
        </w:tc>
      </w:tr>
      <w:tr w:rsidR="001C7CDC" w:rsidRPr="00F577A8" w:rsidTr="001C7CDC">
        <w:tc>
          <w:tcPr>
            <w:tcW w:w="817" w:type="dxa"/>
            <w:vAlign w:val="center"/>
          </w:tcPr>
          <w:p w:rsidR="001C7CDC" w:rsidRDefault="001C7CDC" w:rsidP="001C7CDC">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w:t>
            </w:r>
          </w:p>
        </w:tc>
        <w:tc>
          <w:tcPr>
            <w:tcW w:w="3044" w:type="dxa"/>
            <w:vAlign w:val="center"/>
          </w:tcPr>
          <w:p w:rsidR="001C7CDC" w:rsidRPr="00F577A8" w:rsidRDefault="001C7CDC" w:rsidP="001C7CDC">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需求1</w:t>
            </w:r>
          </w:p>
        </w:tc>
        <w:tc>
          <w:tcPr>
            <w:tcW w:w="5381" w:type="dxa"/>
            <w:vAlign w:val="center"/>
          </w:tcPr>
          <w:p w:rsidR="001C7CDC" w:rsidRPr="00F577A8" w:rsidRDefault="001C7CDC" w:rsidP="001C7CDC">
            <w:pPr>
              <w:jc w:val="center"/>
              <w:rPr>
                <w:rFonts w:asciiTheme="minorEastAsia" w:eastAsiaTheme="minorEastAsia" w:hAnsiTheme="minorEastAsia"/>
                <w:sz w:val="21"/>
                <w:szCs w:val="21"/>
              </w:rPr>
            </w:pPr>
          </w:p>
        </w:tc>
      </w:tr>
      <w:tr w:rsidR="001C7CDC" w:rsidRPr="00F577A8" w:rsidTr="001C7CDC">
        <w:tc>
          <w:tcPr>
            <w:tcW w:w="817" w:type="dxa"/>
            <w:vAlign w:val="center"/>
          </w:tcPr>
          <w:p w:rsidR="001C7CDC" w:rsidRDefault="001C7CDC" w:rsidP="001C7CDC">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3044" w:type="dxa"/>
            <w:vAlign w:val="center"/>
          </w:tcPr>
          <w:p w:rsidR="001C7CDC" w:rsidRPr="00F577A8" w:rsidRDefault="001C7CDC" w:rsidP="001C7CDC">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需求2</w:t>
            </w:r>
          </w:p>
        </w:tc>
        <w:tc>
          <w:tcPr>
            <w:tcW w:w="5381" w:type="dxa"/>
            <w:vAlign w:val="center"/>
          </w:tcPr>
          <w:p w:rsidR="001C7CDC" w:rsidRPr="00F577A8" w:rsidRDefault="001C7CDC" w:rsidP="001C7CDC">
            <w:pPr>
              <w:jc w:val="center"/>
              <w:rPr>
                <w:rFonts w:asciiTheme="minorEastAsia" w:eastAsiaTheme="minorEastAsia" w:hAnsiTheme="minorEastAsia"/>
                <w:sz w:val="21"/>
                <w:szCs w:val="21"/>
              </w:rPr>
            </w:pPr>
          </w:p>
        </w:tc>
      </w:tr>
      <w:tr w:rsidR="001C7CDC" w:rsidRPr="00F577A8" w:rsidTr="001C7CDC">
        <w:tc>
          <w:tcPr>
            <w:tcW w:w="817" w:type="dxa"/>
            <w:vAlign w:val="center"/>
          </w:tcPr>
          <w:p w:rsidR="001C7CDC" w:rsidRDefault="001C7CDC" w:rsidP="001C7CDC">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w:t>
            </w:r>
          </w:p>
        </w:tc>
        <w:tc>
          <w:tcPr>
            <w:tcW w:w="3044" w:type="dxa"/>
            <w:vAlign w:val="center"/>
          </w:tcPr>
          <w:p w:rsidR="001C7CDC" w:rsidRDefault="001C7CDC" w:rsidP="001C7CDC">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5381" w:type="dxa"/>
            <w:vAlign w:val="center"/>
          </w:tcPr>
          <w:p w:rsidR="001C7CDC" w:rsidRPr="00F577A8" w:rsidRDefault="001C7CDC" w:rsidP="001C7CDC">
            <w:pPr>
              <w:jc w:val="center"/>
              <w:rPr>
                <w:rFonts w:asciiTheme="minorEastAsia" w:eastAsiaTheme="minorEastAsia" w:hAnsiTheme="minorEastAsia"/>
                <w:sz w:val="21"/>
                <w:szCs w:val="21"/>
              </w:rPr>
            </w:pPr>
          </w:p>
        </w:tc>
      </w:tr>
    </w:tbl>
    <w:p w:rsidR="00FA0FC4" w:rsidRPr="00FA0FC4" w:rsidRDefault="00FA0FC4" w:rsidP="00FA0FC4"/>
    <w:p w:rsidR="005A284B" w:rsidRDefault="00F577A8" w:rsidP="00F577A8">
      <w:pPr>
        <w:pStyle w:val="1"/>
        <w:keepNext w:val="0"/>
        <w:widowControl w:val="0"/>
      </w:pPr>
      <w:bookmarkStart w:id="2" w:name="_Toc384114615"/>
      <w:r>
        <w:rPr>
          <w:rFonts w:hint="eastAsia"/>
        </w:rPr>
        <w:t>功能</w:t>
      </w:r>
      <w:r w:rsidR="005A284B" w:rsidRPr="005A284B">
        <w:rPr>
          <w:rFonts w:hint="eastAsia"/>
        </w:rPr>
        <w:t>需求</w:t>
      </w:r>
      <w:bookmarkEnd w:id="2"/>
    </w:p>
    <w:p w:rsidR="00F577A8" w:rsidRPr="00593994" w:rsidRDefault="00593994" w:rsidP="00593994">
      <w:pPr>
        <w:pStyle w:val="2"/>
        <w:numPr>
          <w:ilvl w:val="0"/>
          <w:numId w:val="0"/>
        </w:numPr>
      </w:pPr>
      <w:bookmarkStart w:id="3" w:name="_Toc384114616"/>
      <w:r>
        <w:rPr>
          <w:rFonts w:hint="eastAsia"/>
        </w:rPr>
        <w:t>2.1</w:t>
      </w:r>
      <w:r w:rsidR="00EB6085" w:rsidRPr="00593994">
        <w:rPr>
          <w:rFonts w:hint="eastAsia"/>
        </w:rPr>
        <w:t>需求</w:t>
      </w:r>
      <w:r w:rsidR="00F577A8" w:rsidRPr="00593994">
        <w:rPr>
          <w:rFonts w:hint="eastAsia"/>
        </w:rPr>
        <w:t>X</w:t>
      </w:r>
      <w:bookmarkEnd w:id="3"/>
    </w:p>
    <w:p w:rsidR="00673FFC" w:rsidRDefault="001C7CDC" w:rsidP="001C7CDC">
      <w:pPr>
        <w:pStyle w:val="afff3"/>
        <w:numPr>
          <w:ilvl w:val="0"/>
          <w:numId w:val="43"/>
        </w:numPr>
        <w:ind w:firstLineChars="0"/>
      </w:pPr>
      <w:r>
        <w:rPr>
          <w:rFonts w:hint="eastAsia"/>
        </w:rPr>
        <w:t>场景</w:t>
      </w:r>
      <w:r w:rsidR="00DD2093">
        <w:rPr>
          <w:rFonts w:hint="eastAsia"/>
        </w:rPr>
        <w:t>分析</w:t>
      </w:r>
    </w:p>
    <w:p w:rsidR="00495BF9" w:rsidRDefault="00495BF9" w:rsidP="001C7CDC">
      <w:pPr>
        <w:pStyle w:val="afff3"/>
        <w:numPr>
          <w:ilvl w:val="0"/>
          <w:numId w:val="43"/>
        </w:numPr>
        <w:ind w:firstLineChars="0"/>
      </w:pPr>
      <w:r>
        <w:rPr>
          <w:rFonts w:hint="eastAsia"/>
        </w:rPr>
        <w:t>输入</w:t>
      </w:r>
    </w:p>
    <w:p w:rsidR="00495BF9" w:rsidRDefault="00495BF9" w:rsidP="001C7CDC">
      <w:pPr>
        <w:pStyle w:val="afff3"/>
        <w:numPr>
          <w:ilvl w:val="0"/>
          <w:numId w:val="43"/>
        </w:numPr>
        <w:ind w:firstLineChars="0"/>
      </w:pPr>
      <w:r>
        <w:rPr>
          <w:rFonts w:hint="eastAsia"/>
        </w:rPr>
        <w:t>处理</w:t>
      </w:r>
    </w:p>
    <w:p w:rsidR="00495BF9" w:rsidRDefault="00495BF9" w:rsidP="001C7CDC">
      <w:pPr>
        <w:pStyle w:val="afff3"/>
        <w:numPr>
          <w:ilvl w:val="0"/>
          <w:numId w:val="43"/>
        </w:numPr>
        <w:ind w:firstLineChars="0"/>
      </w:pPr>
      <w:r>
        <w:rPr>
          <w:rFonts w:hint="eastAsia"/>
        </w:rPr>
        <w:t>输出</w:t>
      </w:r>
    </w:p>
    <w:p w:rsidR="00495BF9" w:rsidRDefault="00495BF9" w:rsidP="001C7CDC">
      <w:pPr>
        <w:pStyle w:val="afff3"/>
        <w:numPr>
          <w:ilvl w:val="0"/>
          <w:numId w:val="43"/>
        </w:numPr>
        <w:ind w:firstLineChars="0"/>
      </w:pPr>
      <w:r>
        <w:rPr>
          <w:rFonts w:hint="eastAsia"/>
        </w:rPr>
        <w:t>继承性</w:t>
      </w:r>
    </w:p>
    <w:p w:rsidR="00495BF9" w:rsidRDefault="00593994" w:rsidP="00593994">
      <w:pPr>
        <w:pStyle w:val="2"/>
        <w:numPr>
          <w:ilvl w:val="0"/>
          <w:numId w:val="0"/>
        </w:numPr>
        <w:rPr>
          <w:b/>
        </w:rPr>
      </w:pPr>
      <w:bookmarkStart w:id="4" w:name="_Toc384114617"/>
      <w:r>
        <w:rPr>
          <w:rFonts w:hint="eastAsia"/>
          <w:b/>
        </w:rPr>
        <w:t>2.2</w:t>
      </w:r>
      <w:r w:rsidR="00495BF9" w:rsidRPr="00593994">
        <w:rPr>
          <w:rFonts w:hint="eastAsia"/>
          <w:b/>
        </w:rPr>
        <w:t>实现方案</w:t>
      </w:r>
      <w:bookmarkEnd w:id="4"/>
    </w:p>
    <w:p w:rsidR="000F0398" w:rsidRPr="00BF087E" w:rsidRDefault="000F0398" w:rsidP="00BF087E">
      <w:pPr>
        <w:pStyle w:val="21"/>
        <w:widowControl w:val="0"/>
      </w:pPr>
      <w:r>
        <w:rPr>
          <w:rFonts w:hint="eastAsia"/>
        </w:rPr>
        <w:t>X</w:t>
      </w:r>
      <w:r w:rsidRPr="00BF087E">
        <w:rPr>
          <w:rFonts w:hint="eastAsia"/>
        </w:rPr>
        <w:t>XXX</w:t>
      </w:r>
      <w:r w:rsidR="00BF087E">
        <w:rPr>
          <w:rFonts w:hint="eastAsia"/>
        </w:rPr>
        <w:t>（详细设计）</w:t>
      </w:r>
      <w:r w:rsidR="004649E6">
        <w:rPr>
          <w:rFonts w:hint="eastAsia"/>
        </w:rPr>
        <w:t>，包括数据描述、函数的调用关系、错误处理（系统错误、接口错误、协议错误）等。</w:t>
      </w:r>
    </w:p>
    <w:p w:rsidR="00BF087E" w:rsidRDefault="00BF087E" w:rsidP="00BF087E">
      <w:pPr>
        <w:pStyle w:val="2"/>
        <w:numPr>
          <w:ilvl w:val="0"/>
          <w:numId w:val="0"/>
        </w:numPr>
        <w:rPr>
          <w:b/>
        </w:rPr>
      </w:pPr>
      <w:bookmarkStart w:id="5" w:name="_Toc384114618"/>
      <w:r>
        <w:rPr>
          <w:rFonts w:hint="eastAsia"/>
          <w:b/>
        </w:rPr>
        <w:t>2.2</w:t>
      </w:r>
      <w:r>
        <w:rPr>
          <w:rFonts w:hint="eastAsia"/>
          <w:b/>
        </w:rPr>
        <w:t>用户界面设计</w:t>
      </w:r>
      <w:bookmarkEnd w:id="5"/>
    </w:p>
    <w:p w:rsidR="00D2653B" w:rsidRPr="00673FFC" w:rsidRDefault="00673FFC" w:rsidP="00BF087E">
      <w:pPr>
        <w:pStyle w:val="21"/>
        <w:widowControl w:val="0"/>
      </w:pPr>
      <w:r w:rsidRPr="00BF087E">
        <w:rPr>
          <w:rFonts w:hint="eastAsia"/>
        </w:rPr>
        <w:t>说明界面设计要素，注意事项，界面原型等信息。</w:t>
      </w:r>
    </w:p>
    <w:p w:rsidR="00E3537D" w:rsidRDefault="00E3537D" w:rsidP="00E3537D">
      <w:pPr>
        <w:pStyle w:val="1"/>
        <w:keepNext w:val="0"/>
        <w:widowControl w:val="0"/>
      </w:pPr>
      <w:bookmarkStart w:id="6" w:name="_Toc384114619"/>
      <w:r>
        <w:rPr>
          <w:rFonts w:hint="eastAsia"/>
        </w:rPr>
        <w:t>数据库设计</w:t>
      </w:r>
      <w:bookmarkEnd w:id="6"/>
    </w:p>
    <w:p w:rsidR="005A284B" w:rsidRDefault="005A284B" w:rsidP="00BF087E">
      <w:pPr>
        <w:pStyle w:val="1"/>
        <w:keepNext w:val="0"/>
        <w:widowControl w:val="0"/>
      </w:pPr>
      <w:bookmarkStart w:id="7" w:name="_Toc384114620"/>
      <w:r w:rsidRPr="005A284B">
        <w:rPr>
          <w:rFonts w:hint="eastAsia"/>
        </w:rPr>
        <w:t>外部接口需求</w:t>
      </w:r>
      <w:bookmarkEnd w:id="7"/>
    </w:p>
    <w:p w:rsidR="001D3813" w:rsidRPr="001D3813" w:rsidRDefault="001D3813" w:rsidP="001D3813">
      <w:pPr>
        <w:pStyle w:val="21"/>
        <w:widowControl w:val="0"/>
      </w:pPr>
      <w:r w:rsidRPr="001D3813">
        <w:t>说明该软件同其他</w:t>
      </w:r>
      <w:r>
        <w:rPr>
          <w:rFonts w:hint="eastAsia"/>
        </w:rPr>
        <w:t>用户、软件、</w:t>
      </w:r>
      <w:r w:rsidR="00B550FC">
        <w:rPr>
          <w:rFonts w:hint="eastAsia"/>
        </w:rPr>
        <w:t>固件、</w:t>
      </w:r>
      <w:r>
        <w:rPr>
          <w:rFonts w:hint="eastAsia"/>
        </w:rPr>
        <w:t>硬件</w:t>
      </w:r>
      <w:r w:rsidRPr="001D3813">
        <w:t>之间的接口、数据通信协议等</w:t>
      </w:r>
    </w:p>
    <w:p w:rsidR="005A284B" w:rsidRDefault="005A284B" w:rsidP="00530F87">
      <w:pPr>
        <w:pStyle w:val="1"/>
        <w:keepNext w:val="0"/>
        <w:widowControl w:val="0"/>
      </w:pPr>
      <w:bookmarkStart w:id="8" w:name="_Toc384114622"/>
      <w:r w:rsidRPr="005A284B">
        <w:rPr>
          <w:rFonts w:hint="eastAsia"/>
        </w:rPr>
        <w:t>待确定问题</w:t>
      </w:r>
      <w:bookmarkEnd w:id="8"/>
    </w:p>
    <w:tbl>
      <w:tblPr>
        <w:tblW w:w="4839" w:type="pct"/>
        <w:tblCellMar>
          <w:left w:w="57" w:type="dxa"/>
          <w:right w:w="57" w:type="dxa"/>
        </w:tblCellMar>
        <w:tblLook w:val="0000"/>
      </w:tblPr>
      <w:tblGrid>
        <w:gridCol w:w="766"/>
        <w:gridCol w:w="2673"/>
        <w:gridCol w:w="1387"/>
        <w:gridCol w:w="1752"/>
        <w:gridCol w:w="2268"/>
      </w:tblGrid>
      <w:tr w:rsidR="00B54F92" w:rsidRPr="005A284B" w:rsidTr="006B2CAE">
        <w:tc>
          <w:tcPr>
            <w:tcW w:w="433"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a"/>
              <w:keepNext w:val="0"/>
            </w:pPr>
            <w:r>
              <w:rPr>
                <w:rFonts w:hint="eastAsia"/>
              </w:rPr>
              <w:t>序号</w:t>
            </w:r>
          </w:p>
        </w:tc>
        <w:tc>
          <w:tcPr>
            <w:tcW w:w="1511"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a"/>
              <w:keepNext w:val="0"/>
            </w:pPr>
            <w:r w:rsidRPr="005A284B">
              <w:rPr>
                <w:rFonts w:hint="eastAsia"/>
              </w:rPr>
              <w:t>问题描述</w:t>
            </w:r>
          </w:p>
        </w:tc>
        <w:tc>
          <w:tcPr>
            <w:tcW w:w="784"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a"/>
              <w:keepNext w:val="0"/>
            </w:pPr>
            <w:r w:rsidRPr="005A284B">
              <w:rPr>
                <w:rFonts w:hint="eastAsia"/>
              </w:rPr>
              <w:t>责任人</w:t>
            </w:r>
          </w:p>
        </w:tc>
        <w:tc>
          <w:tcPr>
            <w:tcW w:w="990"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a"/>
              <w:keepNext w:val="0"/>
            </w:pPr>
            <w:r>
              <w:rPr>
                <w:rFonts w:hint="eastAsia"/>
              </w:rPr>
              <w:t>计划完成时间</w:t>
            </w:r>
          </w:p>
        </w:tc>
        <w:tc>
          <w:tcPr>
            <w:tcW w:w="1282"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a"/>
              <w:keepNext w:val="0"/>
            </w:pPr>
            <w:r w:rsidRPr="005A284B">
              <w:rPr>
                <w:rFonts w:hint="eastAsia"/>
              </w:rPr>
              <w:t>状态</w:t>
            </w:r>
            <w:r w:rsidRPr="005A284B">
              <w:t>(Open/Close)</w:t>
            </w:r>
          </w:p>
        </w:tc>
      </w:tr>
      <w:tr w:rsidR="00B54F92" w:rsidRPr="005A284B" w:rsidTr="006B2CAE">
        <w:tc>
          <w:tcPr>
            <w:tcW w:w="433"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ff"/>
              <w:keepNext w:val="0"/>
            </w:pPr>
          </w:p>
        </w:tc>
        <w:tc>
          <w:tcPr>
            <w:tcW w:w="1511"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ff"/>
              <w:keepNext w:val="0"/>
            </w:pPr>
          </w:p>
        </w:tc>
        <w:tc>
          <w:tcPr>
            <w:tcW w:w="784"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ff"/>
              <w:keepNext w:val="0"/>
            </w:pPr>
          </w:p>
        </w:tc>
        <w:tc>
          <w:tcPr>
            <w:tcW w:w="990"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ff"/>
              <w:keepNext w:val="0"/>
            </w:pPr>
          </w:p>
        </w:tc>
        <w:tc>
          <w:tcPr>
            <w:tcW w:w="1282"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ff"/>
              <w:keepNext w:val="0"/>
            </w:pPr>
          </w:p>
        </w:tc>
      </w:tr>
    </w:tbl>
    <w:p w:rsidR="005A284B" w:rsidRPr="0028082A" w:rsidRDefault="005A284B" w:rsidP="001C7CDC">
      <w:pPr>
        <w:pStyle w:val="afa"/>
        <w:keepNext w:val="0"/>
        <w:widowControl w:val="0"/>
        <w:numPr>
          <w:ilvl w:val="12"/>
          <w:numId w:val="0"/>
        </w:numPr>
        <w:ind w:left="879" w:hanging="879"/>
      </w:pPr>
    </w:p>
    <w:sectPr w:rsidR="005A284B" w:rsidRPr="0028082A" w:rsidSect="00DA3841">
      <w:headerReference w:type="default" r:id="rId8"/>
      <w:footerReference w:type="default" r:id="rId9"/>
      <w:headerReference w:type="first" r:id="rId10"/>
      <w:pgSz w:w="11906" w:h="16838"/>
      <w:pgMar w:top="1553" w:right="1440" w:bottom="1327" w:left="1440" w:header="648" w:footer="648"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6751" w:rsidRDefault="00F46751">
      <w:r>
        <w:separator/>
      </w:r>
    </w:p>
  </w:endnote>
  <w:endnote w:type="continuationSeparator" w:id="0">
    <w:p w:rsidR="00F46751" w:rsidRDefault="00F4675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4CA" w:rsidRPr="00397364" w:rsidRDefault="00647DC6" w:rsidP="00397364">
    <w:pPr>
      <w:ind w:firstLine="300"/>
      <w:rPr>
        <w:rFonts w:ascii="隶书" w:eastAsia="隶书"/>
        <w:sz w:val="15"/>
        <w:szCs w:val="15"/>
      </w:rPr>
    </w:pPr>
    <w:r w:rsidRPr="000A22DA">
      <w:rPr>
        <w:rFonts w:ascii="隶书" w:eastAsia="隶书" w:hint="eastAsia"/>
        <w:sz w:val="15"/>
        <w:szCs w:val="15"/>
      </w:rPr>
      <w:t>文件编码：</w:t>
    </w:r>
    <w:r>
      <w:rPr>
        <w:rFonts w:ascii="隶书" w:eastAsia="隶书" w:hint="eastAsia"/>
        <w:sz w:val="15"/>
        <w:szCs w:val="15"/>
      </w:rPr>
      <w:t xml:space="preserve"> </w:t>
    </w:r>
    <w:r w:rsidRPr="00647DC6">
      <w:rPr>
        <w:rFonts w:ascii="隶书" w:eastAsia="隶书"/>
        <w:sz w:val="15"/>
        <w:szCs w:val="15"/>
      </w:rPr>
      <w:t>RD-DT-SW-1308-006</w:t>
    </w:r>
    <w:r>
      <w:rPr>
        <w:rFonts w:ascii="隶书" w:eastAsia="隶书" w:hint="eastAsia"/>
        <w:sz w:val="15"/>
        <w:szCs w:val="15"/>
      </w:rPr>
      <w:t xml:space="preserve">    </w:t>
    </w:r>
    <w:r w:rsidRPr="000A22DA">
      <w:rPr>
        <w:rFonts w:ascii="隶书" w:eastAsia="隶书" w:hint="eastAsia"/>
        <w:sz w:val="15"/>
        <w:szCs w:val="15"/>
      </w:rPr>
      <w:t xml:space="preserve">                    公司机密，未经许可不得扩散          </w:t>
    </w:r>
    <w:r>
      <w:rPr>
        <w:rFonts w:ascii="隶书" w:eastAsia="隶书" w:hint="eastAsia"/>
        <w:sz w:val="15"/>
        <w:szCs w:val="15"/>
      </w:rPr>
      <w:t xml:space="preserve">  </w:t>
    </w:r>
    <w:r w:rsidRPr="000A22DA">
      <w:rPr>
        <w:rFonts w:ascii="隶书" w:eastAsia="隶书" w:hint="eastAsia"/>
        <w:sz w:val="15"/>
        <w:szCs w:val="15"/>
      </w:rPr>
      <w:t xml:space="preserve"> </w:t>
    </w:r>
    <w:r>
      <w:rPr>
        <w:rFonts w:ascii="隶书" w:eastAsia="隶书" w:hint="eastAsia"/>
        <w:sz w:val="15"/>
        <w:szCs w:val="15"/>
      </w:rPr>
      <w:t xml:space="preserve">   </w:t>
    </w:r>
    <w:r w:rsidRPr="000A22DA">
      <w:rPr>
        <w:rFonts w:ascii="隶书" w:eastAsia="隶书" w:hint="eastAsia"/>
        <w:sz w:val="15"/>
        <w:szCs w:val="15"/>
      </w:rPr>
      <w:t xml:space="preserve">     </w:t>
    </w:r>
    <w:r w:rsidRPr="00A325A1">
      <w:rPr>
        <w:rFonts w:ascii="隶书" w:eastAsia="隶书"/>
        <w:sz w:val="15"/>
        <w:szCs w:val="15"/>
      </w:rPr>
      <w:t xml:space="preserve"> </w:t>
    </w:r>
    <w:r w:rsidR="00DF7CA0" w:rsidRPr="00A325A1">
      <w:rPr>
        <w:rFonts w:ascii="隶书" w:eastAsia="隶书"/>
        <w:sz w:val="15"/>
        <w:szCs w:val="15"/>
      </w:rPr>
      <w:fldChar w:fldCharType="begin"/>
    </w:r>
    <w:r w:rsidRPr="00A325A1">
      <w:rPr>
        <w:rFonts w:ascii="隶书" w:eastAsia="隶书"/>
        <w:sz w:val="15"/>
        <w:szCs w:val="15"/>
      </w:rPr>
      <w:instrText xml:space="preserve"> PAGE </w:instrText>
    </w:r>
    <w:r w:rsidR="00DF7CA0" w:rsidRPr="00A325A1">
      <w:rPr>
        <w:rFonts w:ascii="隶书" w:eastAsia="隶书"/>
        <w:sz w:val="15"/>
        <w:szCs w:val="15"/>
      </w:rPr>
      <w:fldChar w:fldCharType="separate"/>
    </w:r>
    <w:r w:rsidR="00DD2093">
      <w:rPr>
        <w:rFonts w:ascii="隶书" w:eastAsia="隶书"/>
        <w:noProof/>
        <w:sz w:val="15"/>
        <w:szCs w:val="15"/>
      </w:rPr>
      <w:t>4</w:t>
    </w:r>
    <w:r w:rsidR="00DF7CA0" w:rsidRPr="00A325A1">
      <w:rPr>
        <w:rFonts w:ascii="隶书" w:eastAsia="隶书"/>
        <w:sz w:val="15"/>
        <w:szCs w:val="15"/>
      </w:rPr>
      <w:fldChar w:fldCharType="end"/>
    </w:r>
    <w:r w:rsidRPr="00A325A1">
      <w:rPr>
        <w:rFonts w:ascii="隶书" w:eastAsia="隶书"/>
        <w:sz w:val="15"/>
        <w:szCs w:val="15"/>
      </w:rPr>
      <w:t xml:space="preserve"> / </w:t>
    </w:r>
    <w:r w:rsidR="00DF7CA0" w:rsidRPr="00A325A1">
      <w:rPr>
        <w:rFonts w:ascii="隶书" w:eastAsia="隶书"/>
        <w:sz w:val="15"/>
        <w:szCs w:val="15"/>
      </w:rPr>
      <w:fldChar w:fldCharType="begin"/>
    </w:r>
    <w:r w:rsidRPr="00A325A1">
      <w:rPr>
        <w:rFonts w:ascii="隶书" w:eastAsia="隶书"/>
        <w:sz w:val="15"/>
        <w:szCs w:val="15"/>
      </w:rPr>
      <w:instrText xml:space="preserve"> NUMPAGES  </w:instrText>
    </w:r>
    <w:r w:rsidR="00DF7CA0" w:rsidRPr="00A325A1">
      <w:rPr>
        <w:rFonts w:ascii="隶书" w:eastAsia="隶书"/>
        <w:sz w:val="15"/>
        <w:szCs w:val="15"/>
      </w:rPr>
      <w:fldChar w:fldCharType="separate"/>
    </w:r>
    <w:r w:rsidR="00DD2093">
      <w:rPr>
        <w:rFonts w:ascii="隶书" w:eastAsia="隶书"/>
        <w:noProof/>
        <w:sz w:val="15"/>
        <w:szCs w:val="15"/>
      </w:rPr>
      <w:t>4</w:t>
    </w:r>
    <w:r w:rsidR="00DF7CA0" w:rsidRPr="00A325A1">
      <w:rPr>
        <w:rFonts w:ascii="隶书" w:eastAsia="隶书"/>
        <w:sz w:val="15"/>
        <w:szCs w:val="15"/>
      </w:rPr>
      <w:fldChar w:fldCharType="end"/>
    </w:r>
    <w:r w:rsidR="002144CA">
      <w:t xml:space="preserve"> </w:t>
    </w:r>
    <w:r w:rsidR="002144CA">
      <w:tab/>
    </w:r>
    <w:r w:rsidR="002144CA">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6751" w:rsidRDefault="00F46751">
      <w:r>
        <w:separator/>
      </w:r>
    </w:p>
  </w:footnote>
  <w:footnote w:type="continuationSeparator" w:id="0">
    <w:p w:rsidR="00F46751" w:rsidRDefault="00F467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4CA" w:rsidRPr="00E636F9" w:rsidRDefault="00E636F9" w:rsidP="00E636F9">
    <w:pPr>
      <w:pStyle w:val="a8"/>
      <w:pBdr>
        <w:bottom w:val="single" w:sz="6" w:space="3" w:color="auto"/>
      </w:pBdr>
      <w:ind w:firstLine="360"/>
      <w:jc w:val="left"/>
    </w:pPr>
    <w:r>
      <w:rPr>
        <w:noProof/>
      </w:rPr>
      <w:drawing>
        <wp:inline distT="0" distB="0" distL="0" distR="0">
          <wp:extent cx="609600" cy="314325"/>
          <wp:effectExtent l="19050" t="0" r="0" b="0"/>
          <wp:docPr id="7" name="图片 1" descr="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表示"/>
                  <pic:cNvPicPr>
                    <a:picLocks noChangeAspect="1" noChangeArrowheads="1"/>
                  </pic:cNvPicPr>
                </pic:nvPicPr>
                <pic:blipFill>
                  <a:blip r:embed="rId1"/>
                  <a:srcRect/>
                  <a:stretch>
                    <a:fillRect/>
                  </a:stretch>
                </pic:blipFill>
                <pic:spPr bwMode="auto">
                  <a:xfrm>
                    <a:off x="0" y="0"/>
                    <a:ext cx="609600" cy="314325"/>
                  </a:xfrm>
                  <a:prstGeom prst="rect">
                    <a:avLst/>
                  </a:prstGeom>
                  <a:noFill/>
                  <a:ln w="9525">
                    <a:noFill/>
                    <a:miter lim="800000"/>
                    <a:headEnd/>
                    <a:tailEnd/>
                  </a:ln>
                </pic:spPr>
              </pic:pic>
            </a:graphicData>
          </a:graphic>
        </wp:inline>
      </w:drawing>
    </w:r>
    <w:r w:rsidRPr="000A22DA">
      <w:rPr>
        <w:rFonts w:hint="eastAsia"/>
        <w:sz w:val="15"/>
        <w:szCs w:val="15"/>
      </w:rPr>
      <w:t xml:space="preserve"> </w:t>
    </w:r>
    <w:r>
      <w:rPr>
        <w:rFonts w:hint="eastAsia"/>
        <w:sz w:val="15"/>
        <w:szCs w:val="15"/>
      </w:rPr>
      <w:t xml:space="preserve">                                                  </w:t>
    </w:r>
    <w:r w:rsidR="00C748F6">
      <w:rPr>
        <w:rFonts w:ascii="隶书" w:eastAsia="隶书" w:hint="eastAsia"/>
        <w:sz w:val="15"/>
        <w:szCs w:val="15"/>
      </w:rPr>
      <w:t>XX产品</w:t>
    </w:r>
    <w:r w:rsidR="006E50D5">
      <w:rPr>
        <w:rFonts w:ascii="隶书" w:eastAsia="隶书" w:hint="eastAsia"/>
        <w:sz w:val="15"/>
        <w:szCs w:val="15"/>
      </w:rPr>
      <w:t>软件</w:t>
    </w:r>
    <w:r w:rsidR="00F577A8">
      <w:rPr>
        <w:rFonts w:ascii="隶书" w:eastAsia="隶书" w:hint="eastAsia"/>
        <w:sz w:val="15"/>
        <w:szCs w:val="15"/>
      </w:rPr>
      <w:t>简单设计文档</w:t>
    </w:r>
    <w:r>
      <w:rPr>
        <w:rFonts w:ascii="隶书" w:eastAsia="隶书" w:hint="eastAsia"/>
        <w:sz w:val="15"/>
        <w:szCs w:val="15"/>
      </w:rPr>
      <w:t xml:space="preserve">                         </w:t>
    </w:r>
    <w:r w:rsidRPr="000A22DA">
      <w:rPr>
        <w:rFonts w:ascii="隶书" w:eastAsia="隶书" w:hint="eastAsia"/>
        <w:sz w:val="15"/>
        <w:szCs w:val="15"/>
      </w:rPr>
      <w:t>【</w:t>
    </w:r>
    <w:r>
      <w:rPr>
        <w:rFonts w:ascii="隶书" w:eastAsia="隶书" w:hint="eastAsia"/>
        <w:sz w:val="15"/>
        <w:szCs w:val="15"/>
      </w:rPr>
      <w:t>内部公开</w:t>
    </w:r>
    <w:r w:rsidRPr="000A22DA">
      <w:rPr>
        <w:rFonts w:ascii="隶书" w:eastAsia="隶书" w:hint="eastAsia"/>
        <w:sz w:val="15"/>
        <w:szCs w:val="15"/>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282" w:rsidRPr="00E636F9" w:rsidRDefault="00E21282" w:rsidP="00E21282">
    <w:pPr>
      <w:pStyle w:val="a8"/>
      <w:pBdr>
        <w:bottom w:val="single" w:sz="6" w:space="3" w:color="auto"/>
      </w:pBdr>
      <w:ind w:firstLine="360"/>
      <w:jc w:val="left"/>
    </w:pPr>
    <w:r>
      <w:rPr>
        <w:noProof/>
      </w:rPr>
      <w:drawing>
        <wp:inline distT="0" distB="0" distL="0" distR="0">
          <wp:extent cx="609600" cy="314325"/>
          <wp:effectExtent l="19050" t="0" r="0" b="0"/>
          <wp:docPr id="1" name="图片 1" descr="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表示"/>
                  <pic:cNvPicPr>
                    <a:picLocks noChangeAspect="1" noChangeArrowheads="1"/>
                  </pic:cNvPicPr>
                </pic:nvPicPr>
                <pic:blipFill>
                  <a:blip r:embed="rId1"/>
                  <a:srcRect/>
                  <a:stretch>
                    <a:fillRect/>
                  </a:stretch>
                </pic:blipFill>
                <pic:spPr bwMode="auto">
                  <a:xfrm>
                    <a:off x="0" y="0"/>
                    <a:ext cx="609600" cy="314325"/>
                  </a:xfrm>
                  <a:prstGeom prst="rect">
                    <a:avLst/>
                  </a:prstGeom>
                  <a:noFill/>
                  <a:ln w="9525">
                    <a:noFill/>
                    <a:miter lim="800000"/>
                    <a:headEnd/>
                    <a:tailEnd/>
                  </a:ln>
                </pic:spPr>
              </pic:pic>
            </a:graphicData>
          </a:graphic>
        </wp:inline>
      </w:drawing>
    </w:r>
    <w:r w:rsidRPr="000A22DA">
      <w:rPr>
        <w:rFonts w:hint="eastAsia"/>
        <w:sz w:val="15"/>
        <w:szCs w:val="15"/>
      </w:rPr>
      <w:t xml:space="preserve"> </w:t>
    </w:r>
    <w:r>
      <w:rPr>
        <w:rFonts w:hint="eastAsia"/>
        <w:sz w:val="15"/>
        <w:szCs w:val="15"/>
      </w:rPr>
      <w:t xml:space="preserve">                                                  </w:t>
    </w:r>
    <w:r>
      <w:rPr>
        <w:rFonts w:ascii="隶书" w:eastAsia="隶书" w:hint="eastAsia"/>
        <w:sz w:val="15"/>
        <w:szCs w:val="15"/>
      </w:rPr>
      <w:t>XX产品XX</w:t>
    </w:r>
    <w:r w:rsidR="009D48BE">
      <w:rPr>
        <w:rFonts w:ascii="隶书" w:eastAsia="隶书" w:hint="eastAsia"/>
        <w:sz w:val="15"/>
        <w:szCs w:val="15"/>
      </w:rPr>
      <w:t>版本软件需求规格</w:t>
    </w:r>
    <w:r>
      <w:rPr>
        <w:rFonts w:ascii="隶书" w:eastAsia="隶书" w:hint="eastAsia"/>
        <w:sz w:val="15"/>
        <w:szCs w:val="15"/>
      </w:rPr>
      <w:t xml:space="preserve">说明书                         </w:t>
    </w:r>
    <w:r w:rsidRPr="000A22DA">
      <w:rPr>
        <w:rFonts w:ascii="隶书" w:eastAsia="隶书" w:hint="eastAsia"/>
        <w:sz w:val="15"/>
        <w:szCs w:val="15"/>
      </w:rPr>
      <w:t>【</w:t>
    </w:r>
    <w:r>
      <w:rPr>
        <w:rFonts w:ascii="隶书" w:eastAsia="隶书" w:hint="eastAsia"/>
        <w:sz w:val="15"/>
        <w:szCs w:val="15"/>
      </w:rPr>
      <w:t>内部公开</w:t>
    </w:r>
    <w:r w:rsidRPr="000A22DA">
      <w:rPr>
        <w:rFonts w:ascii="隶书" w:eastAsia="隶书" w:hint="eastAsia"/>
        <w:sz w:val="15"/>
        <w:szCs w:val="15"/>
      </w:rPr>
      <w:t>】</w:t>
    </w:r>
  </w:p>
  <w:p w:rsidR="00E21282" w:rsidRPr="00E21282" w:rsidRDefault="00E21282">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432888E"/>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0BA57AEF"/>
    <w:multiLevelType w:val="hybridMultilevel"/>
    <w:tmpl w:val="9530EEDA"/>
    <w:lvl w:ilvl="0" w:tplc="04090011">
      <w:start w:val="1"/>
      <w:numFmt w:val="decimal"/>
      <w:lvlText w:val="%1)"/>
      <w:lvlJc w:val="left"/>
      <w:pPr>
        <w:tabs>
          <w:tab w:val="num" w:pos="780"/>
        </w:tabs>
        <w:ind w:left="780" w:hanging="420"/>
      </w:pPr>
    </w:lvl>
    <w:lvl w:ilvl="1" w:tplc="04090019">
      <w:start w:val="1"/>
      <w:numFmt w:val="lowerLetter"/>
      <w:lvlText w:val="%2)"/>
      <w:lvlJc w:val="left"/>
      <w:pPr>
        <w:tabs>
          <w:tab w:val="num" w:pos="1200"/>
        </w:tabs>
        <w:ind w:left="1200" w:hanging="420"/>
      </w:pPr>
    </w:lvl>
    <w:lvl w:ilvl="2" w:tplc="D21E8926">
      <w:start w:val="1"/>
      <w:numFmt w:val="decimal"/>
      <w:lvlText w:val="%3）"/>
      <w:lvlJc w:val="left"/>
      <w:pPr>
        <w:ind w:left="1560" w:hanging="360"/>
      </w:pPr>
      <w:rPr>
        <w:rFonts w:hint="default"/>
      </w:rPr>
    </w:lvl>
    <w:lvl w:ilvl="3" w:tplc="DB70DAEE">
      <w:start w:val="1"/>
      <w:numFmt w:val="upperLetter"/>
      <w:lvlText w:val="%4)"/>
      <w:lvlJc w:val="left"/>
      <w:pPr>
        <w:ind w:left="1980" w:hanging="360"/>
      </w:pPr>
      <w:rPr>
        <w:rFonts w:hint="default"/>
      </w:r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nsid w:val="0F310D61"/>
    <w:multiLevelType w:val="hybridMultilevel"/>
    <w:tmpl w:val="00261844"/>
    <w:lvl w:ilvl="0" w:tplc="1DF6C8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F654AD5"/>
    <w:multiLevelType w:val="multilevel"/>
    <w:tmpl w:val="1AB86E5C"/>
    <w:lvl w:ilvl="0">
      <w:start w:val="1"/>
      <w:numFmt w:val="decimal"/>
      <w:pStyle w:val="1"/>
      <w:suff w:val="nothing"/>
      <w:lvlText w:val="第%1章  "/>
      <w:lvlJc w:val="left"/>
      <w:pPr>
        <w:ind w:left="2552" w:firstLine="0"/>
      </w:pPr>
      <w:rPr>
        <w:rFonts w:ascii="Arial" w:hAnsi="Arial" w:cs="Arial" w:hint="default"/>
        <w:b/>
        <w:bCs/>
        <w:i w:val="0"/>
        <w:iCs w:val="0"/>
        <w:caps w:val="0"/>
        <w:strike w:val="0"/>
        <w:dstrike w:val="0"/>
        <w:outline w:val="0"/>
        <w:shadow w:val="0"/>
        <w:emboss w:val="0"/>
        <w:imprint w:val="0"/>
        <w:vanish w:val="0"/>
        <w:color w:val="auto"/>
        <w:sz w:val="36"/>
        <w:szCs w:val="36"/>
        <w:vertAlign w:val="baseline"/>
      </w:rPr>
    </w:lvl>
    <w:lvl w:ilvl="1">
      <w:start w:val="1"/>
      <w:numFmt w:val="decimal"/>
      <w:pStyle w:val="2"/>
      <w:suff w:val="nothing"/>
      <w:lvlText w:val="%1.%2  "/>
      <w:lvlJc w:val="left"/>
      <w:pPr>
        <w:ind w:left="851" w:firstLine="0"/>
      </w:pPr>
      <w:rPr>
        <w:rFonts w:ascii="Arial" w:hAnsi="Arial" w:cs="Arial" w:hint="default"/>
        <w:b w:val="0"/>
        <w:bCs w:val="0"/>
        <w:i w:val="0"/>
        <w:iCs w:val="0"/>
        <w:caps w:val="0"/>
        <w:strike w:val="0"/>
        <w:dstrike w:val="0"/>
        <w:outline w:val="0"/>
        <w:shadow w:val="0"/>
        <w:emboss w:val="0"/>
        <w:imprint w:val="0"/>
        <w:vanish w:val="0"/>
        <w:color w:val="auto"/>
        <w:sz w:val="30"/>
        <w:szCs w:val="30"/>
        <w:vertAlign w:val="baseline"/>
      </w:rPr>
    </w:lvl>
    <w:lvl w:ilvl="2">
      <w:start w:val="1"/>
      <w:numFmt w:val="decimal"/>
      <w:suff w:val="nothing"/>
      <w:lvlText w:val="%1.%2.%3  "/>
      <w:lvlJc w:val="left"/>
      <w:pPr>
        <w:ind w:left="0" w:firstLine="0"/>
      </w:pPr>
      <w:rPr>
        <w:rFonts w:ascii="Arial" w:hAnsi="Arial" w:cs="Arial" w:hint="default"/>
        <w:b w:val="0"/>
        <w:bCs w:val="0"/>
        <w:i w:val="0"/>
        <w:iCs w:val="0"/>
        <w:caps w:val="0"/>
        <w:strike w:val="0"/>
        <w:dstrike w:val="0"/>
        <w:outline w:val="0"/>
        <w:shadow w:val="0"/>
        <w:emboss w:val="0"/>
        <w:imprint w:val="0"/>
        <w:vanish w:val="0"/>
        <w:color w:val="auto"/>
        <w:sz w:val="24"/>
        <w:szCs w:val="24"/>
        <w:vertAlign w:val="baseline"/>
      </w:rPr>
    </w:lvl>
    <w:lvl w:ilvl="3">
      <w:start w:val="1"/>
      <w:numFmt w:val="decimal"/>
      <w:pStyle w:val="4"/>
      <w:suff w:val="nothing"/>
      <w:lvlText w:val="%4. "/>
      <w:lvlJc w:val="left"/>
      <w:pPr>
        <w:ind w:left="1389" w:hanging="1389"/>
      </w:pPr>
      <w:rPr>
        <w:rFonts w:ascii="Arial" w:hAnsi="Arial" w:cs="Arial" w:hint="default"/>
        <w:b w:val="0"/>
        <w:bCs w:val="0"/>
        <w:i w:val="0"/>
        <w:iCs w:val="0"/>
        <w:caps w:val="0"/>
        <w:strike w:val="0"/>
        <w:dstrike w:val="0"/>
        <w:outline w:val="0"/>
        <w:shadow w:val="0"/>
        <w:emboss w:val="0"/>
        <w:imprint w:val="0"/>
        <w:vanish w:val="0"/>
        <w:color w:val="auto"/>
        <w:sz w:val="21"/>
        <w:szCs w:val="21"/>
        <w:vertAlign w:val="baseline"/>
      </w:rPr>
    </w:lvl>
    <w:lvl w:ilvl="4">
      <w:start w:val="1"/>
      <w:numFmt w:val="decimal"/>
      <w:lvlText w:val="(%5)"/>
      <w:lvlJc w:val="left"/>
      <w:pPr>
        <w:tabs>
          <w:tab w:val="num" w:pos="1644"/>
        </w:tabs>
        <w:ind w:left="1644" w:hanging="510"/>
      </w:pPr>
      <w:rPr>
        <w:rFonts w:ascii="Arial" w:eastAsia="宋体" w:hAnsi="Arial" w:hint="default"/>
        <w:b w:val="0"/>
        <w:bCs w:val="0"/>
        <w:i w:val="0"/>
        <w:iCs w:val="0"/>
        <w:caps w:val="0"/>
        <w:strike w:val="0"/>
        <w:dstrike w:val="0"/>
        <w:outline w:val="0"/>
        <w:shadow w:val="0"/>
        <w:emboss w:val="0"/>
        <w:imprint w:val="0"/>
        <w:snapToGrid/>
        <w:vanish w:val="0"/>
        <w:color w:val="auto"/>
        <w:spacing w:val="0"/>
        <w:w w:val="100"/>
        <w:kern w:val="0"/>
        <w:position w:val="0"/>
        <w:sz w:val="21"/>
        <w:szCs w:val="21"/>
        <w:u w:val="none"/>
        <w:vertAlign w:val="baseline"/>
      </w:rPr>
    </w:lvl>
    <w:lvl w:ilvl="5">
      <w:start w:val="1"/>
      <w:numFmt w:val="decimal"/>
      <w:lvlRestart w:val="1"/>
      <w:suff w:val="space"/>
      <w:lvlText w:val="图%1-%6"/>
      <w:lvlJc w:val="left"/>
      <w:pPr>
        <w:ind w:left="1134" w:firstLine="0"/>
      </w:pPr>
      <w:rPr>
        <w:rFonts w:ascii="Arial" w:eastAsia="黑体" w:hAnsi="Arial" w:hint="default"/>
        <w:b w:val="0"/>
        <w:bCs w:val="0"/>
        <w:i w:val="0"/>
        <w:iCs w:val="0"/>
        <w:color w:val="auto"/>
        <w:sz w:val="18"/>
        <w:szCs w:val="18"/>
        <w:u w:val="none"/>
      </w:rPr>
    </w:lvl>
    <w:lvl w:ilvl="6">
      <w:start w:val="1"/>
      <w:numFmt w:val="decimal"/>
      <w:lvlRestart w:val="1"/>
      <w:pStyle w:val="TableDescription"/>
      <w:suff w:val="space"/>
      <w:lvlText w:val="表%1-%7"/>
      <w:lvlJc w:val="left"/>
      <w:pPr>
        <w:ind w:left="1134" w:firstLine="0"/>
      </w:pPr>
      <w:rPr>
        <w:rFonts w:ascii="Arial" w:eastAsia="黑体" w:hAnsi="Arial" w:hint="default"/>
        <w:b w:val="0"/>
        <w:bCs w:val="0"/>
        <w:i w:val="0"/>
        <w:iCs w:val="0"/>
        <w:caps w:val="0"/>
        <w:strike w:val="0"/>
        <w:dstrike w:val="0"/>
        <w:outline w:val="0"/>
        <w:shadow w:val="0"/>
        <w:emboss w:val="0"/>
        <w:imprint w:val="0"/>
        <w:snapToGrid/>
        <w:vanish w:val="0"/>
        <w:color w:val="auto"/>
        <w:spacing w:val="0"/>
        <w:w w:val="100"/>
        <w:kern w:val="0"/>
        <w:position w:val="0"/>
        <w:sz w:val="18"/>
        <w:szCs w:val="18"/>
        <w:vertAlign w:val="baseline"/>
      </w:rPr>
    </w:lvl>
    <w:lvl w:ilvl="7">
      <w:start w:val="1"/>
      <w:numFmt w:val="none"/>
      <w:suff w:val="nothing"/>
      <w:lvlText w:val=""/>
      <w:lvlJc w:val="left"/>
      <w:pPr>
        <w:ind w:left="0" w:firstLine="0"/>
      </w:pPr>
      <w:rPr>
        <w:rFonts w:hint="eastAsia"/>
      </w:rPr>
    </w:lvl>
    <w:lvl w:ilvl="8">
      <w:start w:val="1"/>
      <w:numFmt w:val="decimal"/>
      <w:lvlText w:val="步骤%9："/>
      <w:lvlJc w:val="left"/>
      <w:pPr>
        <w:tabs>
          <w:tab w:val="num" w:pos="1134"/>
        </w:tabs>
        <w:ind w:left="1134" w:hanging="907"/>
      </w:pPr>
      <w:rPr>
        <w:rFonts w:ascii="Arial" w:eastAsia="宋体" w:hAnsi="Arial" w:hint="default"/>
        <w:b/>
        <w:bCs/>
        <w:i w:val="0"/>
        <w:iCs w:val="0"/>
        <w:color w:val="auto"/>
        <w:sz w:val="21"/>
        <w:szCs w:val="21"/>
      </w:rPr>
    </w:lvl>
  </w:abstractNum>
  <w:abstractNum w:abstractNumId="5">
    <w:nsid w:val="13682BAC"/>
    <w:multiLevelType w:val="hybridMultilevel"/>
    <w:tmpl w:val="3B6E69A2"/>
    <w:lvl w:ilvl="0" w:tplc="04090011">
      <w:start w:val="1"/>
      <w:numFmt w:val="decimal"/>
      <w:lvlText w:val="%1)"/>
      <w:lvlJc w:val="left"/>
      <w:pPr>
        <w:tabs>
          <w:tab w:val="num" w:pos="780"/>
        </w:tabs>
        <w:ind w:left="780" w:hanging="420"/>
      </w:pPr>
      <w:rPr>
        <w:rFonts w:hint="default"/>
      </w:rPr>
    </w:lvl>
    <w:lvl w:ilvl="1" w:tplc="04090009">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14E55708"/>
    <w:multiLevelType w:val="hybridMultilevel"/>
    <w:tmpl w:val="216688B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1FF12696"/>
    <w:multiLevelType w:val="hybridMultilevel"/>
    <w:tmpl w:val="F5AED740"/>
    <w:lvl w:ilvl="0" w:tplc="E4008736">
      <w:start w:val="1"/>
      <w:numFmt w:val="decimalFullWidth"/>
      <w:lvlText w:val="%1，"/>
      <w:lvlJc w:val="left"/>
      <w:pPr>
        <w:tabs>
          <w:tab w:val="num" w:pos="840"/>
        </w:tabs>
        <w:ind w:left="84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6F821D2"/>
    <w:multiLevelType w:val="hybridMultilevel"/>
    <w:tmpl w:val="601CA6AC"/>
    <w:lvl w:ilvl="0" w:tplc="7F0C754C">
      <w:start w:val="1"/>
      <w:numFmt w:val="decimal"/>
      <w:lvlText w:val="%1)"/>
      <w:lvlJc w:val="left"/>
      <w:pPr>
        <w:ind w:left="1221" w:hanging="360"/>
      </w:pPr>
      <w:rPr>
        <w:rFonts w:hint="default"/>
      </w:rPr>
    </w:lvl>
    <w:lvl w:ilvl="1" w:tplc="04090019" w:tentative="1">
      <w:start w:val="1"/>
      <w:numFmt w:val="lowerLetter"/>
      <w:lvlText w:val="%2)"/>
      <w:lvlJc w:val="left"/>
      <w:pPr>
        <w:ind w:left="1701" w:hanging="420"/>
      </w:pPr>
    </w:lvl>
    <w:lvl w:ilvl="2" w:tplc="0409001B" w:tentative="1">
      <w:start w:val="1"/>
      <w:numFmt w:val="lowerRoman"/>
      <w:lvlText w:val="%3."/>
      <w:lvlJc w:val="right"/>
      <w:pPr>
        <w:ind w:left="2121" w:hanging="420"/>
      </w:pPr>
    </w:lvl>
    <w:lvl w:ilvl="3" w:tplc="0409000F" w:tentative="1">
      <w:start w:val="1"/>
      <w:numFmt w:val="decimal"/>
      <w:lvlText w:val="%4."/>
      <w:lvlJc w:val="left"/>
      <w:pPr>
        <w:ind w:left="2541" w:hanging="420"/>
      </w:pPr>
    </w:lvl>
    <w:lvl w:ilvl="4" w:tplc="04090019" w:tentative="1">
      <w:start w:val="1"/>
      <w:numFmt w:val="lowerLetter"/>
      <w:lvlText w:val="%5)"/>
      <w:lvlJc w:val="left"/>
      <w:pPr>
        <w:ind w:left="2961" w:hanging="420"/>
      </w:pPr>
    </w:lvl>
    <w:lvl w:ilvl="5" w:tplc="0409001B" w:tentative="1">
      <w:start w:val="1"/>
      <w:numFmt w:val="lowerRoman"/>
      <w:lvlText w:val="%6."/>
      <w:lvlJc w:val="right"/>
      <w:pPr>
        <w:ind w:left="3381" w:hanging="420"/>
      </w:pPr>
    </w:lvl>
    <w:lvl w:ilvl="6" w:tplc="0409000F" w:tentative="1">
      <w:start w:val="1"/>
      <w:numFmt w:val="decimal"/>
      <w:lvlText w:val="%7."/>
      <w:lvlJc w:val="left"/>
      <w:pPr>
        <w:ind w:left="3801" w:hanging="420"/>
      </w:pPr>
    </w:lvl>
    <w:lvl w:ilvl="7" w:tplc="04090019" w:tentative="1">
      <w:start w:val="1"/>
      <w:numFmt w:val="lowerLetter"/>
      <w:lvlText w:val="%8)"/>
      <w:lvlJc w:val="left"/>
      <w:pPr>
        <w:ind w:left="4221" w:hanging="420"/>
      </w:pPr>
    </w:lvl>
    <w:lvl w:ilvl="8" w:tplc="0409001B" w:tentative="1">
      <w:start w:val="1"/>
      <w:numFmt w:val="lowerRoman"/>
      <w:lvlText w:val="%9."/>
      <w:lvlJc w:val="right"/>
      <w:pPr>
        <w:ind w:left="4641" w:hanging="420"/>
      </w:pPr>
    </w:lvl>
  </w:abstractNum>
  <w:abstractNum w:abstractNumId="9">
    <w:nsid w:val="29A61079"/>
    <w:multiLevelType w:val="hybridMultilevel"/>
    <w:tmpl w:val="272E9C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11">
    <w:nsid w:val="2CEB6098"/>
    <w:multiLevelType w:val="hybridMultilevel"/>
    <w:tmpl w:val="19E6DE26"/>
    <w:lvl w:ilvl="0" w:tplc="04090011">
      <w:start w:val="1"/>
      <w:numFmt w:val="decimal"/>
      <w:lvlText w:val="%1)"/>
      <w:lvlJc w:val="left"/>
      <w:pPr>
        <w:tabs>
          <w:tab w:val="num" w:pos="780"/>
        </w:tabs>
        <w:ind w:left="780" w:hanging="420"/>
      </w:pPr>
    </w:lvl>
    <w:lvl w:ilvl="1" w:tplc="04090019">
      <w:start w:val="1"/>
      <w:numFmt w:val="lowerLetter"/>
      <w:lvlText w:val="%2)"/>
      <w:lvlJc w:val="left"/>
      <w:pPr>
        <w:tabs>
          <w:tab w:val="num" w:pos="1200"/>
        </w:tabs>
        <w:ind w:left="1200" w:hanging="420"/>
      </w:pPr>
    </w:lvl>
    <w:lvl w:ilvl="2" w:tplc="D21E8926">
      <w:start w:val="1"/>
      <w:numFmt w:val="decimal"/>
      <w:lvlText w:val="%3）"/>
      <w:lvlJc w:val="left"/>
      <w:pPr>
        <w:ind w:left="1560" w:hanging="360"/>
      </w:pPr>
      <w:rPr>
        <w:rFonts w:hint="default"/>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2">
    <w:nsid w:val="2F575703"/>
    <w:multiLevelType w:val="hybridMultilevel"/>
    <w:tmpl w:val="216688B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307C457A"/>
    <w:multiLevelType w:val="hybridMultilevel"/>
    <w:tmpl w:val="216688B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31193AFF"/>
    <w:multiLevelType w:val="hybridMultilevel"/>
    <w:tmpl w:val="601CA6AC"/>
    <w:lvl w:ilvl="0" w:tplc="7F0C754C">
      <w:start w:val="1"/>
      <w:numFmt w:val="decimal"/>
      <w:lvlText w:val="%1)"/>
      <w:lvlJc w:val="left"/>
      <w:pPr>
        <w:ind w:left="1221" w:hanging="360"/>
      </w:pPr>
      <w:rPr>
        <w:rFonts w:hint="default"/>
      </w:rPr>
    </w:lvl>
    <w:lvl w:ilvl="1" w:tplc="04090019" w:tentative="1">
      <w:start w:val="1"/>
      <w:numFmt w:val="lowerLetter"/>
      <w:lvlText w:val="%2)"/>
      <w:lvlJc w:val="left"/>
      <w:pPr>
        <w:ind w:left="1701" w:hanging="420"/>
      </w:pPr>
    </w:lvl>
    <w:lvl w:ilvl="2" w:tplc="0409001B" w:tentative="1">
      <w:start w:val="1"/>
      <w:numFmt w:val="lowerRoman"/>
      <w:lvlText w:val="%3."/>
      <w:lvlJc w:val="right"/>
      <w:pPr>
        <w:ind w:left="2121" w:hanging="420"/>
      </w:pPr>
    </w:lvl>
    <w:lvl w:ilvl="3" w:tplc="0409000F" w:tentative="1">
      <w:start w:val="1"/>
      <w:numFmt w:val="decimal"/>
      <w:lvlText w:val="%4."/>
      <w:lvlJc w:val="left"/>
      <w:pPr>
        <w:ind w:left="2541" w:hanging="420"/>
      </w:pPr>
    </w:lvl>
    <w:lvl w:ilvl="4" w:tplc="04090019" w:tentative="1">
      <w:start w:val="1"/>
      <w:numFmt w:val="lowerLetter"/>
      <w:lvlText w:val="%5)"/>
      <w:lvlJc w:val="left"/>
      <w:pPr>
        <w:ind w:left="2961" w:hanging="420"/>
      </w:pPr>
    </w:lvl>
    <w:lvl w:ilvl="5" w:tplc="0409001B" w:tentative="1">
      <w:start w:val="1"/>
      <w:numFmt w:val="lowerRoman"/>
      <w:lvlText w:val="%6."/>
      <w:lvlJc w:val="right"/>
      <w:pPr>
        <w:ind w:left="3381" w:hanging="420"/>
      </w:pPr>
    </w:lvl>
    <w:lvl w:ilvl="6" w:tplc="0409000F" w:tentative="1">
      <w:start w:val="1"/>
      <w:numFmt w:val="decimal"/>
      <w:lvlText w:val="%7."/>
      <w:lvlJc w:val="left"/>
      <w:pPr>
        <w:ind w:left="3801" w:hanging="420"/>
      </w:pPr>
    </w:lvl>
    <w:lvl w:ilvl="7" w:tplc="04090019" w:tentative="1">
      <w:start w:val="1"/>
      <w:numFmt w:val="lowerLetter"/>
      <w:lvlText w:val="%8)"/>
      <w:lvlJc w:val="left"/>
      <w:pPr>
        <w:ind w:left="4221" w:hanging="420"/>
      </w:pPr>
    </w:lvl>
    <w:lvl w:ilvl="8" w:tplc="0409001B" w:tentative="1">
      <w:start w:val="1"/>
      <w:numFmt w:val="lowerRoman"/>
      <w:lvlText w:val="%9."/>
      <w:lvlJc w:val="right"/>
      <w:pPr>
        <w:ind w:left="4641" w:hanging="420"/>
      </w:pPr>
    </w:lvl>
  </w:abstractNum>
  <w:abstractNum w:abstractNumId="15">
    <w:nsid w:val="3160689A"/>
    <w:multiLevelType w:val="hybridMultilevel"/>
    <w:tmpl w:val="216688B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359D177A"/>
    <w:multiLevelType w:val="hybridMultilevel"/>
    <w:tmpl w:val="C2D61410"/>
    <w:lvl w:ilvl="0" w:tplc="CE5082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BD343EC"/>
    <w:multiLevelType w:val="hybridMultilevel"/>
    <w:tmpl w:val="D6D67008"/>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8">
    <w:nsid w:val="3DB75066"/>
    <w:multiLevelType w:val="hybridMultilevel"/>
    <w:tmpl w:val="3B6E69A2"/>
    <w:lvl w:ilvl="0" w:tplc="04090011">
      <w:start w:val="1"/>
      <w:numFmt w:val="decimal"/>
      <w:lvlText w:val="%1)"/>
      <w:lvlJc w:val="left"/>
      <w:pPr>
        <w:tabs>
          <w:tab w:val="num" w:pos="780"/>
        </w:tabs>
        <w:ind w:left="780" w:hanging="420"/>
      </w:pPr>
      <w:rPr>
        <w:rFonts w:hint="default"/>
      </w:rPr>
    </w:lvl>
    <w:lvl w:ilvl="1" w:tplc="04090009">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3E6E327A"/>
    <w:multiLevelType w:val="hybridMultilevel"/>
    <w:tmpl w:val="D6D67008"/>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0">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21">
    <w:nsid w:val="56AF4192"/>
    <w:multiLevelType w:val="multilevel"/>
    <w:tmpl w:val="B87E575E"/>
    <w:lvl w:ilvl="0">
      <w:start w:val="1"/>
      <w:numFmt w:val="decimal"/>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22">
    <w:nsid w:val="5AF116DD"/>
    <w:multiLevelType w:val="hybridMultilevel"/>
    <w:tmpl w:val="CA06F492"/>
    <w:lvl w:ilvl="0" w:tplc="954871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BC43626"/>
    <w:multiLevelType w:val="hybridMultilevel"/>
    <w:tmpl w:val="002CE498"/>
    <w:lvl w:ilvl="0" w:tplc="04090011">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24">
    <w:nsid w:val="5CB3025A"/>
    <w:multiLevelType w:val="hybridMultilevel"/>
    <w:tmpl w:val="EC4A6FAA"/>
    <w:lvl w:ilvl="0" w:tplc="D21E8926">
      <w:start w:val="1"/>
      <w:numFmt w:val="decimal"/>
      <w:lvlText w:val="%1）"/>
      <w:lvlJc w:val="left"/>
      <w:pPr>
        <w:ind w:left="1210" w:hanging="360"/>
      </w:pPr>
      <w:rPr>
        <w:rFonts w:hint="default"/>
      </w:rPr>
    </w:lvl>
    <w:lvl w:ilvl="1" w:tplc="04090019">
      <w:start w:val="1"/>
      <w:numFmt w:val="lowerLetter"/>
      <w:lvlText w:val="%2)"/>
      <w:lvlJc w:val="left"/>
      <w:pPr>
        <w:ind w:left="490" w:hanging="420"/>
      </w:pPr>
    </w:lvl>
    <w:lvl w:ilvl="2" w:tplc="0409001B">
      <w:start w:val="1"/>
      <w:numFmt w:val="lowerRoman"/>
      <w:lvlText w:val="%3."/>
      <w:lvlJc w:val="right"/>
      <w:pPr>
        <w:ind w:left="910" w:hanging="420"/>
      </w:pPr>
    </w:lvl>
    <w:lvl w:ilvl="3" w:tplc="0409000F">
      <w:start w:val="1"/>
      <w:numFmt w:val="decimal"/>
      <w:lvlText w:val="%4."/>
      <w:lvlJc w:val="left"/>
      <w:pPr>
        <w:ind w:left="1330" w:hanging="420"/>
      </w:pPr>
    </w:lvl>
    <w:lvl w:ilvl="4" w:tplc="04090019">
      <w:start w:val="1"/>
      <w:numFmt w:val="lowerLetter"/>
      <w:lvlText w:val="%5)"/>
      <w:lvlJc w:val="left"/>
      <w:pPr>
        <w:ind w:left="1750" w:hanging="420"/>
      </w:pPr>
    </w:lvl>
    <w:lvl w:ilvl="5" w:tplc="0409001B" w:tentative="1">
      <w:start w:val="1"/>
      <w:numFmt w:val="lowerRoman"/>
      <w:lvlText w:val="%6."/>
      <w:lvlJc w:val="right"/>
      <w:pPr>
        <w:ind w:left="2170" w:hanging="420"/>
      </w:pPr>
    </w:lvl>
    <w:lvl w:ilvl="6" w:tplc="0409000F" w:tentative="1">
      <w:start w:val="1"/>
      <w:numFmt w:val="decimal"/>
      <w:lvlText w:val="%7."/>
      <w:lvlJc w:val="left"/>
      <w:pPr>
        <w:ind w:left="2590" w:hanging="420"/>
      </w:pPr>
    </w:lvl>
    <w:lvl w:ilvl="7" w:tplc="04090019" w:tentative="1">
      <w:start w:val="1"/>
      <w:numFmt w:val="lowerLetter"/>
      <w:lvlText w:val="%8)"/>
      <w:lvlJc w:val="left"/>
      <w:pPr>
        <w:ind w:left="3010" w:hanging="420"/>
      </w:pPr>
    </w:lvl>
    <w:lvl w:ilvl="8" w:tplc="0409001B" w:tentative="1">
      <w:start w:val="1"/>
      <w:numFmt w:val="lowerRoman"/>
      <w:lvlText w:val="%9."/>
      <w:lvlJc w:val="right"/>
      <w:pPr>
        <w:ind w:left="3430" w:hanging="420"/>
      </w:pPr>
    </w:lvl>
  </w:abstractNum>
  <w:abstractNum w:abstractNumId="25">
    <w:nsid w:val="5E524631"/>
    <w:multiLevelType w:val="hybridMultilevel"/>
    <w:tmpl w:val="EA0A1474"/>
    <w:lvl w:ilvl="0" w:tplc="A6D4A0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63020326"/>
    <w:multiLevelType w:val="hybridMultilevel"/>
    <w:tmpl w:val="DC542AEA"/>
    <w:lvl w:ilvl="0" w:tplc="99D8794E">
      <w:start w:val="1"/>
      <w:numFmt w:val="decimal"/>
      <w:lvlText w:val="%1）"/>
      <w:lvlJc w:val="left"/>
      <w:pPr>
        <w:ind w:left="720" w:hanging="360"/>
      </w:pPr>
      <w:rPr>
        <w:rFonts w:hint="default"/>
      </w:rPr>
    </w:lvl>
    <w:lvl w:ilvl="1" w:tplc="1750D1E0" w:tentative="1">
      <w:start w:val="1"/>
      <w:numFmt w:val="lowerLetter"/>
      <w:lvlText w:val="%2)"/>
      <w:lvlJc w:val="left"/>
      <w:pPr>
        <w:ind w:left="1200" w:hanging="420"/>
      </w:pPr>
    </w:lvl>
    <w:lvl w:ilvl="2" w:tplc="1916E594" w:tentative="1">
      <w:start w:val="1"/>
      <w:numFmt w:val="lowerRoman"/>
      <w:lvlText w:val="%3."/>
      <w:lvlJc w:val="right"/>
      <w:pPr>
        <w:ind w:left="1620" w:hanging="420"/>
      </w:pPr>
    </w:lvl>
    <w:lvl w:ilvl="3" w:tplc="0660E0B4" w:tentative="1">
      <w:start w:val="1"/>
      <w:numFmt w:val="decimal"/>
      <w:lvlText w:val="%4."/>
      <w:lvlJc w:val="left"/>
      <w:pPr>
        <w:ind w:left="2040" w:hanging="420"/>
      </w:pPr>
    </w:lvl>
    <w:lvl w:ilvl="4" w:tplc="1974FE4E" w:tentative="1">
      <w:start w:val="1"/>
      <w:numFmt w:val="lowerLetter"/>
      <w:lvlText w:val="%5)"/>
      <w:lvlJc w:val="left"/>
      <w:pPr>
        <w:ind w:left="2460" w:hanging="420"/>
      </w:pPr>
    </w:lvl>
    <w:lvl w:ilvl="5" w:tplc="9814A7FA" w:tentative="1">
      <w:start w:val="1"/>
      <w:numFmt w:val="lowerRoman"/>
      <w:lvlText w:val="%6."/>
      <w:lvlJc w:val="right"/>
      <w:pPr>
        <w:ind w:left="2880" w:hanging="420"/>
      </w:pPr>
    </w:lvl>
    <w:lvl w:ilvl="6" w:tplc="8A4873D0" w:tentative="1">
      <w:start w:val="1"/>
      <w:numFmt w:val="decimal"/>
      <w:lvlText w:val="%7."/>
      <w:lvlJc w:val="left"/>
      <w:pPr>
        <w:ind w:left="3300" w:hanging="420"/>
      </w:pPr>
    </w:lvl>
    <w:lvl w:ilvl="7" w:tplc="59904D44" w:tentative="1">
      <w:start w:val="1"/>
      <w:numFmt w:val="lowerLetter"/>
      <w:lvlText w:val="%8)"/>
      <w:lvlJc w:val="left"/>
      <w:pPr>
        <w:ind w:left="3720" w:hanging="420"/>
      </w:pPr>
    </w:lvl>
    <w:lvl w:ilvl="8" w:tplc="A8CE97FE" w:tentative="1">
      <w:start w:val="1"/>
      <w:numFmt w:val="lowerRoman"/>
      <w:lvlText w:val="%9."/>
      <w:lvlJc w:val="right"/>
      <w:pPr>
        <w:ind w:left="4140" w:hanging="420"/>
      </w:pPr>
    </w:lvl>
  </w:abstractNum>
  <w:abstractNum w:abstractNumId="27">
    <w:nsid w:val="644D1EC2"/>
    <w:multiLevelType w:val="hybridMultilevel"/>
    <w:tmpl w:val="3B6E69A2"/>
    <w:lvl w:ilvl="0" w:tplc="F8349226">
      <w:start w:val="1"/>
      <w:numFmt w:val="decimal"/>
      <w:lvlText w:val="%1)"/>
      <w:lvlJc w:val="left"/>
      <w:pPr>
        <w:tabs>
          <w:tab w:val="num" w:pos="780"/>
        </w:tabs>
        <w:ind w:left="780" w:hanging="420"/>
      </w:pPr>
      <w:rPr>
        <w:rFonts w:hint="default"/>
      </w:rPr>
    </w:lvl>
    <w:lvl w:ilvl="1" w:tplc="20F0F8FE">
      <w:start w:val="1"/>
      <w:numFmt w:val="bullet"/>
      <w:lvlText w:val=""/>
      <w:lvlJc w:val="left"/>
      <w:pPr>
        <w:tabs>
          <w:tab w:val="num" w:pos="840"/>
        </w:tabs>
        <w:ind w:left="840" w:hanging="420"/>
      </w:pPr>
      <w:rPr>
        <w:rFonts w:ascii="Wingdings" w:hAnsi="Wingdings" w:hint="default"/>
      </w:rPr>
    </w:lvl>
    <w:lvl w:ilvl="2" w:tplc="C8D87FB0" w:tentative="1">
      <w:start w:val="1"/>
      <w:numFmt w:val="bullet"/>
      <w:lvlText w:val=""/>
      <w:lvlJc w:val="left"/>
      <w:pPr>
        <w:tabs>
          <w:tab w:val="num" w:pos="1260"/>
        </w:tabs>
        <w:ind w:left="1260" w:hanging="420"/>
      </w:pPr>
      <w:rPr>
        <w:rFonts w:ascii="Wingdings" w:hAnsi="Wingdings" w:hint="default"/>
      </w:rPr>
    </w:lvl>
    <w:lvl w:ilvl="3" w:tplc="1818CF9A" w:tentative="1">
      <w:start w:val="1"/>
      <w:numFmt w:val="bullet"/>
      <w:lvlText w:val=""/>
      <w:lvlJc w:val="left"/>
      <w:pPr>
        <w:tabs>
          <w:tab w:val="num" w:pos="1680"/>
        </w:tabs>
        <w:ind w:left="1680" w:hanging="420"/>
      </w:pPr>
      <w:rPr>
        <w:rFonts w:ascii="Wingdings" w:hAnsi="Wingdings" w:hint="default"/>
      </w:rPr>
    </w:lvl>
    <w:lvl w:ilvl="4" w:tplc="C3481D1C" w:tentative="1">
      <w:start w:val="1"/>
      <w:numFmt w:val="bullet"/>
      <w:lvlText w:val=""/>
      <w:lvlJc w:val="left"/>
      <w:pPr>
        <w:tabs>
          <w:tab w:val="num" w:pos="2100"/>
        </w:tabs>
        <w:ind w:left="2100" w:hanging="420"/>
      </w:pPr>
      <w:rPr>
        <w:rFonts w:ascii="Wingdings" w:hAnsi="Wingdings" w:hint="default"/>
      </w:rPr>
    </w:lvl>
    <w:lvl w:ilvl="5" w:tplc="020CC500" w:tentative="1">
      <w:start w:val="1"/>
      <w:numFmt w:val="bullet"/>
      <w:lvlText w:val=""/>
      <w:lvlJc w:val="left"/>
      <w:pPr>
        <w:tabs>
          <w:tab w:val="num" w:pos="2520"/>
        </w:tabs>
        <w:ind w:left="2520" w:hanging="420"/>
      </w:pPr>
      <w:rPr>
        <w:rFonts w:ascii="Wingdings" w:hAnsi="Wingdings" w:hint="default"/>
      </w:rPr>
    </w:lvl>
    <w:lvl w:ilvl="6" w:tplc="2D6CE862" w:tentative="1">
      <w:start w:val="1"/>
      <w:numFmt w:val="bullet"/>
      <w:lvlText w:val=""/>
      <w:lvlJc w:val="left"/>
      <w:pPr>
        <w:tabs>
          <w:tab w:val="num" w:pos="2940"/>
        </w:tabs>
        <w:ind w:left="2940" w:hanging="420"/>
      </w:pPr>
      <w:rPr>
        <w:rFonts w:ascii="Wingdings" w:hAnsi="Wingdings" w:hint="default"/>
      </w:rPr>
    </w:lvl>
    <w:lvl w:ilvl="7" w:tplc="B21E94E0" w:tentative="1">
      <w:start w:val="1"/>
      <w:numFmt w:val="bullet"/>
      <w:lvlText w:val=""/>
      <w:lvlJc w:val="left"/>
      <w:pPr>
        <w:tabs>
          <w:tab w:val="num" w:pos="3360"/>
        </w:tabs>
        <w:ind w:left="3360" w:hanging="420"/>
      </w:pPr>
      <w:rPr>
        <w:rFonts w:ascii="Wingdings" w:hAnsi="Wingdings" w:hint="default"/>
      </w:rPr>
    </w:lvl>
    <w:lvl w:ilvl="8" w:tplc="D8B07A60" w:tentative="1">
      <w:start w:val="1"/>
      <w:numFmt w:val="bullet"/>
      <w:lvlText w:val=""/>
      <w:lvlJc w:val="left"/>
      <w:pPr>
        <w:tabs>
          <w:tab w:val="num" w:pos="3780"/>
        </w:tabs>
        <w:ind w:left="3780" w:hanging="420"/>
      </w:pPr>
      <w:rPr>
        <w:rFonts w:ascii="Wingdings" w:hAnsi="Wingdings" w:hint="default"/>
      </w:rPr>
    </w:lvl>
  </w:abstractNum>
  <w:abstractNum w:abstractNumId="28">
    <w:nsid w:val="6C247851"/>
    <w:multiLevelType w:val="hybridMultilevel"/>
    <w:tmpl w:val="125CD66E"/>
    <w:lvl w:ilvl="0" w:tplc="9864B2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6EF45860"/>
    <w:multiLevelType w:val="hybridMultilevel"/>
    <w:tmpl w:val="D6D67008"/>
    <w:lvl w:ilvl="0" w:tplc="04090011">
      <w:start w:val="1"/>
      <w:numFmt w:val="lowerLetter"/>
      <w:lvlText w:val="%1)"/>
      <w:lvlJc w:val="left"/>
      <w:pPr>
        <w:ind w:left="1265" w:hanging="420"/>
      </w:pPr>
    </w:lvl>
    <w:lvl w:ilvl="1" w:tplc="04090009" w:tentative="1">
      <w:start w:val="1"/>
      <w:numFmt w:val="lowerLetter"/>
      <w:lvlText w:val="%2)"/>
      <w:lvlJc w:val="left"/>
      <w:pPr>
        <w:ind w:left="1685" w:hanging="420"/>
      </w:pPr>
    </w:lvl>
    <w:lvl w:ilvl="2" w:tplc="04090005" w:tentative="1">
      <w:start w:val="1"/>
      <w:numFmt w:val="lowerRoman"/>
      <w:lvlText w:val="%3."/>
      <w:lvlJc w:val="right"/>
      <w:pPr>
        <w:ind w:left="2105" w:hanging="420"/>
      </w:pPr>
    </w:lvl>
    <w:lvl w:ilvl="3" w:tplc="04090001" w:tentative="1">
      <w:start w:val="1"/>
      <w:numFmt w:val="decimal"/>
      <w:lvlText w:val="%4."/>
      <w:lvlJc w:val="left"/>
      <w:pPr>
        <w:ind w:left="2525" w:hanging="420"/>
      </w:pPr>
    </w:lvl>
    <w:lvl w:ilvl="4" w:tplc="04090003" w:tentative="1">
      <w:start w:val="1"/>
      <w:numFmt w:val="lowerLetter"/>
      <w:lvlText w:val="%5)"/>
      <w:lvlJc w:val="left"/>
      <w:pPr>
        <w:ind w:left="2945" w:hanging="420"/>
      </w:pPr>
    </w:lvl>
    <w:lvl w:ilvl="5" w:tplc="04090005" w:tentative="1">
      <w:start w:val="1"/>
      <w:numFmt w:val="lowerRoman"/>
      <w:lvlText w:val="%6."/>
      <w:lvlJc w:val="right"/>
      <w:pPr>
        <w:ind w:left="3365" w:hanging="420"/>
      </w:pPr>
    </w:lvl>
    <w:lvl w:ilvl="6" w:tplc="04090001" w:tentative="1">
      <w:start w:val="1"/>
      <w:numFmt w:val="decimal"/>
      <w:lvlText w:val="%7."/>
      <w:lvlJc w:val="left"/>
      <w:pPr>
        <w:ind w:left="3785" w:hanging="420"/>
      </w:pPr>
    </w:lvl>
    <w:lvl w:ilvl="7" w:tplc="04090003" w:tentative="1">
      <w:start w:val="1"/>
      <w:numFmt w:val="lowerLetter"/>
      <w:lvlText w:val="%8)"/>
      <w:lvlJc w:val="left"/>
      <w:pPr>
        <w:ind w:left="4205" w:hanging="420"/>
      </w:pPr>
    </w:lvl>
    <w:lvl w:ilvl="8" w:tplc="04090005" w:tentative="1">
      <w:start w:val="1"/>
      <w:numFmt w:val="lowerRoman"/>
      <w:lvlText w:val="%9."/>
      <w:lvlJc w:val="right"/>
      <w:pPr>
        <w:ind w:left="4625" w:hanging="420"/>
      </w:pPr>
    </w:lvl>
  </w:abstractNum>
  <w:abstractNum w:abstractNumId="30">
    <w:nsid w:val="752E4236"/>
    <w:multiLevelType w:val="hybridMultilevel"/>
    <w:tmpl w:val="C21C2B82"/>
    <w:lvl w:ilvl="0" w:tplc="6F489866">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20"/>
  </w:num>
  <w:num w:numId="2">
    <w:abstractNumId w:val="1"/>
  </w:num>
  <w:num w:numId="3">
    <w:abstractNumId w:val="0"/>
  </w:num>
  <w:num w:numId="4">
    <w:abstractNumId w:val="20"/>
  </w:num>
  <w:num w:numId="5">
    <w:abstractNumId w:val="21"/>
  </w:num>
  <w:num w:numId="6">
    <w:abstractNumId w:val="11"/>
  </w:num>
  <w:num w:numId="7">
    <w:abstractNumId w:val="4"/>
  </w:num>
  <w:num w:numId="8">
    <w:abstractNumId w:val="7"/>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0"/>
  </w:num>
  <w:num w:numId="13">
    <w:abstractNumId w:val="18"/>
  </w:num>
  <w:num w:numId="14">
    <w:abstractNumId w:val="3"/>
  </w:num>
  <w:num w:numId="15">
    <w:abstractNumId w:val="2"/>
  </w:num>
  <w:num w:numId="16">
    <w:abstractNumId w:val="13"/>
  </w:num>
  <w:num w:numId="17">
    <w:abstractNumId w:val="17"/>
  </w:num>
  <w:num w:numId="18">
    <w:abstractNumId w:val="12"/>
  </w:num>
  <w:num w:numId="19">
    <w:abstractNumId w:val="19"/>
  </w:num>
  <w:num w:numId="20">
    <w:abstractNumId w:val="15"/>
  </w:num>
  <w:num w:numId="21">
    <w:abstractNumId w:val="29"/>
  </w:num>
  <w:num w:numId="22">
    <w:abstractNumId w:val="6"/>
  </w:num>
  <w:num w:numId="23">
    <w:abstractNumId w:val="16"/>
  </w:num>
  <w:num w:numId="24">
    <w:abstractNumId w:val="28"/>
  </w:num>
  <w:num w:numId="25">
    <w:abstractNumId w:val="27"/>
  </w:num>
  <w:num w:numId="26">
    <w:abstractNumId w:val="14"/>
  </w:num>
  <w:num w:numId="27">
    <w:abstractNumId w:val="24"/>
  </w:num>
  <w:num w:numId="28">
    <w:abstractNumId w:val="8"/>
  </w:num>
  <w:num w:numId="29">
    <w:abstractNumId w:val="5"/>
  </w:num>
  <w:num w:numId="30">
    <w:abstractNumId w:val="26"/>
  </w:num>
  <w:num w:numId="31">
    <w:abstractNumId w:val="25"/>
  </w:num>
  <w:num w:numId="32">
    <w:abstractNumId w:val="20"/>
  </w:num>
  <w:num w:numId="33">
    <w:abstractNumId w:val="20"/>
  </w:num>
  <w:num w:numId="34">
    <w:abstractNumId w:val="20"/>
  </w:num>
  <w:num w:numId="35">
    <w:abstractNumId w:val="20"/>
  </w:num>
  <w:num w:numId="36">
    <w:abstractNumId w:val="4"/>
  </w:num>
  <w:num w:numId="37">
    <w:abstractNumId w:val="10"/>
  </w:num>
  <w:num w:numId="38">
    <w:abstractNumId w:val="22"/>
  </w:num>
  <w:num w:numId="39">
    <w:abstractNumId w:val="4"/>
  </w:num>
  <w:num w:numId="40">
    <w:abstractNumId w:val="4"/>
    <w:lvlOverride w:ilvl="0">
      <w:startOverride w:val="2"/>
    </w:lvlOverride>
    <w:lvlOverride w:ilvl="1">
      <w:startOverride w:val="2"/>
    </w:lvlOverride>
  </w:num>
  <w:num w:numId="41">
    <w:abstractNumId w:val="4"/>
  </w:num>
  <w:num w:numId="42">
    <w:abstractNumId w:val="23"/>
  </w:num>
  <w:num w:numId="43">
    <w:abstractNumId w:val="9"/>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attachedTemplate r:id="rId1"/>
  <w:stylePaneFormatFilter w:val="3F01"/>
  <w:defaultTabStop w:val="425"/>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30722"/>
  </w:hdrShapeDefaults>
  <w:footnotePr>
    <w:footnote w:id="-1"/>
    <w:footnote w:id="0"/>
  </w:footnotePr>
  <w:endnotePr>
    <w:endnote w:id="-1"/>
    <w:endnote w:id="0"/>
  </w:endnotePr>
  <w:compat>
    <w:useFELayout/>
  </w:compat>
  <w:rsids>
    <w:rsidRoot w:val="005A284B"/>
    <w:rsid w:val="00000247"/>
    <w:rsid w:val="0000196D"/>
    <w:rsid w:val="00001F88"/>
    <w:rsid w:val="0000299E"/>
    <w:rsid w:val="00004852"/>
    <w:rsid w:val="00004918"/>
    <w:rsid w:val="000056D3"/>
    <w:rsid w:val="00006C38"/>
    <w:rsid w:val="00007740"/>
    <w:rsid w:val="00010324"/>
    <w:rsid w:val="000119B3"/>
    <w:rsid w:val="0001236C"/>
    <w:rsid w:val="00012FCF"/>
    <w:rsid w:val="000158E8"/>
    <w:rsid w:val="00017CEA"/>
    <w:rsid w:val="0002093E"/>
    <w:rsid w:val="00021F0F"/>
    <w:rsid w:val="00022671"/>
    <w:rsid w:val="000247CA"/>
    <w:rsid w:val="00024F23"/>
    <w:rsid w:val="00025DED"/>
    <w:rsid w:val="000305F3"/>
    <w:rsid w:val="0003223C"/>
    <w:rsid w:val="000330EB"/>
    <w:rsid w:val="000338E1"/>
    <w:rsid w:val="00035806"/>
    <w:rsid w:val="000363E7"/>
    <w:rsid w:val="000367D0"/>
    <w:rsid w:val="000404A8"/>
    <w:rsid w:val="0004095E"/>
    <w:rsid w:val="000410EC"/>
    <w:rsid w:val="00041CD2"/>
    <w:rsid w:val="00044977"/>
    <w:rsid w:val="00044C48"/>
    <w:rsid w:val="00044DE2"/>
    <w:rsid w:val="0004540F"/>
    <w:rsid w:val="00045874"/>
    <w:rsid w:val="00045E08"/>
    <w:rsid w:val="000462E7"/>
    <w:rsid w:val="000474F6"/>
    <w:rsid w:val="00047C02"/>
    <w:rsid w:val="00050097"/>
    <w:rsid w:val="00050968"/>
    <w:rsid w:val="000511EB"/>
    <w:rsid w:val="00051E24"/>
    <w:rsid w:val="00051F46"/>
    <w:rsid w:val="00052452"/>
    <w:rsid w:val="000528E3"/>
    <w:rsid w:val="00052CE6"/>
    <w:rsid w:val="00052EFE"/>
    <w:rsid w:val="000533CB"/>
    <w:rsid w:val="00053639"/>
    <w:rsid w:val="00054647"/>
    <w:rsid w:val="00056637"/>
    <w:rsid w:val="00056B9F"/>
    <w:rsid w:val="00056C51"/>
    <w:rsid w:val="00057B67"/>
    <w:rsid w:val="000601F4"/>
    <w:rsid w:val="00061EBF"/>
    <w:rsid w:val="00062BD9"/>
    <w:rsid w:val="00063308"/>
    <w:rsid w:val="00064435"/>
    <w:rsid w:val="0006479A"/>
    <w:rsid w:val="00065882"/>
    <w:rsid w:val="00066304"/>
    <w:rsid w:val="00067031"/>
    <w:rsid w:val="00067C4D"/>
    <w:rsid w:val="0007045A"/>
    <w:rsid w:val="00073215"/>
    <w:rsid w:val="000735F8"/>
    <w:rsid w:val="0007525B"/>
    <w:rsid w:val="000752C1"/>
    <w:rsid w:val="000756EE"/>
    <w:rsid w:val="00075B24"/>
    <w:rsid w:val="0007663B"/>
    <w:rsid w:val="00076B82"/>
    <w:rsid w:val="00077184"/>
    <w:rsid w:val="000771F7"/>
    <w:rsid w:val="0007772C"/>
    <w:rsid w:val="00077B37"/>
    <w:rsid w:val="00077C9A"/>
    <w:rsid w:val="000806E0"/>
    <w:rsid w:val="00082AFD"/>
    <w:rsid w:val="00082D46"/>
    <w:rsid w:val="00083210"/>
    <w:rsid w:val="000835E7"/>
    <w:rsid w:val="00083F33"/>
    <w:rsid w:val="00083F68"/>
    <w:rsid w:val="00085FD5"/>
    <w:rsid w:val="00086D06"/>
    <w:rsid w:val="00087753"/>
    <w:rsid w:val="00090ED4"/>
    <w:rsid w:val="000916EC"/>
    <w:rsid w:val="000920D9"/>
    <w:rsid w:val="00092BFA"/>
    <w:rsid w:val="00092FA2"/>
    <w:rsid w:val="00093801"/>
    <w:rsid w:val="00094FA0"/>
    <w:rsid w:val="000951EB"/>
    <w:rsid w:val="000952AB"/>
    <w:rsid w:val="00095465"/>
    <w:rsid w:val="00097276"/>
    <w:rsid w:val="000978F6"/>
    <w:rsid w:val="00097ECD"/>
    <w:rsid w:val="00097F9C"/>
    <w:rsid w:val="000A00A2"/>
    <w:rsid w:val="000A0831"/>
    <w:rsid w:val="000A1F22"/>
    <w:rsid w:val="000A24A4"/>
    <w:rsid w:val="000A27A1"/>
    <w:rsid w:val="000A308F"/>
    <w:rsid w:val="000A346D"/>
    <w:rsid w:val="000A42E5"/>
    <w:rsid w:val="000A4400"/>
    <w:rsid w:val="000A679E"/>
    <w:rsid w:val="000A7D5A"/>
    <w:rsid w:val="000B0309"/>
    <w:rsid w:val="000B35D7"/>
    <w:rsid w:val="000B4341"/>
    <w:rsid w:val="000B482B"/>
    <w:rsid w:val="000B483F"/>
    <w:rsid w:val="000B5240"/>
    <w:rsid w:val="000B5B94"/>
    <w:rsid w:val="000B6BE1"/>
    <w:rsid w:val="000B7207"/>
    <w:rsid w:val="000C04A2"/>
    <w:rsid w:val="000C088A"/>
    <w:rsid w:val="000C1762"/>
    <w:rsid w:val="000C2613"/>
    <w:rsid w:val="000C3A27"/>
    <w:rsid w:val="000C44D6"/>
    <w:rsid w:val="000C45E6"/>
    <w:rsid w:val="000C46B2"/>
    <w:rsid w:val="000C49F3"/>
    <w:rsid w:val="000C527C"/>
    <w:rsid w:val="000C52E7"/>
    <w:rsid w:val="000C5E8A"/>
    <w:rsid w:val="000C6142"/>
    <w:rsid w:val="000C6244"/>
    <w:rsid w:val="000D01BB"/>
    <w:rsid w:val="000D1BFA"/>
    <w:rsid w:val="000D248C"/>
    <w:rsid w:val="000D26A9"/>
    <w:rsid w:val="000D2B36"/>
    <w:rsid w:val="000D3120"/>
    <w:rsid w:val="000D319B"/>
    <w:rsid w:val="000D41EC"/>
    <w:rsid w:val="000D4356"/>
    <w:rsid w:val="000D73F7"/>
    <w:rsid w:val="000D7A55"/>
    <w:rsid w:val="000D7E1C"/>
    <w:rsid w:val="000E0480"/>
    <w:rsid w:val="000E0643"/>
    <w:rsid w:val="000E0E85"/>
    <w:rsid w:val="000E1ABE"/>
    <w:rsid w:val="000E24C9"/>
    <w:rsid w:val="000E31A4"/>
    <w:rsid w:val="000E347A"/>
    <w:rsid w:val="000E472C"/>
    <w:rsid w:val="000E4758"/>
    <w:rsid w:val="000E4EB9"/>
    <w:rsid w:val="000E5822"/>
    <w:rsid w:val="000E6BD2"/>
    <w:rsid w:val="000E6BD3"/>
    <w:rsid w:val="000E7149"/>
    <w:rsid w:val="000E734E"/>
    <w:rsid w:val="000E775D"/>
    <w:rsid w:val="000F0398"/>
    <w:rsid w:val="000F1C89"/>
    <w:rsid w:val="000F230C"/>
    <w:rsid w:val="000F4B9D"/>
    <w:rsid w:val="000F52F4"/>
    <w:rsid w:val="000F5803"/>
    <w:rsid w:val="000F6263"/>
    <w:rsid w:val="000F62AA"/>
    <w:rsid w:val="000F7EAE"/>
    <w:rsid w:val="0010035B"/>
    <w:rsid w:val="0010155B"/>
    <w:rsid w:val="001029BF"/>
    <w:rsid w:val="001030AF"/>
    <w:rsid w:val="00104283"/>
    <w:rsid w:val="0010442E"/>
    <w:rsid w:val="0010632A"/>
    <w:rsid w:val="0010632C"/>
    <w:rsid w:val="00106845"/>
    <w:rsid w:val="0010731A"/>
    <w:rsid w:val="0011342C"/>
    <w:rsid w:val="00113B0B"/>
    <w:rsid w:val="00114844"/>
    <w:rsid w:val="0011558C"/>
    <w:rsid w:val="00116360"/>
    <w:rsid w:val="00116AF2"/>
    <w:rsid w:val="00116FB0"/>
    <w:rsid w:val="00116FDE"/>
    <w:rsid w:val="00117505"/>
    <w:rsid w:val="00117F7A"/>
    <w:rsid w:val="00120E9E"/>
    <w:rsid w:val="00121641"/>
    <w:rsid w:val="00122C9C"/>
    <w:rsid w:val="00123C12"/>
    <w:rsid w:val="00123D3F"/>
    <w:rsid w:val="00124091"/>
    <w:rsid w:val="00124192"/>
    <w:rsid w:val="00125868"/>
    <w:rsid w:val="00126687"/>
    <w:rsid w:val="001266CA"/>
    <w:rsid w:val="00127332"/>
    <w:rsid w:val="0013050E"/>
    <w:rsid w:val="001306C3"/>
    <w:rsid w:val="00130EAA"/>
    <w:rsid w:val="0013112A"/>
    <w:rsid w:val="00132332"/>
    <w:rsid w:val="0013336E"/>
    <w:rsid w:val="00133904"/>
    <w:rsid w:val="00133980"/>
    <w:rsid w:val="00134103"/>
    <w:rsid w:val="00134981"/>
    <w:rsid w:val="00136254"/>
    <w:rsid w:val="00136602"/>
    <w:rsid w:val="00140547"/>
    <w:rsid w:val="00141998"/>
    <w:rsid w:val="001427A4"/>
    <w:rsid w:val="00143C0F"/>
    <w:rsid w:val="00144648"/>
    <w:rsid w:val="00144701"/>
    <w:rsid w:val="00144751"/>
    <w:rsid w:val="00145460"/>
    <w:rsid w:val="0014629C"/>
    <w:rsid w:val="00146A01"/>
    <w:rsid w:val="00147C5F"/>
    <w:rsid w:val="001502E8"/>
    <w:rsid w:val="0015460E"/>
    <w:rsid w:val="0015508E"/>
    <w:rsid w:val="00155D79"/>
    <w:rsid w:val="00155E02"/>
    <w:rsid w:val="001564C6"/>
    <w:rsid w:val="00156C70"/>
    <w:rsid w:val="00157673"/>
    <w:rsid w:val="00157DF9"/>
    <w:rsid w:val="00160F83"/>
    <w:rsid w:val="00161448"/>
    <w:rsid w:val="0016165A"/>
    <w:rsid w:val="00161789"/>
    <w:rsid w:val="00162498"/>
    <w:rsid w:val="0016350F"/>
    <w:rsid w:val="00164755"/>
    <w:rsid w:val="0016550C"/>
    <w:rsid w:val="001674D5"/>
    <w:rsid w:val="00170C76"/>
    <w:rsid w:val="00170FAF"/>
    <w:rsid w:val="0017197B"/>
    <w:rsid w:val="00174D94"/>
    <w:rsid w:val="00174EE7"/>
    <w:rsid w:val="00175C69"/>
    <w:rsid w:val="001761C9"/>
    <w:rsid w:val="001773AF"/>
    <w:rsid w:val="00177B11"/>
    <w:rsid w:val="00180D38"/>
    <w:rsid w:val="00180DBE"/>
    <w:rsid w:val="00181C30"/>
    <w:rsid w:val="0018208B"/>
    <w:rsid w:val="001826B6"/>
    <w:rsid w:val="00183034"/>
    <w:rsid w:val="00184937"/>
    <w:rsid w:val="00185221"/>
    <w:rsid w:val="0018583A"/>
    <w:rsid w:val="00186723"/>
    <w:rsid w:val="00186F3A"/>
    <w:rsid w:val="001877F7"/>
    <w:rsid w:val="0019049D"/>
    <w:rsid w:val="0019050B"/>
    <w:rsid w:val="00190750"/>
    <w:rsid w:val="00191569"/>
    <w:rsid w:val="00191F83"/>
    <w:rsid w:val="00192C68"/>
    <w:rsid w:val="00193260"/>
    <w:rsid w:val="0019564F"/>
    <w:rsid w:val="00196DD7"/>
    <w:rsid w:val="00196EF8"/>
    <w:rsid w:val="001A0162"/>
    <w:rsid w:val="001A06D7"/>
    <w:rsid w:val="001A0B45"/>
    <w:rsid w:val="001A1394"/>
    <w:rsid w:val="001A2271"/>
    <w:rsid w:val="001A33E9"/>
    <w:rsid w:val="001A3E02"/>
    <w:rsid w:val="001A4025"/>
    <w:rsid w:val="001A404B"/>
    <w:rsid w:val="001A4590"/>
    <w:rsid w:val="001A4611"/>
    <w:rsid w:val="001A4D58"/>
    <w:rsid w:val="001A7AAF"/>
    <w:rsid w:val="001A7B2E"/>
    <w:rsid w:val="001B02DF"/>
    <w:rsid w:val="001B186E"/>
    <w:rsid w:val="001B408B"/>
    <w:rsid w:val="001B653F"/>
    <w:rsid w:val="001B66B7"/>
    <w:rsid w:val="001B6AFC"/>
    <w:rsid w:val="001B717C"/>
    <w:rsid w:val="001B760A"/>
    <w:rsid w:val="001B79FD"/>
    <w:rsid w:val="001B7DFA"/>
    <w:rsid w:val="001C0250"/>
    <w:rsid w:val="001C1FC2"/>
    <w:rsid w:val="001C2198"/>
    <w:rsid w:val="001C2A62"/>
    <w:rsid w:val="001C37AA"/>
    <w:rsid w:val="001C3FE6"/>
    <w:rsid w:val="001C463D"/>
    <w:rsid w:val="001C4FBB"/>
    <w:rsid w:val="001C50F7"/>
    <w:rsid w:val="001C6ABE"/>
    <w:rsid w:val="001C761B"/>
    <w:rsid w:val="001C7CDC"/>
    <w:rsid w:val="001D130F"/>
    <w:rsid w:val="001D1375"/>
    <w:rsid w:val="001D18B5"/>
    <w:rsid w:val="001D23A6"/>
    <w:rsid w:val="001D23E2"/>
    <w:rsid w:val="001D334A"/>
    <w:rsid w:val="001D3813"/>
    <w:rsid w:val="001D3E26"/>
    <w:rsid w:val="001D4590"/>
    <w:rsid w:val="001D4818"/>
    <w:rsid w:val="001D543D"/>
    <w:rsid w:val="001D65D2"/>
    <w:rsid w:val="001D6BAF"/>
    <w:rsid w:val="001E0783"/>
    <w:rsid w:val="001E11FA"/>
    <w:rsid w:val="001E1EFD"/>
    <w:rsid w:val="001E2992"/>
    <w:rsid w:val="001E32F2"/>
    <w:rsid w:val="001E4D3E"/>
    <w:rsid w:val="001E5E99"/>
    <w:rsid w:val="001E67F5"/>
    <w:rsid w:val="001F0A46"/>
    <w:rsid w:val="001F264F"/>
    <w:rsid w:val="001F3ABB"/>
    <w:rsid w:val="001F4C17"/>
    <w:rsid w:val="001F5ABD"/>
    <w:rsid w:val="001F5BC3"/>
    <w:rsid w:val="001F5F4C"/>
    <w:rsid w:val="001F5F67"/>
    <w:rsid w:val="001F62E4"/>
    <w:rsid w:val="001F6A81"/>
    <w:rsid w:val="001F7A5E"/>
    <w:rsid w:val="00200F15"/>
    <w:rsid w:val="00202694"/>
    <w:rsid w:val="00202D5D"/>
    <w:rsid w:val="002034ED"/>
    <w:rsid w:val="002040E3"/>
    <w:rsid w:val="00205718"/>
    <w:rsid w:val="00205AB2"/>
    <w:rsid w:val="00205F92"/>
    <w:rsid w:val="002070E8"/>
    <w:rsid w:val="002077BA"/>
    <w:rsid w:val="0021099B"/>
    <w:rsid w:val="00213279"/>
    <w:rsid w:val="002133D3"/>
    <w:rsid w:val="00213CB3"/>
    <w:rsid w:val="002142C2"/>
    <w:rsid w:val="002144CA"/>
    <w:rsid w:val="002156DD"/>
    <w:rsid w:val="002157C4"/>
    <w:rsid w:val="00216EBF"/>
    <w:rsid w:val="00217ED4"/>
    <w:rsid w:val="00220D9B"/>
    <w:rsid w:val="002220E1"/>
    <w:rsid w:val="00222129"/>
    <w:rsid w:val="00222DB3"/>
    <w:rsid w:val="0022404E"/>
    <w:rsid w:val="002247DA"/>
    <w:rsid w:val="0022505F"/>
    <w:rsid w:val="002252D5"/>
    <w:rsid w:val="002252E2"/>
    <w:rsid w:val="002257CE"/>
    <w:rsid w:val="002303AF"/>
    <w:rsid w:val="0023105D"/>
    <w:rsid w:val="0023128B"/>
    <w:rsid w:val="002313FB"/>
    <w:rsid w:val="002314E3"/>
    <w:rsid w:val="002328C9"/>
    <w:rsid w:val="00233349"/>
    <w:rsid w:val="00234847"/>
    <w:rsid w:val="00235A20"/>
    <w:rsid w:val="00235A8D"/>
    <w:rsid w:val="00236904"/>
    <w:rsid w:val="00236B5E"/>
    <w:rsid w:val="00236D27"/>
    <w:rsid w:val="00240365"/>
    <w:rsid w:val="002419C1"/>
    <w:rsid w:val="0024252F"/>
    <w:rsid w:val="00242C70"/>
    <w:rsid w:val="00242D57"/>
    <w:rsid w:val="00243B64"/>
    <w:rsid w:val="00243BC1"/>
    <w:rsid w:val="00243F80"/>
    <w:rsid w:val="00244F31"/>
    <w:rsid w:val="0024666F"/>
    <w:rsid w:val="00246ED5"/>
    <w:rsid w:val="00247CE8"/>
    <w:rsid w:val="00247D94"/>
    <w:rsid w:val="00250C5E"/>
    <w:rsid w:val="00251159"/>
    <w:rsid w:val="002526E6"/>
    <w:rsid w:val="00253065"/>
    <w:rsid w:val="002532F5"/>
    <w:rsid w:val="00253753"/>
    <w:rsid w:val="00254064"/>
    <w:rsid w:val="00254336"/>
    <w:rsid w:val="002559E8"/>
    <w:rsid w:val="0025634E"/>
    <w:rsid w:val="00256584"/>
    <w:rsid w:val="00256C24"/>
    <w:rsid w:val="00257010"/>
    <w:rsid w:val="00257672"/>
    <w:rsid w:val="00257C4D"/>
    <w:rsid w:val="00260A29"/>
    <w:rsid w:val="00261EAC"/>
    <w:rsid w:val="00263B25"/>
    <w:rsid w:val="00263FB5"/>
    <w:rsid w:val="0026439F"/>
    <w:rsid w:val="00264803"/>
    <w:rsid w:val="00264E3F"/>
    <w:rsid w:val="00264E62"/>
    <w:rsid w:val="00265B1B"/>
    <w:rsid w:val="00265E69"/>
    <w:rsid w:val="0026713A"/>
    <w:rsid w:val="00267258"/>
    <w:rsid w:val="0026785D"/>
    <w:rsid w:val="002704A0"/>
    <w:rsid w:val="002718A5"/>
    <w:rsid w:val="00271C63"/>
    <w:rsid w:val="00272916"/>
    <w:rsid w:val="00274474"/>
    <w:rsid w:val="0027522E"/>
    <w:rsid w:val="002763BC"/>
    <w:rsid w:val="0027689D"/>
    <w:rsid w:val="0027712F"/>
    <w:rsid w:val="00277EFA"/>
    <w:rsid w:val="002801F3"/>
    <w:rsid w:val="00280221"/>
    <w:rsid w:val="0028075C"/>
    <w:rsid w:val="0028082A"/>
    <w:rsid w:val="00280B35"/>
    <w:rsid w:val="00280B81"/>
    <w:rsid w:val="00280C86"/>
    <w:rsid w:val="00280EB8"/>
    <w:rsid w:val="00281312"/>
    <w:rsid w:val="002818CA"/>
    <w:rsid w:val="00281908"/>
    <w:rsid w:val="00281F62"/>
    <w:rsid w:val="002835CD"/>
    <w:rsid w:val="00284547"/>
    <w:rsid w:val="00284C47"/>
    <w:rsid w:val="00284D4B"/>
    <w:rsid w:val="00285F53"/>
    <w:rsid w:val="00291184"/>
    <w:rsid w:val="00292A89"/>
    <w:rsid w:val="00294252"/>
    <w:rsid w:val="00294979"/>
    <w:rsid w:val="00295E9C"/>
    <w:rsid w:val="00297E19"/>
    <w:rsid w:val="00297EF3"/>
    <w:rsid w:val="002A035C"/>
    <w:rsid w:val="002A04A7"/>
    <w:rsid w:val="002A30CD"/>
    <w:rsid w:val="002A3FC3"/>
    <w:rsid w:val="002A4903"/>
    <w:rsid w:val="002A4E8D"/>
    <w:rsid w:val="002A4F32"/>
    <w:rsid w:val="002A5C4D"/>
    <w:rsid w:val="002A5E70"/>
    <w:rsid w:val="002A68B7"/>
    <w:rsid w:val="002A75DA"/>
    <w:rsid w:val="002A7DCD"/>
    <w:rsid w:val="002B1501"/>
    <w:rsid w:val="002B4E97"/>
    <w:rsid w:val="002B4F1D"/>
    <w:rsid w:val="002B50F4"/>
    <w:rsid w:val="002B63C2"/>
    <w:rsid w:val="002B770F"/>
    <w:rsid w:val="002B7C3F"/>
    <w:rsid w:val="002C00EB"/>
    <w:rsid w:val="002C049B"/>
    <w:rsid w:val="002C0FE3"/>
    <w:rsid w:val="002C1AA5"/>
    <w:rsid w:val="002C1B32"/>
    <w:rsid w:val="002C2B79"/>
    <w:rsid w:val="002C2BEC"/>
    <w:rsid w:val="002C5389"/>
    <w:rsid w:val="002C5C44"/>
    <w:rsid w:val="002C6073"/>
    <w:rsid w:val="002D02EF"/>
    <w:rsid w:val="002D0785"/>
    <w:rsid w:val="002D0863"/>
    <w:rsid w:val="002D0BCA"/>
    <w:rsid w:val="002D120E"/>
    <w:rsid w:val="002D2D00"/>
    <w:rsid w:val="002D2F38"/>
    <w:rsid w:val="002D3534"/>
    <w:rsid w:val="002D3B0F"/>
    <w:rsid w:val="002D41F0"/>
    <w:rsid w:val="002D42D1"/>
    <w:rsid w:val="002D452A"/>
    <w:rsid w:val="002D7111"/>
    <w:rsid w:val="002D7307"/>
    <w:rsid w:val="002D7393"/>
    <w:rsid w:val="002D7A82"/>
    <w:rsid w:val="002E0B63"/>
    <w:rsid w:val="002E10BC"/>
    <w:rsid w:val="002E34C1"/>
    <w:rsid w:val="002E4B24"/>
    <w:rsid w:val="002E5C21"/>
    <w:rsid w:val="002E7F54"/>
    <w:rsid w:val="002F0A65"/>
    <w:rsid w:val="002F2807"/>
    <w:rsid w:val="002F3071"/>
    <w:rsid w:val="002F3118"/>
    <w:rsid w:val="002F323A"/>
    <w:rsid w:val="002F389A"/>
    <w:rsid w:val="002F3EC1"/>
    <w:rsid w:val="002F4555"/>
    <w:rsid w:val="002F5691"/>
    <w:rsid w:val="002F5A08"/>
    <w:rsid w:val="002F6490"/>
    <w:rsid w:val="002F6A49"/>
    <w:rsid w:val="002F6A64"/>
    <w:rsid w:val="002F6BB4"/>
    <w:rsid w:val="00301335"/>
    <w:rsid w:val="003019E7"/>
    <w:rsid w:val="0030227A"/>
    <w:rsid w:val="00303040"/>
    <w:rsid w:val="00304289"/>
    <w:rsid w:val="0030656B"/>
    <w:rsid w:val="003076D2"/>
    <w:rsid w:val="00310A95"/>
    <w:rsid w:val="003141F9"/>
    <w:rsid w:val="003150AA"/>
    <w:rsid w:val="00315F51"/>
    <w:rsid w:val="00316960"/>
    <w:rsid w:val="00317036"/>
    <w:rsid w:val="003170E9"/>
    <w:rsid w:val="00317C4C"/>
    <w:rsid w:val="003212EC"/>
    <w:rsid w:val="00321402"/>
    <w:rsid w:val="00321B79"/>
    <w:rsid w:val="00321EA3"/>
    <w:rsid w:val="0032274D"/>
    <w:rsid w:val="003241D5"/>
    <w:rsid w:val="00324D44"/>
    <w:rsid w:val="003259BC"/>
    <w:rsid w:val="003259D6"/>
    <w:rsid w:val="003264B5"/>
    <w:rsid w:val="00326871"/>
    <w:rsid w:val="0032720D"/>
    <w:rsid w:val="00330ACC"/>
    <w:rsid w:val="0033157B"/>
    <w:rsid w:val="003317C3"/>
    <w:rsid w:val="00332DA0"/>
    <w:rsid w:val="003339A0"/>
    <w:rsid w:val="00333FB1"/>
    <w:rsid w:val="003342F9"/>
    <w:rsid w:val="003345AA"/>
    <w:rsid w:val="003346B9"/>
    <w:rsid w:val="003350C3"/>
    <w:rsid w:val="003365C2"/>
    <w:rsid w:val="00336774"/>
    <w:rsid w:val="0033686E"/>
    <w:rsid w:val="003368CF"/>
    <w:rsid w:val="0033751E"/>
    <w:rsid w:val="00337B1A"/>
    <w:rsid w:val="00337E2B"/>
    <w:rsid w:val="003409F8"/>
    <w:rsid w:val="00340B44"/>
    <w:rsid w:val="00340EF5"/>
    <w:rsid w:val="00340F6D"/>
    <w:rsid w:val="00341CB4"/>
    <w:rsid w:val="00342D5D"/>
    <w:rsid w:val="0034451F"/>
    <w:rsid w:val="00345229"/>
    <w:rsid w:val="0034546E"/>
    <w:rsid w:val="00345805"/>
    <w:rsid w:val="003468FD"/>
    <w:rsid w:val="00346C61"/>
    <w:rsid w:val="003471D2"/>
    <w:rsid w:val="00347210"/>
    <w:rsid w:val="00350595"/>
    <w:rsid w:val="003512DF"/>
    <w:rsid w:val="003524FC"/>
    <w:rsid w:val="00352BC6"/>
    <w:rsid w:val="00352D1C"/>
    <w:rsid w:val="00353228"/>
    <w:rsid w:val="00354422"/>
    <w:rsid w:val="00355CBE"/>
    <w:rsid w:val="00356183"/>
    <w:rsid w:val="00357B0F"/>
    <w:rsid w:val="003627D5"/>
    <w:rsid w:val="00363F89"/>
    <w:rsid w:val="00364BBB"/>
    <w:rsid w:val="00365DFD"/>
    <w:rsid w:val="003661F7"/>
    <w:rsid w:val="0036634C"/>
    <w:rsid w:val="0036658E"/>
    <w:rsid w:val="0036676C"/>
    <w:rsid w:val="003672C4"/>
    <w:rsid w:val="00367445"/>
    <w:rsid w:val="00367779"/>
    <w:rsid w:val="003703E8"/>
    <w:rsid w:val="00370460"/>
    <w:rsid w:val="00370A0F"/>
    <w:rsid w:val="0037204E"/>
    <w:rsid w:val="0037436F"/>
    <w:rsid w:val="003748E7"/>
    <w:rsid w:val="00375DFE"/>
    <w:rsid w:val="00377242"/>
    <w:rsid w:val="003774D5"/>
    <w:rsid w:val="00380BA2"/>
    <w:rsid w:val="003811DD"/>
    <w:rsid w:val="00382121"/>
    <w:rsid w:val="0038281D"/>
    <w:rsid w:val="00382F48"/>
    <w:rsid w:val="003831C3"/>
    <w:rsid w:val="00383855"/>
    <w:rsid w:val="00384A56"/>
    <w:rsid w:val="00384AE3"/>
    <w:rsid w:val="00387343"/>
    <w:rsid w:val="0038741A"/>
    <w:rsid w:val="0039049A"/>
    <w:rsid w:val="003919F1"/>
    <w:rsid w:val="00392E4D"/>
    <w:rsid w:val="00394B7B"/>
    <w:rsid w:val="00395127"/>
    <w:rsid w:val="003956DE"/>
    <w:rsid w:val="003959BB"/>
    <w:rsid w:val="00396167"/>
    <w:rsid w:val="00397364"/>
    <w:rsid w:val="003975FA"/>
    <w:rsid w:val="003A1C11"/>
    <w:rsid w:val="003A3DF1"/>
    <w:rsid w:val="003A42A5"/>
    <w:rsid w:val="003A45AD"/>
    <w:rsid w:val="003A54EE"/>
    <w:rsid w:val="003A6166"/>
    <w:rsid w:val="003A61F6"/>
    <w:rsid w:val="003A6672"/>
    <w:rsid w:val="003A6890"/>
    <w:rsid w:val="003A6B31"/>
    <w:rsid w:val="003A7ACD"/>
    <w:rsid w:val="003A7B58"/>
    <w:rsid w:val="003A7E72"/>
    <w:rsid w:val="003A7F82"/>
    <w:rsid w:val="003B064B"/>
    <w:rsid w:val="003B1398"/>
    <w:rsid w:val="003B1636"/>
    <w:rsid w:val="003B1773"/>
    <w:rsid w:val="003B2228"/>
    <w:rsid w:val="003B2693"/>
    <w:rsid w:val="003B3438"/>
    <w:rsid w:val="003B45B8"/>
    <w:rsid w:val="003B4895"/>
    <w:rsid w:val="003B4D78"/>
    <w:rsid w:val="003B5715"/>
    <w:rsid w:val="003B5C82"/>
    <w:rsid w:val="003B7FC3"/>
    <w:rsid w:val="003C01F4"/>
    <w:rsid w:val="003C04E1"/>
    <w:rsid w:val="003C1F48"/>
    <w:rsid w:val="003C4D52"/>
    <w:rsid w:val="003C4EEE"/>
    <w:rsid w:val="003C4F2B"/>
    <w:rsid w:val="003C5BCD"/>
    <w:rsid w:val="003C5E94"/>
    <w:rsid w:val="003C6F17"/>
    <w:rsid w:val="003C791A"/>
    <w:rsid w:val="003C7B3A"/>
    <w:rsid w:val="003D01D0"/>
    <w:rsid w:val="003D2CB2"/>
    <w:rsid w:val="003D3304"/>
    <w:rsid w:val="003D3AF5"/>
    <w:rsid w:val="003D3B0A"/>
    <w:rsid w:val="003D4194"/>
    <w:rsid w:val="003D626F"/>
    <w:rsid w:val="003E17A1"/>
    <w:rsid w:val="003E2599"/>
    <w:rsid w:val="003E4406"/>
    <w:rsid w:val="003E492C"/>
    <w:rsid w:val="003E54C3"/>
    <w:rsid w:val="003E6B8E"/>
    <w:rsid w:val="003E705C"/>
    <w:rsid w:val="003F0AFA"/>
    <w:rsid w:val="003F19E7"/>
    <w:rsid w:val="003F342A"/>
    <w:rsid w:val="003F3536"/>
    <w:rsid w:val="003F3738"/>
    <w:rsid w:val="003F40AC"/>
    <w:rsid w:val="003F4726"/>
    <w:rsid w:val="003F545C"/>
    <w:rsid w:val="003F5EC9"/>
    <w:rsid w:val="003F6CE8"/>
    <w:rsid w:val="003F6E28"/>
    <w:rsid w:val="003F7BE9"/>
    <w:rsid w:val="004006AB"/>
    <w:rsid w:val="004008A0"/>
    <w:rsid w:val="004010F5"/>
    <w:rsid w:val="00403DA4"/>
    <w:rsid w:val="00406EBB"/>
    <w:rsid w:val="004079F1"/>
    <w:rsid w:val="00407E41"/>
    <w:rsid w:val="00411B88"/>
    <w:rsid w:val="00411BC9"/>
    <w:rsid w:val="00414191"/>
    <w:rsid w:val="0041424E"/>
    <w:rsid w:val="00414D9C"/>
    <w:rsid w:val="00415D82"/>
    <w:rsid w:val="004161B0"/>
    <w:rsid w:val="00416D8C"/>
    <w:rsid w:val="004200C1"/>
    <w:rsid w:val="00420672"/>
    <w:rsid w:val="0042084B"/>
    <w:rsid w:val="004209D3"/>
    <w:rsid w:val="00420B83"/>
    <w:rsid w:val="00424C66"/>
    <w:rsid w:val="00425975"/>
    <w:rsid w:val="00426151"/>
    <w:rsid w:val="00427477"/>
    <w:rsid w:val="00431398"/>
    <w:rsid w:val="004328CF"/>
    <w:rsid w:val="00433806"/>
    <w:rsid w:val="00433B6F"/>
    <w:rsid w:val="00433C01"/>
    <w:rsid w:val="00434009"/>
    <w:rsid w:val="004343F2"/>
    <w:rsid w:val="00434FB3"/>
    <w:rsid w:val="00435156"/>
    <w:rsid w:val="0043628F"/>
    <w:rsid w:val="00441BEE"/>
    <w:rsid w:val="00443873"/>
    <w:rsid w:val="004442A4"/>
    <w:rsid w:val="00445012"/>
    <w:rsid w:val="00445094"/>
    <w:rsid w:val="00445E98"/>
    <w:rsid w:val="0044636F"/>
    <w:rsid w:val="00447820"/>
    <w:rsid w:val="00447916"/>
    <w:rsid w:val="004502E7"/>
    <w:rsid w:val="00450B32"/>
    <w:rsid w:val="004529ED"/>
    <w:rsid w:val="00453F1D"/>
    <w:rsid w:val="00454136"/>
    <w:rsid w:val="0045525C"/>
    <w:rsid w:val="00456242"/>
    <w:rsid w:val="00456570"/>
    <w:rsid w:val="00457857"/>
    <w:rsid w:val="00457FF7"/>
    <w:rsid w:val="00460B0A"/>
    <w:rsid w:val="00461074"/>
    <w:rsid w:val="004626A1"/>
    <w:rsid w:val="00463254"/>
    <w:rsid w:val="004634DF"/>
    <w:rsid w:val="00463BAF"/>
    <w:rsid w:val="004649E6"/>
    <w:rsid w:val="00465E82"/>
    <w:rsid w:val="0046789F"/>
    <w:rsid w:val="004704DA"/>
    <w:rsid w:val="00470921"/>
    <w:rsid w:val="00471254"/>
    <w:rsid w:val="00471278"/>
    <w:rsid w:val="00471566"/>
    <w:rsid w:val="00472650"/>
    <w:rsid w:val="00473C84"/>
    <w:rsid w:val="00473D10"/>
    <w:rsid w:val="00473DF2"/>
    <w:rsid w:val="0047400D"/>
    <w:rsid w:val="00476028"/>
    <w:rsid w:val="004763F9"/>
    <w:rsid w:val="00476A78"/>
    <w:rsid w:val="00477F2B"/>
    <w:rsid w:val="004800FC"/>
    <w:rsid w:val="004802A0"/>
    <w:rsid w:val="00480F5B"/>
    <w:rsid w:val="004814DC"/>
    <w:rsid w:val="00482F6B"/>
    <w:rsid w:val="004838C7"/>
    <w:rsid w:val="00483BC2"/>
    <w:rsid w:val="00483FCA"/>
    <w:rsid w:val="00484110"/>
    <w:rsid w:val="004857D2"/>
    <w:rsid w:val="0048588E"/>
    <w:rsid w:val="004867C6"/>
    <w:rsid w:val="004869FE"/>
    <w:rsid w:val="00494614"/>
    <w:rsid w:val="00494E80"/>
    <w:rsid w:val="004952CE"/>
    <w:rsid w:val="004954B9"/>
    <w:rsid w:val="00495534"/>
    <w:rsid w:val="00495BF9"/>
    <w:rsid w:val="004964AC"/>
    <w:rsid w:val="004975EB"/>
    <w:rsid w:val="00497705"/>
    <w:rsid w:val="00497A2F"/>
    <w:rsid w:val="004A074C"/>
    <w:rsid w:val="004A0A48"/>
    <w:rsid w:val="004A11E9"/>
    <w:rsid w:val="004A22A6"/>
    <w:rsid w:val="004A4CC4"/>
    <w:rsid w:val="004A57AE"/>
    <w:rsid w:val="004A685D"/>
    <w:rsid w:val="004A6A80"/>
    <w:rsid w:val="004B141D"/>
    <w:rsid w:val="004B14AB"/>
    <w:rsid w:val="004B2280"/>
    <w:rsid w:val="004B2BB9"/>
    <w:rsid w:val="004B3C70"/>
    <w:rsid w:val="004B4477"/>
    <w:rsid w:val="004B7485"/>
    <w:rsid w:val="004C16AA"/>
    <w:rsid w:val="004C4DE1"/>
    <w:rsid w:val="004C5C59"/>
    <w:rsid w:val="004C766A"/>
    <w:rsid w:val="004C7B9E"/>
    <w:rsid w:val="004D07F0"/>
    <w:rsid w:val="004D1C4A"/>
    <w:rsid w:val="004D1F46"/>
    <w:rsid w:val="004D2592"/>
    <w:rsid w:val="004D2FA9"/>
    <w:rsid w:val="004D5B92"/>
    <w:rsid w:val="004D5E50"/>
    <w:rsid w:val="004D5F33"/>
    <w:rsid w:val="004D6D1E"/>
    <w:rsid w:val="004D7121"/>
    <w:rsid w:val="004D7139"/>
    <w:rsid w:val="004D7E03"/>
    <w:rsid w:val="004E1816"/>
    <w:rsid w:val="004E27DA"/>
    <w:rsid w:val="004E2ABA"/>
    <w:rsid w:val="004E3281"/>
    <w:rsid w:val="004E3A61"/>
    <w:rsid w:val="004E4A51"/>
    <w:rsid w:val="004E50C7"/>
    <w:rsid w:val="004E5305"/>
    <w:rsid w:val="004E532F"/>
    <w:rsid w:val="004E5548"/>
    <w:rsid w:val="004E554A"/>
    <w:rsid w:val="004E5AB1"/>
    <w:rsid w:val="004E686A"/>
    <w:rsid w:val="004F03A2"/>
    <w:rsid w:val="004F07F2"/>
    <w:rsid w:val="004F0B17"/>
    <w:rsid w:val="004F1016"/>
    <w:rsid w:val="004F1DFB"/>
    <w:rsid w:val="004F290C"/>
    <w:rsid w:val="004F3190"/>
    <w:rsid w:val="004F4BD2"/>
    <w:rsid w:val="004F5B95"/>
    <w:rsid w:val="004F5F85"/>
    <w:rsid w:val="004F6682"/>
    <w:rsid w:val="004F6BD9"/>
    <w:rsid w:val="00501706"/>
    <w:rsid w:val="00502E09"/>
    <w:rsid w:val="00502F82"/>
    <w:rsid w:val="00503809"/>
    <w:rsid w:val="0050453F"/>
    <w:rsid w:val="005054C8"/>
    <w:rsid w:val="0050595E"/>
    <w:rsid w:val="005059C9"/>
    <w:rsid w:val="005061E2"/>
    <w:rsid w:val="00506ED5"/>
    <w:rsid w:val="00510640"/>
    <w:rsid w:val="00510729"/>
    <w:rsid w:val="00510DD5"/>
    <w:rsid w:val="00511C04"/>
    <w:rsid w:val="00511FFC"/>
    <w:rsid w:val="00512330"/>
    <w:rsid w:val="005125E6"/>
    <w:rsid w:val="00514355"/>
    <w:rsid w:val="005148A8"/>
    <w:rsid w:val="00514A87"/>
    <w:rsid w:val="00515346"/>
    <w:rsid w:val="005163C6"/>
    <w:rsid w:val="00516B31"/>
    <w:rsid w:val="00517EB0"/>
    <w:rsid w:val="00520AE1"/>
    <w:rsid w:val="00520D1F"/>
    <w:rsid w:val="00522919"/>
    <w:rsid w:val="00524277"/>
    <w:rsid w:val="00524A86"/>
    <w:rsid w:val="00524B5D"/>
    <w:rsid w:val="0052540A"/>
    <w:rsid w:val="005254D2"/>
    <w:rsid w:val="00525A73"/>
    <w:rsid w:val="00525F6A"/>
    <w:rsid w:val="005263A8"/>
    <w:rsid w:val="00530F87"/>
    <w:rsid w:val="00532989"/>
    <w:rsid w:val="00534CAA"/>
    <w:rsid w:val="00535996"/>
    <w:rsid w:val="00535E8E"/>
    <w:rsid w:val="00536258"/>
    <w:rsid w:val="00536BAA"/>
    <w:rsid w:val="005379A9"/>
    <w:rsid w:val="005379B7"/>
    <w:rsid w:val="00541DC7"/>
    <w:rsid w:val="00541F40"/>
    <w:rsid w:val="00542123"/>
    <w:rsid w:val="00543E59"/>
    <w:rsid w:val="005450CB"/>
    <w:rsid w:val="00545C24"/>
    <w:rsid w:val="00546961"/>
    <w:rsid w:val="00547823"/>
    <w:rsid w:val="00551F38"/>
    <w:rsid w:val="00552484"/>
    <w:rsid w:val="005525B1"/>
    <w:rsid w:val="0055367A"/>
    <w:rsid w:val="00553E9A"/>
    <w:rsid w:val="005546E4"/>
    <w:rsid w:val="00554812"/>
    <w:rsid w:val="005560FC"/>
    <w:rsid w:val="005563F8"/>
    <w:rsid w:val="00556A53"/>
    <w:rsid w:val="00557482"/>
    <w:rsid w:val="00557E50"/>
    <w:rsid w:val="00560F4D"/>
    <w:rsid w:val="00561335"/>
    <w:rsid w:val="00561620"/>
    <w:rsid w:val="00562E77"/>
    <w:rsid w:val="005657F9"/>
    <w:rsid w:val="005659C7"/>
    <w:rsid w:val="00565FC5"/>
    <w:rsid w:val="0056672A"/>
    <w:rsid w:val="00566906"/>
    <w:rsid w:val="00566961"/>
    <w:rsid w:val="00566AB8"/>
    <w:rsid w:val="005673A8"/>
    <w:rsid w:val="005711E2"/>
    <w:rsid w:val="00572716"/>
    <w:rsid w:val="005732BA"/>
    <w:rsid w:val="005747BB"/>
    <w:rsid w:val="00574A8D"/>
    <w:rsid w:val="0057504D"/>
    <w:rsid w:val="00577271"/>
    <w:rsid w:val="00580F6D"/>
    <w:rsid w:val="00581F7F"/>
    <w:rsid w:val="00582043"/>
    <w:rsid w:val="005823C4"/>
    <w:rsid w:val="005847F6"/>
    <w:rsid w:val="005857C5"/>
    <w:rsid w:val="00586452"/>
    <w:rsid w:val="0058783B"/>
    <w:rsid w:val="005879EB"/>
    <w:rsid w:val="00590588"/>
    <w:rsid w:val="0059091B"/>
    <w:rsid w:val="00590CE4"/>
    <w:rsid w:val="00590D85"/>
    <w:rsid w:val="00590EFF"/>
    <w:rsid w:val="00592D24"/>
    <w:rsid w:val="00593994"/>
    <w:rsid w:val="00594417"/>
    <w:rsid w:val="00595333"/>
    <w:rsid w:val="0059620D"/>
    <w:rsid w:val="005973DC"/>
    <w:rsid w:val="00597847"/>
    <w:rsid w:val="00597CED"/>
    <w:rsid w:val="005A0402"/>
    <w:rsid w:val="005A2561"/>
    <w:rsid w:val="005A26A6"/>
    <w:rsid w:val="005A284B"/>
    <w:rsid w:val="005A31E6"/>
    <w:rsid w:val="005A332E"/>
    <w:rsid w:val="005A3E69"/>
    <w:rsid w:val="005A4A1A"/>
    <w:rsid w:val="005A4E05"/>
    <w:rsid w:val="005A5B4F"/>
    <w:rsid w:val="005A5E74"/>
    <w:rsid w:val="005A6036"/>
    <w:rsid w:val="005A6DF6"/>
    <w:rsid w:val="005A6E39"/>
    <w:rsid w:val="005A71C0"/>
    <w:rsid w:val="005A7FEF"/>
    <w:rsid w:val="005B04E4"/>
    <w:rsid w:val="005B10D4"/>
    <w:rsid w:val="005B1CD1"/>
    <w:rsid w:val="005B1FE3"/>
    <w:rsid w:val="005B2B2D"/>
    <w:rsid w:val="005B2BFC"/>
    <w:rsid w:val="005B2FF1"/>
    <w:rsid w:val="005B42A7"/>
    <w:rsid w:val="005B4949"/>
    <w:rsid w:val="005B5E3E"/>
    <w:rsid w:val="005B60AE"/>
    <w:rsid w:val="005B6B76"/>
    <w:rsid w:val="005B77E8"/>
    <w:rsid w:val="005C1155"/>
    <w:rsid w:val="005C1FB0"/>
    <w:rsid w:val="005C200B"/>
    <w:rsid w:val="005C28B6"/>
    <w:rsid w:val="005C2CEA"/>
    <w:rsid w:val="005C2DFE"/>
    <w:rsid w:val="005C634A"/>
    <w:rsid w:val="005C671B"/>
    <w:rsid w:val="005D1C77"/>
    <w:rsid w:val="005D3188"/>
    <w:rsid w:val="005D350B"/>
    <w:rsid w:val="005D36D5"/>
    <w:rsid w:val="005D3914"/>
    <w:rsid w:val="005D4433"/>
    <w:rsid w:val="005D4557"/>
    <w:rsid w:val="005D55E5"/>
    <w:rsid w:val="005D5C6F"/>
    <w:rsid w:val="005D61FB"/>
    <w:rsid w:val="005D6AB8"/>
    <w:rsid w:val="005D73CA"/>
    <w:rsid w:val="005D768B"/>
    <w:rsid w:val="005E09AD"/>
    <w:rsid w:val="005E1C91"/>
    <w:rsid w:val="005E1D38"/>
    <w:rsid w:val="005E27E6"/>
    <w:rsid w:val="005E2E82"/>
    <w:rsid w:val="005E4D5F"/>
    <w:rsid w:val="005E50BD"/>
    <w:rsid w:val="005E566C"/>
    <w:rsid w:val="005E6BC8"/>
    <w:rsid w:val="005E6D27"/>
    <w:rsid w:val="005E6D5B"/>
    <w:rsid w:val="005E7A7C"/>
    <w:rsid w:val="005E7CE5"/>
    <w:rsid w:val="005F025C"/>
    <w:rsid w:val="005F0DC2"/>
    <w:rsid w:val="005F0E40"/>
    <w:rsid w:val="005F16D8"/>
    <w:rsid w:val="005F293C"/>
    <w:rsid w:val="005F5648"/>
    <w:rsid w:val="005F5F43"/>
    <w:rsid w:val="005F6DEA"/>
    <w:rsid w:val="005F741B"/>
    <w:rsid w:val="0060116B"/>
    <w:rsid w:val="00601642"/>
    <w:rsid w:val="0060177C"/>
    <w:rsid w:val="006019A1"/>
    <w:rsid w:val="00603BCD"/>
    <w:rsid w:val="006059B9"/>
    <w:rsid w:val="00606138"/>
    <w:rsid w:val="0060698C"/>
    <w:rsid w:val="00606A11"/>
    <w:rsid w:val="00607B63"/>
    <w:rsid w:val="00607CD0"/>
    <w:rsid w:val="00607EB8"/>
    <w:rsid w:val="00607F01"/>
    <w:rsid w:val="00611A69"/>
    <w:rsid w:val="006123F6"/>
    <w:rsid w:val="006130E3"/>
    <w:rsid w:val="0061335B"/>
    <w:rsid w:val="0061398C"/>
    <w:rsid w:val="00613B01"/>
    <w:rsid w:val="006152D5"/>
    <w:rsid w:val="00615337"/>
    <w:rsid w:val="0061704E"/>
    <w:rsid w:val="0061727E"/>
    <w:rsid w:val="006172FA"/>
    <w:rsid w:val="00617700"/>
    <w:rsid w:val="006205D7"/>
    <w:rsid w:val="00620660"/>
    <w:rsid w:val="00620D09"/>
    <w:rsid w:val="00621CF5"/>
    <w:rsid w:val="00621F7A"/>
    <w:rsid w:val="0062251B"/>
    <w:rsid w:val="006226DB"/>
    <w:rsid w:val="00622FF3"/>
    <w:rsid w:val="006234BB"/>
    <w:rsid w:val="0062402F"/>
    <w:rsid w:val="00624EE0"/>
    <w:rsid w:val="006261F6"/>
    <w:rsid w:val="006262EF"/>
    <w:rsid w:val="006264F7"/>
    <w:rsid w:val="00627ED8"/>
    <w:rsid w:val="00630D1D"/>
    <w:rsid w:val="00631F08"/>
    <w:rsid w:val="00632BCC"/>
    <w:rsid w:val="006346A7"/>
    <w:rsid w:val="0063525E"/>
    <w:rsid w:val="00635E65"/>
    <w:rsid w:val="006362FA"/>
    <w:rsid w:val="006378EF"/>
    <w:rsid w:val="00640E98"/>
    <w:rsid w:val="00640F1D"/>
    <w:rsid w:val="00642730"/>
    <w:rsid w:val="00642A65"/>
    <w:rsid w:val="00642EDE"/>
    <w:rsid w:val="0064490A"/>
    <w:rsid w:val="00644EA6"/>
    <w:rsid w:val="006452F1"/>
    <w:rsid w:val="00645C6C"/>
    <w:rsid w:val="00645EF4"/>
    <w:rsid w:val="00647DA3"/>
    <w:rsid w:val="00647DC6"/>
    <w:rsid w:val="006502F7"/>
    <w:rsid w:val="00651BE3"/>
    <w:rsid w:val="006523C6"/>
    <w:rsid w:val="00654B5F"/>
    <w:rsid w:val="00655E1A"/>
    <w:rsid w:val="00657223"/>
    <w:rsid w:val="00657B75"/>
    <w:rsid w:val="00657F5D"/>
    <w:rsid w:val="006601A4"/>
    <w:rsid w:val="006601D0"/>
    <w:rsid w:val="00660BD9"/>
    <w:rsid w:val="00661D74"/>
    <w:rsid w:val="00662434"/>
    <w:rsid w:val="00662516"/>
    <w:rsid w:val="00663679"/>
    <w:rsid w:val="006645A6"/>
    <w:rsid w:val="00666157"/>
    <w:rsid w:val="0066670B"/>
    <w:rsid w:val="006668F9"/>
    <w:rsid w:val="006671E4"/>
    <w:rsid w:val="00670516"/>
    <w:rsid w:val="00671884"/>
    <w:rsid w:val="00671A4D"/>
    <w:rsid w:val="00671B82"/>
    <w:rsid w:val="00671EC9"/>
    <w:rsid w:val="00673BBD"/>
    <w:rsid w:val="00673FFC"/>
    <w:rsid w:val="00674416"/>
    <w:rsid w:val="00674BDD"/>
    <w:rsid w:val="00675222"/>
    <w:rsid w:val="006761DF"/>
    <w:rsid w:val="006765C5"/>
    <w:rsid w:val="00676B3C"/>
    <w:rsid w:val="00677038"/>
    <w:rsid w:val="0067754C"/>
    <w:rsid w:val="00677A1E"/>
    <w:rsid w:val="0068270C"/>
    <w:rsid w:val="00684C0D"/>
    <w:rsid w:val="0068560E"/>
    <w:rsid w:val="00687157"/>
    <w:rsid w:val="006877CD"/>
    <w:rsid w:val="00690719"/>
    <w:rsid w:val="0069105F"/>
    <w:rsid w:val="006913C0"/>
    <w:rsid w:val="00691A93"/>
    <w:rsid w:val="00692A4F"/>
    <w:rsid w:val="00692F70"/>
    <w:rsid w:val="00694301"/>
    <w:rsid w:val="00694B24"/>
    <w:rsid w:val="00694BCF"/>
    <w:rsid w:val="00695057"/>
    <w:rsid w:val="00697100"/>
    <w:rsid w:val="006977CD"/>
    <w:rsid w:val="00697B81"/>
    <w:rsid w:val="006A042D"/>
    <w:rsid w:val="006A085D"/>
    <w:rsid w:val="006A0D0E"/>
    <w:rsid w:val="006A1DE7"/>
    <w:rsid w:val="006A2E7C"/>
    <w:rsid w:val="006A3196"/>
    <w:rsid w:val="006A471E"/>
    <w:rsid w:val="006A4A53"/>
    <w:rsid w:val="006A6047"/>
    <w:rsid w:val="006A6F26"/>
    <w:rsid w:val="006A72F1"/>
    <w:rsid w:val="006A739F"/>
    <w:rsid w:val="006B2C51"/>
    <w:rsid w:val="006B2CAE"/>
    <w:rsid w:val="006B2DBE"/>
    <w:rsid w:val="006B36B7"/>
    <w:rsid w:val="006B4948"/>
    <w:rsid w:val="006B4975"/>
    <w:rsid w:val="006B4C21"/>
    <w:rsid w:val="006B5705"/>
    <w:rsid w:val="006B6E48"/>
    <w:rsid w:val="006C0179"/>
    <w:rsid w:val="006C0AE3"/>
    <w:rsid w:val="006C0B56"/>
    <w:rsid w:val="006C0D96"/>
    <w:rsid w:val="006C0E3B"/>
    <w:rsid w:val="006C1095"/>
    <w:rsid w:val="006C2CB2"/>
    <w:rsid w:val="006C3A84"/>
    <w:rsid w:val="006C3F1E"/>
    <w:rsid w:val="006C40BB"/>
    <w:rsid w:val="006C4708"/>
    <w:rsid w:val="006C6598"/>
    <w:rsid w:val="006C692F"/>
    <w:rsid w:val="006D14C4"/>
    <w:rsid w:val="006D212C"/>
    <w:rsid w:val="006D28B3"/>
    <w:rsid w:val="006D37A8"/>
    <w:rsid w:val="006D4FDC"/>
    <w:rsid w:val="006D795A"/>
    <w:rsid w:val="006E0B57"/>
    <w:rsid w:val="006E28FA"/>
    <w:rsid w:val="006E3060"/>
    <w:rsid w:val="006E3337"/>
    <w:rsid w:val="006E3C24"/>
    <w:rsid w:val="006E3E4A"/>
    <w:rsid w:val="006E4D3F"/>
    <w:rsid w:val="006E50D5"/>
    <w:rsid w:val="006E5212"/>
    <w:rsid w:val="006E6CD6"/>
    <w:rsid w:val="006E749C"/>
    <w:rsid w:val="006E7978"/>
    <w:rsid w:val="006E7D9C"/>
    <w:rsid w:val="006F04C5"/>
    <w:rsid w:val="006F071A"/>
    <w:rsid w:val="006F14B9"/>
    <w:rsid w:val="006F1D2D"/>
    <w:rsid w:val="006F1FFD"/>
    <w:rsid w:val="006F4973"/>
    <w:rsid w:val="006F5510"/>
    <w:rsid w:val="006F5534"/>
    <w:rsid w:val="006F6EB6"/>
    <w:rsid w:val="006F7C51"/>
    <w:rsid w:val="006F7D9A"/>
    <w:rsid w:val="0070060B"/>
    <w:rsid w:val="007009C9"/>
    <w:rsid w:val="00701A14"/>
    <w:rsid w:val="00702943"/>
    <w:rsid w:val="00702BB2"/>
    <w:rsid w:val="00702CE2"/>
    <w:rsid w:val="00702EE0"/>
    <w:rsid w:val="00704A11"/>
    <w:rsid w:val="007072B2"/>
    <w:rsid w:val="00710A19"/>
    <w:rsid w:val="00710DC3"/>
    <w:rsid w:val="0071141F"/>
    <w:rsid w:val="007116A9"/>
    <w:rsid w:val="00712063"/>
    <w:rsid w:val="00712446"/>
    <w:rsid w:val="00712FA7"/>
    <w:rsid w:val="00713560"/>
    <w:rsid w:val="00713AB6"/>
    <w:rsid w:val="00713F22"/>
    <w:rsid w:val="007157DE"/>
    <w:rsid w:val="00720D03"/>
    <w:rsid w:val="007210F3"/>
    <w:rsid w:val="00721B0B"/>
    <w:rsid w:val="00721C2B"/>
    <w:rsid w:val="00722EA4"/>
    <w:rsid w:val="007240FF"/>
    <w:rsid w:val="007261CF"/>
    <w:rsid w:val="00726A32"/>
    <w:rsid w:val="0073043B"/>
    <w:rsid w:val="00730F12"/>
    <w:rsid w:val="0073261D"/>
    <w:rsid w:val="00732771"/>
    <w:rsid w:val="0073303D"/>
    <w:rsid w:val="007336EB"/>
    <w:rsid w:val="007337C1"/>
    <w:rsid w:val="00733B49"/>
    <w:rsid w:val="00733FE2"/>
    <w:rsid w:val="00734732"/>
    <w:rsid w:val="007348EF"/>
    <w:rsid w:val="00734B03"/>
    <w:rsid w:val="00734E4F"/>
    <w:rsid w:val="00735AA5"/>
    <w:rsid w:val="00740B78"/>
    <w:rsid w:val="00742866"/>
    <w:rsid w:val="00743088"/>
    <w:rsid w:val="00743FA1"/>
    <w:rsid w:val="007448D7"/>
    <w:rsid w:val="00744D2D"/>
    <w:rsid w:val="00745C23"/>
    <w:rsid w:val="007467A5"/>
    <w:rsid w:val="00746ED7"/>
    <w:rsid w:val="00747800"/>
    <w:rsid w:val="00747814"/>
    <w:rsid w:val="00747C85"/>
    <w:rsid w:val="00751037"/>
    <w:rsid w:val="0075135C"/>
    <w:rsid w:val="00751CE5"/>
    <w:rsid w:val="007539DE"/>
    <w:rsid w:val="00754699"/>
    <w:rsid w:val="00754912"/>
    <w:rsid w:val="00754A9B"/>
    <w:rsid w:val="0075600A"/>
    <w:rsid w:val="00756830"/>
    <w:rsid w:val="0075722C"/>
    <w:rsid w:val="007576D0"/>
    <w:rsid w:val="007604DE"/>
    <w:rsid w:val="00761343"/>
    <w:rsid w:val="007615C9"/>
    <w:rsid w:val="00761768"/>
    <w:rsid w:val="00761C34"/>
    <w:rsid w:val="00761DA6"/>
    <w:rsid w:val="007629B3"/>
    <w:rsid w:val="007631CD"/>
    <w:rsid w:val="00764EC4"/>
    <w:rsid w:val="00765958"/>
    <w:rsid w:val="00765985"/>
    <w:rsid w:val="00767FF0"/>
    <w:rsid w:val="007707EC"/>
    <w:rsid w:val="007710B2"/>
    <w:rsid w:val="00772085"/>
    <w:rsid w:val="00773B1D"/>
    <w:rsid w:val="00774DE6"/>
    <w:rsid w:val="00774FE6"/>
    <w:rsid w:val="007753E4"/>
    <w:rsid w:val="007756BF"/>
    <w:rsid w:val="00776399"/>
    <w:rsid w:val="007777EB"/>
    <w:rsid w:val="00777D04"/>
    <w:rsid w:val="00780346"/>
    <w:rsid w:val="00781CD3"/>
    <w:rsid w:val="0078410D"/>
    <w:rsid w:val="007845E6"/>
    <w:rsid w:val="00784A48"/>
    <w:rsid w:val="00784B30"/>
    <w:rsid w:val="00784D3C"/>
    <w:rsid w:val="00785D00"/>
    <w:rsid w:val="007875E8"/>
    <w:rsid w:val="00787E56"/>
    <w:rsid w:val="00787EAB"/>
    <w:rsid w:val="0079108E"/>
    <w:rsid w:val="00792222"/>
    <w:rsid w:val="00792EE4"/>
    <w:rsid w:val="00794465"/>
    <w:rsid w:val="00795281"/>
    <w:rsid w:val="0079713C"/>
    <w:rsid w:val="0079737D"/>
    <w:rsid w:val="00797602"/>
    <w:rsid w:val="007976FD"/>
    <w:rsid w:val="0079793F"/>
    <w:rsid w:val="007A05B6"/>
    <w:rsid w:val="007A1BB0"/>
    <w:rsid w:val="007A40BC"/>
    <w:rsid w:val="007A45E1"/>
    <w:rsid w:val="007A475C"/>
    <w:rsid w:val="007A4CD6"/>
    <w:rsid w:val="007A527B"/>
    <w:rsid w:val="007A53D8"/>
    <w:rsid w:val="007A67D4"/>
    <w:rsid w:val="007B16F8"/>
    <w:rsid w:val="007B2BEC"/>
    <w:rsid w:val="007B353C"/>
    <w:rsid w:val="007B3836"/>
    <w:rsid w:val="007B3D0B"/>
    <w:rsid w:val="007B4660"/>
    <w:rsid w:val="007B4E02"/>
    <w:rsid w:val="007B5A6A"/>
    <w:rsid w:val="007B63E6"/>
    <w:rsid w:val="007B6F45"/>
    <w:rsid w:val="007B77D3"/>
    <w:rsid w:val="007C091A"/>
    <w:rsid w:val="007C091C"/>
    <w:rsid w:val="007C0FD2"/>
    <w:rsid w:val="007C126D"/>
    <w:rsid w:val="007C1DF7"/>
    <w:rsid w:val="007C2714"/>
    <w:rsid w:val="007C2ACE"/>
    <w:rsid w:val="007C2D73"/>
    <w:rsid w:val="007C48B5"/>
    <w:rsid w:val="007C4A71"/>
    <w:rsid w:val="007C4DB2"/>
    <w:rsid w:val="007C4E9F"/>
    <w:rsid w:val="007C51D3"/>
    <w:rsid w:val="007C556B"/>
    <w:rsid w:val="007C572A"/>
    <w:rsid w:val="007C5AC1"/>
    <w:rsid w:val="007C699B"/>
    <w:rsid w:val="007C6C09"/>
    <w:rsid w:val="007D1312"/>
    <w:rsid w:val="007D4217"/>
    <w:rsid w:val="007D597B"/>
    <w:rsid w:val="007D5B55"/>
    <w:rsid w:val="007D5ED8"/>
    <w:rsid w:val="007D61E1"/>
    <w:rsid w:val="007D7BC0"/>
    <w:rsid w:val="007E076B"/>
    <w:rsid w:val="007E0DF4"/>
    <w:rsid w:val="007E1ACF"/>
    <w:rsid w:val="007E2EC5"/>
    <w:rsid w:val="007E37F6"/>
    <w:rsid w:val="007E4DE4"/>
    <w:rsid w:val="007E695C"/>
    <w:rsid w:val="007E705E"/>
    <w:rsid w:val="007E773B"/>
    <w:rsid w:val="007E7B01"/>
    <w:rsid w:val="007F1429"/>
    <w:rsid w:val="007F37A1"/>
    <w:rsid w:val="007F3F1D"/>
    <w:rsid w:val="007F5561"/>
    <w:rsid w:val="007F5828"/>
    <w:rsid w:val="007F5BE7"/>
    <w:rsid w:val="007F6B42"/>
    <w:rsid w:val="007F6B6C"/>
    <w:rsid w:val="007F7E1E"/>
    <w:rsid w:val="00800EAB"/>
    <w:rsid w:val="008013CB"/>
    <w:rsid w:val="00804607"/>
    <w:rsid w:val="008046C2"/>
    <w:rsid w:val="00804935"/>
    <w:rsid w:val="00804F33"/>
    <w:rsid w:val="00805CD2"/>
    <w:rsid w:val="00806396"/>
    <w:rsid w:val="008069E9"/>
    <w:rsid w:val="00806C90"/>
    <w:rsid w:val="00807220"/>
    <w:rsid w:val="00810F27"/>
    <w:rsid w:val="008110CF"/>
    <w:rsid w:val="008115B2"/>
    <w:rsid w:val="00812715"/>
    <w:rsid w:val="00812EEE"/>
    <w:rsid w:val="008144CA"/>
    <w:rsid w:val="00814BC7"/>
    <w:rsid w:val="00816D2B"/>
    <w:rsid w:val="00817B42"/>
    <w:rsid w:val="00817E05"/>
    <w:rsid w:val="0082045B"/>
    <w:rsid w:val="00820DF6"/>
    <w:rsid w:val="008223B7"/>
    <w:rsid w:val="00822787"/>
    <w:rsid w:val="008227FB"/>
    <w:rsid w:val="00822971"/>
    <w:rsid w:val="00822D96"/>
    <w:rsid w:val="00826DAB"/>
    <w:rsid w:val="00827282"/>
    <w:rsid w:val="00827B62"/>
    <w:rsid w:val="008305CE"/>
    <w:rsid w:val="00830A80"/>
    <w:rsid w:val="00831015"/>
    <w:rsid w:val="00831151"/>
    <w:rsid w:val="00831708"/>
    <w:rsid w:val="008324FC"/>
    <w:rsid w:val="00833057"/>
    <w:rsid w:val="008333FA"/>
    <w:rsid w:val="00833BE3"/>
    <w:rsid w:val="0083606C"/>
    <w:rsid w:val="00836D23"/>
    <w:rsid w:val="0083768C"/>
    <w:rsid w:val="0084155C"/>
    <w:rsid w:val="00842864"/>
    <w:rsid w:val="008441B8"/>
    <w:rsid w:val="00844DC6"/>
    <w:rsid w:val="00845590"/>
    <w:rsid w:val="00845935"/>
    <w:rsid w:val="008470C9"/>
    <w:rsid w:val="00847568"/>
    <w:rsid w:val="00850925"/>
    <w:rsid w:val="00852254"/>
    <w:rsid w:val="00853B74"/>
    <w:rsid w:val="00855AE5"/>
    <w:rsid w:val="0085630A"/>
    <w:rsid w:val="00856AEE"/>
    <w:rsid w:val="00860499"/>
    <w:rsid w:val="00860ACB"/>
    <w:rsid w:val="0086225E"/>
    <w:rsid w:val="0086295F"/>
    <w:rsid w:val="008630A6"/>
    <w:rsid w:val="008630F2"/>
    <w:rsid w:val="00864441"/>
    <w:rsid w:val="00864CD5"/>
    <w:rsid w:val="0087119A"/>
    <w:rsid w:val="008734AA"/>
    <w:rsid w:val="00873561"/>
    <w:rsid w:val="0087478B"/>
    <w:rsid w:val="00875085"/>
    <w:rsid w:val="0087544B"/>
    <w:rsid w:val="00875965"/>
    <w:rsid w:val="00875CBD"/>
    <w:rsid w:val="00875FB1"/>
    <w:rsid w:val="00876255"/>
    <w:rsid w:val="008763ED"/>
    <w:rsid w:val="0087677C"/>
    <w:rsid w:val="00877224"/>
    <w:rsid w:val="00877DEE"/>
    <w:rsid w:val="008802C3"/>
    <w:rsid w:val="00880434"/>
    <w:rsid w:val="00880875"/>
    <w:rsid w:val="008810AC"/>
    <w:rsid w:val="00882336"/>
    <w:rsid w:val="00883E04"/>
    <w:rsid w:val="0088415D"/>
    <w:rsid w:val="00884475"/>
    <w:rsid w:val="00885349"/>
    <w:rsid w:val="008872B7"/>
    <w:rsid w:val="00887DAE"/>
    <w:rsid w:val="00890A92"/>
    <w:rsid w:val="00891824"/>
    <w:rsid w:val="0089223C"/>
    <w:rsid w:val="008931AB"/>
    <w:rsid w:val="00893FA9"/>
    <w:rsid w:val="0089472F"/>
    <w:rsid w:val="008951A6"/>
    <w:rsid w:val="0089534D"/>
    <w:rsid w:val="008957F6"/>
    <w:rsid w:val="008960C3"/>
    <w:rsid w:val="008A0A39"/>
    <w:rsid w:val="008A20A0"/>
    <w:rsid w:val="008A2698"/>
    <w:rsid w:val="008A3149"/>
    <w:rsid w:val="008A351E"/>
    <w:rsid w:val="008A54B4"/>
    <w:rsid w:val="008A6012"/>
    <w:rsid w:val="008A6FAA"/>
    <w:rsid w:val="008A785D"/>
    <w:rsid w:val="008A7B2D"/>
    <w:rsid w:val="008A7E55"/>
    <w:rsid w:val="008B08DC"/>
    <w:rsid w:val="008B098B"/>
    <w:rsid w:val="008B0B88"/>
    <w:rsid w:val="008B2D02"/>
    <w:rsid w:val="008B33B9"/>
    <w:rsid w:val="008B3A67"/>
    <w:rsid w:val="008B58F0"/>
    <w:rsid w:val="008B6068"/>
    <w:rsid w:val="008B7998"/>
    <w:rsid w:val="008B7D3D"/>
    <w:rsid w:val="008C0EE8"/>
    <w:rsid w:val="008C3307"/>
    <w:rsid w:val="008C5C31"/>
    <w:rsid w:val="008C5EDB"/>
    <w:rsid w:val="008C6165"/>
    <w:rsid w:val="008C6370"/>
    <w:rsid w:val="008C70A7"/>
    <w:rsid w:val="008D0539"/>
    <w:rsid w:val="008D0768"/>
    <w:rsid w:val="008D0E1A"/>
    <w:rsid w:val="008D19C4"/>
    <w:rsid w:val="008D1AB8"/>
    <w:rsid w:val="008D21CF"/>
    <w:rsid w:val="008D3485"/>
    <w:rsid w:val="008D391B"/>
    <w:rsid w:val="008D46C3"/>
    <w:rsid w:val="008D490A"/>
    <w:rsid w:val="008D4ADE"/>
    <w:rsid w:val="008D4EF8"/>
    <w:rsid w:val="008D5FC1"/>
    <w:rsid w:val="008D66A3"/>
    <w:rsid w:val="008D67E9"/>
    <w:rsid w:val="008E2359"/>
    <w:rsid w:val="008E3C4F"/>
    <w:rsid w:val="008E4543"/>
    <w:rsid w:val="008E4854"/>
    <w:rsid w:val="008E48D2"/>
    <w:rsid w:val="008E55E1"/>
    <w:rsid w:val="008E67C7"/>
    <w:rsid w:val="008E7334"/>
    <w:rsid w:val="008F02AB"/>
    <w:rsid w:val="008F1110"/>
    <w:rsid w:val="008F1368"/>
    <w:rsid w:val="008F1479"/>
    <w:rsid w:val="008F1EE0"/>
    <w:rsid w:val="008F2E25"/>
    <w:rsid w:val="008F3D20"/>
    <w:rsid w:val="008F588D"/>
    <w:rsid w:val="008F5DAE"/>
    <w:rsid w:val="008F6468"/>
    <w:rsid w:val="008F6546"/>
    <w:rsid w:val="008F6B17"/>
    <w:rsid w:val="00900923"/>
    <w:rsid w:val="00902B3B"/>
    <w:rsid w:val="00902D4A"/>
    <w:rsid w:val="0090361F"/>
    <w:rsid w:val="00903D6D"/>
    <w:rsid w:val="009042A5"/>
    <w:rsid w:val="009049FE"/>
    <w:rsid w:val="00904BB6"/>
    <w:rsid w:val="00904DA3"/>
    <w:rsid w:val="009057CC"/>
    <w:rsid w:val="00905C4A"/>
    <w:rsid w:val="00906730"/>
    <w:rsid w:val="00906A41"/>
    <w:rsid w:val="00907564"/>
    <w:rsid w:val="00910940"/>
    <w:rsid w:val="00910E49"/>
    <w:rsid w:val="00911042"/>
    <w:rsid w:val="0091175F"/>
    <w:rsid w:val="00912F44"/>
    <w:rsid w:val="009133C9"/>
    <w:rsid w:val="0091388C"/>
    <w:rsid w:val="00913D9F"/>
    <w:rsid w:val="009143A7"/>
    <w:rsid w:val="00915139"/>
    <w:rsid w:val="00915193"/>
    <w:rsid w:val="009151B9"/>
    <w:rsid w:val="00915EED"/>
    <w:rsid w:val="00916818"/>
    <w:rsid w:val="00917484"/>
    <w:rsid w:val="00917C6F"/>
    <w:rsid w:val="00917D8D"/>
    <w:rsid w:val="0092026D"/>
    <w:rsid w:val="00920D7E"/>
    <w:rsid w:val="00921D3D"/>
    <w:rsid w:val="0092331D"/>
    <w:rsid w:val="00923576"/>
    <w:rsid w:val="00926A74"/>
    <w:rsid w:val="0092730B"/>
    <w:rsid w:val="00927B28"/>
    <w:rsid w:val="009302B9"/>
    <w:rsid w:val="00930E19"/>
    <w:rsid w:val="009328E4"/>
    <w:rsid w:val="00934124"/>
    <w:rsid w:val="00934E9A"/>
    <w:rsid w:val="00935D55"/>
    <w:rsid w:val="0093647C"/>
    <w:rsid w:val="00936E4A"/>
    <w:rsid w:val="00936F5A"/>
    <w:rsid w:val="00937873"/>
    <w:rsid w:val="00940F2A"/>
    <w:rsid w:val="00941BE1"/>
    <w:rsid w:val="00941E98"/>
    <w:rsid w:val="0094288C"/>
    <w:rsid w:val="00943E76"/>
    <w:rsid w:val="00944DD5"/>
    <w:rsid w:val="00945577"/>
    <w:rsid w:val="00945D19"/>
    <w:rsid w:val="00945D79"/>
    <w:rsid w:val="00946BEC"/>
    <w:rsid w:val="00947A1B"/>
    <w:rsid w:val="00950EB5"/>
    <w:rsid w:val="00950F46"/>
    <w:rsid w:val="00951280"/>
    <w:rsid w:val="009516B9"/>
    <w:rsid w:val="00951BDC"/>
    <w:rsid w:val="0095353A"/>
    <w:rsid w:val="00953ED0"/>
    <w:rsid w:val="00957712"/>
    <w:rsid w:val="009577CA"/>
    <w:rsid w:val="00960290"/>
    <w:rsid w:val="00961D72"/>
    <w:rsid w:val="00962AAC"/>
    <w:rsid w:val="0096453C"/>
    <w:rsid w:val="00965596"/>
    <w:rsid w:val="0096627D"/>
    <w:rsid w:val="00966E69"/>
    <w:rsid w:val="00970195"/>
    <w:rsid w:val="00970EA4"/>
    <w:rsid w:val="0097105B"/>
    <w:rsid w:val="00971678"/>
    <w:rsid w:val="009725F8"/>
    <w:rsid w:val="00972877"/>
    <w:rsid w:val="00972F0D"/>
    <w:rsid w:val="0097348E"/>
    <w:rsid w:val="0097445C"/>
    <w:rsid w:val="009751DB"/>
    <w:rsid w:val="0097595A"/>
    <w:rsid w:val="00975A0E"/>
    <w:rsid w:val="00975C22"/>
    <w:rsid w:val="00975F5C"/>
    <w:rsid w:val="009760E0"/>
    <w:rsid w:val="00976941"/>
    <w:rsid w:val="00976C65"/>
    <w:rsid w:val="00977053"/>
    <w:rsid w:val="00977234"/>
    <w:rsid w:val="009772F3"/>
    <w:rsid w:val="00977ADB"/>
    <w:rsid w:val="00977D46"/>
    <w:rsid w:val="00977EFA"/>
    <w:rsid w:val="00980195"/>
    <w:rsid w:val="00981A17"/>
    <w:rsid w:val="00981C8B"/>
    <w:rsid w:val="00982511"/>
    <w:rsid w:val="00982886"/>
    <w:rsid w:val="00982ACA"/>
    <w:rsid w:val="00984362"/>
    <w:rsid w:val="00984443"/>
    <w:rsid w:val="00986736"/>
    <w:rsid w:val="00986A77"/>
    <w:rsid w:val="00986C9E"/>
    <w:rsid w:val="00986E02"/>
    <w:rsid w:val="009903AD"/>
    <w:rsid w:val="009903D8"/>
    <w:rsid w:val="00990B26"/>
    <w:rsid w:val="00990DC7"/>
    <w:rsid w:val="009919C8"/>
    <w:rsid w:val="00993C5B"/>
    <w:rsid w:val="0099408A"/>
    <w:rsid w:val="00995845"/>
    <w:rsid w:val="00996213"/>
    <w:rsid w:val="00996492"/>
    <w:rsid w:val="00996FFD"/>
    <w:rsid w:val="00997419"/>
    <w:rsid w:val="009A03E9"/>
    <w:rsid w:val="009A06A4"/>
    <w:rsid w:val="009A109C"/>
    <w:rsid w:val="009A10F2"/>
    <w:rsid w:val="009A1A32"/>
    <w:rsid w:val="009A27AD"/>
    <w:rsid w:val="009A2C3F"/>
    <w:rsid w:val="009A32BF"/>
    <w:rsid w:val="009A48E3"/>
    <w:rsid w:val="009A5C1A"/>
    <w:rsid w:val="009A5C8A"/>
    <w:rsid w:val="009A5F24"/>
    <w:rsid w:val="009A70AA"/>
    <w:rsid w:val="009A7685"/>
    <w:rsid w:val="009B2754"/>
    <w:rsid w:val="009B447E"/>
    <w:rsid w:val="009B48A1"/>
    <w:rsid w:val="009B518D"/>
    <w:rsid w:val="009B5349"/>
    <w:rsid w:val="009B7E91"/>
    <w:rsid w:val="009C00AF"/>
    <w:rsid w:val="009C1A95"/>
    <w:rsid w:val="009C1EA0"/>
    <w:rsid w:val="009C2FFC"/>
    <w:rsid w:val="009C33AC"/>
    <w:rsid w:val="009C33E2"/>
    <w:rsid w:val="009C4294"/>
    <w:rsid w:val="009C4C7D"/>
    <w:rsid w:val="009C5432"/>
    <w:rsid w:val="009C6BC1"/>
    <w:rsid w:val="009C70BA"/>
    <w:rsid w:val="009C7155"/>
    <w:rsid w:val="009D0004"/>
    <w:rsid w:val="009D15D1"/>
    <w:rsid w:val="009D221C"/>
    <w:rsid w:val="009D2266"/>
    <w:rsid w:val="009D297E"/>
    <w:rsid w:val="009D3524"/>
    <w:rsid w:val="009D468D"/>
    <w:rsid w:val="009D48BE"/>
    <w:rsid w:val="009D5633"/>
    <w:rsid w:val="009D5E7E"/>
    <w:rsid w:val="009D7DC1"/>
    <w:rsid w:val="009E010E"/>
    <w:rsid w:val="009E35C5"/>
    <w:rsid w:val="009E4304"/>
    <w:rsid w:val="009E4C52"/>
    <w:rsid w:val="009E5511"/>
    <w:rsid w:val="009E5F42"/>
    <w:rsid w:val="009E6026"/>
    <w:rsid w:val="009E747C"/>
    <w:rsid w:val="009E7596"/>
    <w:rsid w:val="009E77B2"/>
    <w:rsid w:val="009F02EC"/>
    <w:rsid w:val="009F09C6"/>
    <w:rsid w:val="009F212E"/>
    <w:rsid w:val="009F29C7"/>
    <w:rsid w:val="009F3087"/>
    <w:rsid w:val="009F3919"/>
    <w:rsid w:val="009F596C"/>
    <w:rsid w:val="009F5E89"/>
    <w:rsid w:val="009F6251"/>
    <w:rsid w:val="009F6392"/>
    <w:rsid w:val="009F64E1"/>
    <w:rsid w:val="009F705F"/>
    <w:rsid w:val="009F7162"/>
    <w:rsid w:val="009F7510"/>
    <w:rsid w:val="009F7E25"/>
    <w:rsid w:val="00A000F5"/>
    <w:rsid w:val="00A0015D"/>
    <w:rsid w:val="00A0038B"/>
    <w:rsid w:val="00A01C30"/>
    <w:rsid w:val="00A021EF"/>
    <w:rsid w:val="00A037CA"/>
    <w:rsid w:val="00A0401C"/>
    <w:rsid w:val="00A041BF"/>
    <w:rsid w:val="00A049B7"/>
    <w:rsid w:val="00A04AB8"/>
    <w:rsid w:val="00A0684B"/>
    <w:rsid w:val="00A06FC9"/>
    <w:rsid w:val="00A07053"/>
    <w:rsid w:val="00A072F6"/>
    <w:rsid w:val="00A07A8E"/>
    <w:rsid w:val="00A07DAB"/>
    <w:rsid w:val="00A10014"/>
    <w:rsid w:val="00A102C5"/>
    <w:rsid w:val="00A1060A"/>
    <w:rsid w:val="00A10A0F"/>
    <w:rsid w:val="00A10A92"/>
    <w:rsid w:val="00A11D86"/>
    <w:rsid w:val="00A1218C"/>
    <w:rsid w:val="00A12939"/>
    <w:rsid w:val="00A12BAF"/>
    <w:rsid w:val="00A15F23"/>
    <w:rsid w:val="00A1718C"/>
    <w:rsid w:val="00A173C4"/>
    <w:rsid w:val="00A1784E"/>
    <w:rsid w:val="00A206B5"/>
    <w:rsid w:val="00A21CDE"/>
    <w:rsid w:val="00A22130"/>
    <w:rsid w:val="00A234A5"/>
    <w:rsid w:val="00A2359A"/>
    <w:rsid w:val="00A2400A"/>
    <w:rsid w:val="00A240B1"/>
    <w:rsid w:val="00A26B1A"/>
    <w:rsid w:val="00A2773E"/>
    <w:rsid w:val="00A302BC"/>
    <w:rsid w:val="00A30753"/>
    <w:rsid w:val="00A30A25"/>
    <w:rsid w:val="00A3139C"/>
    <w:rsid w:val="00A313BB"/>
    <w:rsid w:val="00A32AAB"/>
    <w:rsid w:val="00A332D4"/>
    <w:rsid w:val="00A3361B"/>
    <w:rsid w:val="00A33A26"/>
    <w:rsid w:val="00A33CD8"/>
    <w:rsid w:val="00A344DC"/>
    <w:rsid w:val="00A351FF"/>
    <w:rsid w:val="00A401DC"/>
    <w:rsid w:val="00A406DE"/>
    <w:rsid w:val="00A4082B"/>
    <w:rsid w:val="00A40C31"/>
    <w:rsid w:val="00A41730"/>
    <w:rsid w:val="00A429FD"/>
    <w:rsid w:val="00A42C60"/>
    <w:rsid w:val="00A4317E"/>
    <w:rsid w:val="00A43655"/>
    <w:rsid w:val="00A448EC"/>
    <w:rsid w:val="00A45285"/>
    <w:rsid w:val="00A455A9"/>
    <w:rsid w:val="00A45671"/>
    <w:rsid w:val="00A46253"/>
    <w:rsid w:val="00A4689F"/>
    <w:rsid w:val="00A46F9B"/>
    <w:rsid w:val="00A4738C"/>
    <w:rsid w:val="00A50142"/>
    <w:rsid w:val="00A51AE3"/>
    <w:rsid w:val="00A52216"/>
    <w:rsid w:val="00A52619"/>
    <w:rsid w:val="00A5444C"/>
    <w:rsid w:val="00A562CD"/>
    <w:rsid w:val="00A56C07"/>
    <w:rsid w:val="00A57B2B"/>
    <w:rsid w:val="00A60584"/>
    <w:rsid w:val="00A609C6"/>
    <w:rsid w:val="00A62C9E"/>
    <w:rsid w:val="00A62D7A"/>
    <w:rsid w:val="00A63ED9"/>
    <w:rsid w:val="00A641D2"/>
    <w:rsid w:val="00A647F0"/>
    <w:rsid w:val="00A64A49"/>
    <w:rsid w:val="00A65E32"/>
    <w:rsid w:val="00A6691B"/>
    <w:rsid w:val="00A6767D"/>
    <w:rsid w:val="00A70727"/>
    <w:rsid w:val="00A70E01"/>
    <w:rsid w:val="00A71417"/>
    <w:rsid w:val="00A71443"/>
    <w:rsid w:val="00A7184B"/>
    <w:rsid w:val="00A75F59"/>
    <w:rsid w:val="00A76847"/>
    <w:rsid w:val="00A76BC8"/>
    <w:rsid w:val="00A773B9"/>
    <w:rsid w:val="00A77707"/>
    <w:rsid w:val="00A8093F"/>
    <w:rsid w:val="00A8139C"/>
    <w:rsid w:val="00A815DE"/>
    <w:rsid w:val="00A815E6"/>
    <w:rsid w:val="00A81C33"/>
    <w:rsid w:val="00A83A36"/>
    <w:rsid w:val="00A844CF"/>
    <w:rsid w:val="00A85411"/>
    <w:rsid w:val="00A862E7"/>
    <w:rsid w:val="00A8656A"/>
    <w:rsid w:val="00A86D9E"/>
    <w:rsid w:val="00A87566"/>
    <w:rsid w:val="00A901C6"/>
    <w:rsid w:val="00A915FB"/>
    <w:rsid w:val="00A917A1"/>
    <w:rsid w:val="00A91B6F"/>
    <w:rsid w:val="00A921BB"/>
    <w:rsid w:val="00A92587"/>
    <w:rsid w:val="00A935BB"/>
    <w:rsid w:val="00A93B51"/>
    <w:rsid w:val="00A94D3F"/>
    <w:rsid w:val="00A95F78"/>
    <w:rsid w:val="00A96009"/>
    <w:rsid w:val="00A96C6A"/>
    <w:rsid w:val="00A9704E"/>
    <w:rsid w:val="00A97A02"/>
    <w:rsid w:val="00A97D9C"/>
    <w:rsid w:val="00A97E93"/>
    <w:rsid w:val="00AA0BED"/>
    <w:rsid w:val="00AA10EF"/>
    <w:rsid w:val="00AA214C"/>
    <w:rsid w:val="00AA2270"/>
    <w:rsid w:val="00AA3623"/>
    <w:rsid w:val="00AA39CF"/>
    <w:rsid w:val="00AA43DC"/>
    <w:rsid w:val="00AA4CE6"/>
    <w:rsid w:val="00AA4D9E"/>
    <w:rsid w:val="00AA5977"/>
    <w:rsid w:val="00AA5A71"/>
    <w:rsid w:val="00AA6602"/>
    <w:rsid w:val="00AA68C2"/>
    <w:rsid w:val="00AA7BE4"/>
    <w:rsid w:val="00AB02D6"/>
    <w:rsid w:val="00AB20D0"/>
    <w:rsid w:val="00AB26A5"/>
    <w:rsid w:val="00AB3D19"/>
    <w:rsid w:val="00AB3F5F"/>
    <w:rsid w:val="00AB791D"/>
    <w:rsid w:val="00AC0E8C"/>
    <w:rsid w:val="00AC1164"/>
    <w:rsid w:val="00AC1961"/>
    <w:rsid w:val="00AC2E2E"/>
    <w:rsid w:val="00AC41FB"/>
    <w:rsid w:val="00AC43BC"/>
    <w:rsid w:val="00AC51E6"/>
    <w:rsid w:val="00AC558D"/>
    <w:rsid w:val="00AC6D45"/>
    <w:rsid w:val="00AC709C"/>
    <w:rsid w:val="00AC78A5"/>
    <w:rsid w:val="00AC7F88"/>
    <w:rsid w:val="00AD188A"/>
    <w:rsid w:val="00AD274B"/>
    <w:rsid w:val="00AD2CE0"/>
    <w:rsid w:val="00AD3AB1"/>
    <w:rsid w:val="00AD41C9"/>
    <w:rsid w:val="00AD4306"/>
    <w:rsid w:val="00AD4539"/>
    <w:rsid w:val="00AD4AFB"/>
    <w:rsid w:val="00AD4E99"/>
    <w:rsid w:val="00AD7558"/>
    <w:rsid w:val="00AE0BFC"/>
    <w:rsid w:val="00AE154D"/>
    <w:rsid w:val="00AE2DED"/>
    <w:rsid w:val="00AE2FFC"/>
    <w:rsid w:val="00AE3DB8"/>
    <w:rsid w:val="00AE61FB"/>
    <w:rsid w:val="00AE7621"/>
    <w:rsid w:val="00AE7B1B"/>
    <w:rsid w:val="00AF0430"/>
    <w:rsid w:val="00AF04F5"/>
    <w:rsid w:val="00AF14B2"/>
    <w:rsid w:val="00AF151F"/>
    <w:rsid w:val="00AF1AA2"/>
    <w:rsid w:val="00AF23C7"/>
    <w:rsid w:val="00AF24FF"/>
    <w:rsid w:val="00AF29DE"/>
    <w:rsid w:val="00AF7A82"/>
    <w:rsid w:val="00B00230"/>
    <w:rsid w:val="00B034E3"/>
    <w:rsid w:val="00B03953"/>
    <w:rsid w:val="00B048EF"/>
    <w:rsid w:val="00B048F1"/>
    <w:rsid w:val="00B04D5D"/>
    <w:rsid w:val="00B04E9E"/>
    <w:rsid w:val="00B05208"/>
    <w:rsid w:val="00B07456"/>
    <w:rsid w:val="00B1013D"/>
    <w:rsid w:val="00B1467B"/>
    <w:rsid w:val="00B146D7"/>
    <w:rsid w:val="00B14BC0"/>
    <w:rsid w:val="00B14F0C"/>
    <w:rsid w:val="00B14F92"/>
    <w:rsid w:val="00B15082"/>
    <w:rsid w:val="00B1642B"/>
    <w:rsid w:val="00B16B07"/>
    <w:rsid w:val="00B17EAA"/>
    <w:rsid w:val="00B206F6"/>
    <w:rsid w:val="00B20783"/>
    <w:rsid w:val="00B20F40"/>
    <w:rsid w:val="00B217B3"/>
    <w:rsid w:val="00B234A8"/>
    <w:rsid w:val="00B236D7"/>
    <w:rsid w:val="00B23849"/>
    <w:rsid w:val="00B24781"/>
    <w:rsid w:val="00B2506D"/>
    <w:rsid w:val="00B251DA"/>
    <w:rsid w:val="00B252ED"/>
    <w:rsid w:val="00B27FEB"/>
    <w:rsid w:val="00B30643"/>
    <w:rsid w:val="00B31912"/>
    <w:rsid w:val="00B31F8C"/>
    <w:rsid w:val="00B3249B"/>
    <w:rsid w:val="00B3307D"/>
    <w:rsid w:val="00B331B0"/>
    <w:rsid w:val="00B3321B"/>
    <w:rsid w:val="00B3366B"/>
    <w:rsid w:val="00B3660E"/>
    <w:rsid w:val="00B372A8"/>
    <w:rsid w:val="00B376DD"/>
    <w:rsid w:val="00B4043E"/>
    <w:rsid w:val="00B4056B"/>
    <w:rsid w:val="00B409B6"/>
    <w:rsid w:val="00B4178F"/>
    <w:rsid w:val="00B43596"/>
    <w:rsid w:val="00B44B8F"/>
    <w:rsid w:val="00B45A8A"/>
    <w:rsid w:val="00B46B3D"/>
    <w:rsid w:val="00B47D28"/>
    <w:rsid w:val="00B5060F"/>
    <w:rsid w:val="00B54004"/>
    <w:rsid w:val="00B549E2"/>
    <w:rsid w:val="00B54F92"/>
    <w:rsid w:val="00B550FC"/>
    <w:rsid w:val="00B553BE"/>
    <w:rsid w:val="00B558D3"/>
    <w:rsid w:val="00B56924"/>
    <w:rsid w:val="00B6138A"/>
    <w:rsid w:val="00B61417"/>
    <w:rsid w:val="00B61CEE"/>
    <w:rsid w:val="00B61E8F"/>
    <w:rsid w:val="00B61F6A"/>
    <w:rsid w:val="00B640A7"/>
    <w:rsid w:val="00B655FE"/>
    <w:rsid w:val="00B671A3"/>
    <w:rsid w:val="00B6774F"/>
    <w:rsid w:val="00B70F86"/>
    <w:rsid w:val="00B7182D"/>
    <w:rsid w:val="00B71A37"/>
    <w:rsid w:val="00B71AE7"/>
    <w:rsid w:val="00B736FA"/>
    <w:rsid w:val="00B73FD3"/>
    <w:rsid w:val="00B759B9"/>
    <w:rsid w:val="00B7650A"/>
    <w:rsid w:val="00B769FE"/>
    <w:rsid w:val="00B7703C"/>
    <w:rsid w:val="00B7783E"/>
    <w:rsid w:val="00B80365"/>
    <w:rsid w:val="00B8037E"/>
    <w:rsid w:val="00B803D5"/>
    <w:rsid w:val="00B81CE4"/>
    <w:rsid w:val="00B82F31"/>
    <w:rsid w:val="00B834A6"/>
    <w:rsid w:val="00B83F74"/>
    <w:rsid w:val="00B84445"/>
    <w:rsid w:val="00B848DF"/>
    <w:rsid w:val="00B8523D"/>
    <w:rsid w:val="00B8599F"/>
    <w:rsid w:val="00B8605F"/>
    <w:rsid w:val="00B91F1B"/>
    <w:rsid w:val="00B94C87"/>
    <w:rsid w:val="00B94E6F"/>
    <w:rsid w:val="00B95070"/>
    <w:rsid w:val="00B95718"/>
    <w:rsid w:val="00B95863"/>
    <w:rsid w:val="00B96515"/>
    <w:rsid w:val="00BA1415"/>
    <w:rsid w:val="00BA182C"/>
    <w:rsid w:val="00BA2825"/>
    <w:rsid w:val="00BA2DE8"/>
    <w:rsid w:val="00BA43D2"/>
    <w:rsid w:val="00BA4BA7"/>
    <w:rsid w:val="00BA58D1"/>
    <w:rsid w:val="00BA6360"/>
    <w:rsid w:val="00BA6617"/>
    <w:rsid w:val="00BA7DC3"/>
    <w:rsid w:val="00BB0960"/>
    <w:rsid w:val="00BB0B93"/>
    <w:rsid w:val="00BB20A5"/>
    <w:rsid w:val="00BB2EF3"/>
    <w:rsid w:val="00BB2FAF"/>
    <w:rsid w:val="00BB354D"/>
    <w:rsid w:val="00BB36E9"/>
    <w:rsid w:val="00BB4F32"/>
    <w:rsid w:val="00BB58DC"/>
    <w:rsid w:val="00BB6316"/>
    <w:rsid w:val="00BB6A11"/>
    <w:rsid w:val="00BB7E3B"/>
    <w:rsid w:val="00BC05DE"/>
    <w:rsid w:val="00BC1842"/>
    <w:rsid w:val="00BC3E51"/>
    <w:rsid w:val="00BC57D6"/>
    <w:rsid w:val="00BC5F29"/>
    <w:rsid w:val="00BC6E75"/>
    <w:rsid w:val="00BD1CEB"/>
    <w:rsid w:val="00BD254F"/>
    <w:rsid w:val="00BD257E"/>
    <w:rsid w:val="00BD2B08"/>
    <w:rsid w:val="00BD3B60"/>
    <w:rsid w:val="00BD4FED"/>
    <w:rsid w:val="00BD6007"/>
    <w:rsid w:val="00BD7689"/>
    <w:rsid w:val="00BD7FD5"/>
    <w:rsid w:val="00BE107A"/>
    <w:rsid w:val="00BE19AB"/>
    <w:rsid w:val="00BE26DA"/>
    <w:rsid w:val="00BE27E6"/>
    <w:rsid w:val="00BE2C70"/>
    <w:rsid w:val="00BE5C01"/>
    <w:rsid w:val="00BE601A"/>
    <w:rsid w:val="00BE7D62"/>
    <w:rsid w:val="00BF087E"/>
    <w:rsid w:val="00BF269F"/>
    <w:rsid w:val="00BF4280"/>
    <w:rsid w:val="00BF4C72"/>
    <w:rsid w:val="00BF527A"/>
    <w:rsid w:val="00BF56F9"/>
    <w:rsid w:val="00BF5E66"/>
    <w:rsid w:val="00BF5EE1"/>
    <w:rsid w:val="00BF6A46"/>
    <w:rsid w:val="00C000DE"/>
    <w:rsid w:val="00C01707"/>
    <w:rsid w:val="00C01B5D"/>
    <w:rsid w:val="00C01B86"/>
    <w:rsid w:val="00C024FE"/>
    <w:rsid w:val="00C03F36"/>
    <w:rsid w:val="00C0409D"/>
    <w:rsid w:val="00C0493F"/>
    <w:rsid w:val="00C062BD"/>
    <w:rsid w:val="00C06ECA"/>
    <w:rsid w:val="00C0795B"/>
    <w:rsid w:val="00C10D9B"/>
    <w:rsid w:val="00C116AF"/>
    <w:rsid w:val="00C118C2"/>
    <w:rsid w:val="00C12760"/>
    <w:rsid w:val="00C13674"/>
    <w:rsid w:val="00C146C1"/>
    <w:rsid w:val="00C147AE"/>
    <w:rsid w:val="00C15B07"/>
    <w:rsid w:val="00C16063"/>
    <w:rsid w:val="00C174E2"/>
    <w:rsid w:val="00C17B21"/>
    <w:rsid w:val="00C20964"/>
    <w:rsid w:val="00C21CC7"/>
    <w:rsid w:val="00C221EE"/>
    <w:rsid w:val="00C223C9"/>
    <w:rsid w:val="00C22904"/>
    <w:rsid w:val="00C22DD4"/>
    <w:rsid w:val="00C237BA"/>
    <w:rsid w:val="00C27AB3"/>
    <w:rsid w:val="00C30785"/>
    <w:rsid w:val="00C33665"/>
    <w:rsid w:val="00C3659F"/>
    <w:rsid w:val="00C4067F"/>
    <w:rsid w:val="00C41315"/>
    <w:rsid w:val="00C41D15"/>
    <w:rsid w:val="00C41DCE"/>
    <w:rsid w:val="00C4239B"/>
    <w:rsid w:val="00C42E73"/>
    <w:rsid w:val="00C448C7"/>
    <w:rsid w:val="00C44FD3"/>
    <w:rsid w:val="00C4549F"/>
    <w:rsid w:val="00C45945"/>
    <w:rsid w:val="00C45CCD"/>
    <w:rsid w:val="00C46278"/>
    <w:rsid w:val="00C46600"/>
    <w:rsid w:val="00C46E04"/>
    <w:rsid w:val="00C470DB"/>
    <w:rsid w:val="00C472AE"/>
    <w:rsid w:val="00C5027D"/>
    <w:rsid w:val="00C5114B"/>
    <w:rsid w:val="00C53405"/>
    <w:rsid w:val="00C5420D"/>
    <w:rsid w:val="00C54929"/>
    <w:rsid w:val="00C54C9E"/>
    <w:rsid w:val="00C5611D"/>
    <w:rsid w:val="00C5664D"/>
    <w:rsid w:val="00C57774"/>
    <w:rsid w:val="00C60551"/>
    <w:rsid w:val="00C60EE4"/>
    <w:rsid w:val="00C610F3"/>
    <w:rsid w:val="00C61CC9"/>
    <w:rsid w:val="00C623D2"/>
    <w:rsid w:val="00C62DF2"/>
    <w:rsid w:val="00C62E91"/>
    <w:rsid w:val="00C62F8C"/>
    <w:rsid w:val="00C63A45"/>
    <w:rsid w:val="00C64656"/>
    <w:rsid w:val="00C65F60"/>
    <w:rsid w:val="00C660C4"/>
    <w:rsid w:val="00C661CC"/>
    <w:rsid w:val="00C66CB7"/>
    <w:rsid w:val="00C6776E"/>
    <w:rsid w:val="00C70ED3"/>
    <w:rsid w:val="00C71045"/>
    <w:rsid w:val="00C72574"/>
    <w:rsid w:val="00C73A5C"/>
    <w:rsid w:val="00C748F6"/>
    <w:rsid w:val="00C757F1"/>
    <w:rsid w:val="00C75A9C"/>
    <w:rsid w:val="00C77A4B"/>
    <w:rsid w:val="00C80820"/>
    <w:rsid w:val="00C818BE"/>
    <w:rsid w:val="00C81F31"/>
    <w:rsid w:val="00C843CE"/>
    <w:rsid w:val="00C84CF4"/>
    <w:rsid w:val="00C8550A"/>
    <w:rsid w:val="00C85606"/>
    <w:rsid w:val="00C872A6"/>
    <w:rsid w:val="00C87354"/>
    <w:rsid w:val="00C87CA7"/>
    <w:rsid w:val="00C9018E"/>
    <w:rsid w:val="00C901B7"/>
    <w:rsid w:val="00C90513"/>
    <w:rsid w:val="00C910DA"/>
    <w:rsid w:val="00C91921"/>
    <w:rsid w:val="00C9231F"/>
    <w:rsid w:val="00C929AA"/>
    <w:rsid w:val="00C93B40"/>
    <w:rsid w:val="00C945EB"/>
    <w:rsid w:val="00C946ED"/>
    <w:rsid w:val="00C9798F"/>
    <w:rsid w:val="00CA0790"/>
    <w:rsid w:val="00CA0C3E"/>
    <w:rsid w:val="00CA0D3D"/>
    <w:rsid w:val="00CA1D01"/>
    <w:rsid w:val="00CA1EFB"/>
    <w:rsid w:val="00CA1FA7"/>
    <w:rsid w:val="00CA2368"/>
    <w:rsid w:val="00CA2BFC"/>
    <w:rsid w:val="00CA4F7E"/>
    <w:rsid w:val="00CA59E6"/>
    <w:rsid w:val="00CA5B61"/>
    <w:rsid w:val="00CA5D29"/>
    <w:rsid w:val="00CB0086"/>
    <w:rsid w:val="00CB1E40"/>
    <w:rsid w:val="00CB2419"/>
    <w:rsid w:val="00CB251F"/>
    <w:rsid w:val="00CB26C2"/>
    <w:rsid w:val="00CB278C"/>
    <w:rsid w:val="00CB2AA4"/>
    <w:rsid w:val="00CB2B5A"/>
    <w:rsid w:val="00CB3A62"/>
    <w:rsid w:val="00CB412F"/>
    <w:rsid w:val="00CB4B51"/>
    <w:rsid w:val="00CB587D"/>
    <w:rsid w:val="00CB5A3E"/>
    <w:rsid w:val="00CB5BA7"/>
    <w:rsid w:val="00CB5D6A"/>
    <w:rsid w:val="00CB63D0"/>
    <w:rsid w:val="00CB6EDE"/>
    <w:rsid w:val="00CB793D"/>
    <w:rsid w:val="00CB7A65"/>
    <w:rsid w:val="00CB7E35"/>
    <w:rsid w:val="00CC03A7"/>
    <w:rsid w:val="00CC0A75"/>
    <w:rsid w:val="00CC390A"/>
    <w:rsid w:val="00CC3EC9"/>
    <w:rsid w:val="00CC4770"/>
    <w:rsid w:val="00CC4793"/>
    <w:rsid w:val="00CC575F"/>
    <w:rsid w:val="00CC59EC"/>
    <w:rsid w:val="00CC602A"/>
    <w:rsid w:val="00CC603B"/>
    <w:rsid w:val="00CC6E5B"/>
    <w:rsid w:val="00CC701F"/>
    <w:rsid w:val="00CD1B5D"/>
    <w:rsid w:val="00CD273F"/>
    <w:rsid w:val="00CD29E1"/>
    <w:rsid w:val="00CD3646"/>
    <w:rsid w:val="00CD4933"/>
    <w:rsid w:val="00CD4ACE"/>
    <w:rsid w:val="00CD7385"/>
    <w:rsid w:val="00CE0ACC"/>
    <w:rsid w:val="00CE1031"/>
    <w:rsid w:val="00CE22A2"/>
    <w:rsid w:val="00CE2F78"/>
    <w:rsid w:val="00CE32F0"/>
    <w:rsid w:val="00CE35F1"/>
    <w:rsid w:val="00CE3CBA"/>
    <w:rsid w:val="00CE457B"/>
    <w:rsid w:val="00CE4CB3"/>
    <w:rsid w:val="00CE63D4"/>
    <w:rsid w:val="00CE6C5F"/>
    <w:rsid w:val="00CE6CB6"/>
    <w:rsid w:val="00CE6E10"/>
    <w:rsid w:val="00CE7B59"/>
    <w:rsid w:val="00CF0552"/>
    <w:rsid w:val="00CF08F7"/>
    <w:rsid w:val="00CF16BF"/>
    <w:rsid w:val="00CF1BCF"/>
    <w:rsid w:val="00CF1D42"/>
    <w:rsid w:val="00CF20CC"/>
    <w:rsid w:val="00CF2A22"/>
    <w:rsid w:val="00CF423E"/>
    <w:rsid w:val="00CF54D7"/>
    <w:rsid w:val="00CF57D2"/>
    <w:rsid w:val="00CF5A10"/>
    <w:rsid w:val="00CF5C4A"/>
    <w:rsid w:val="00CF792F"/>
    <w:rsid w:val="00D00DA2"/>
    <w:rsid w:val="00D04082"/>
    <w:rsid w:val="00D045D5"/>
    <w:rsid w:val="00D04E24"/>
    <w:rsid w:val="00D05C6F"/>
    <w:rsid w:val="00D06AE6"/>
    <w:rsid w:val="00D077E1"/>
    <w:rsid w:val="00D078C3"/>
    <w:rsid w:val="00D1074A"/>
    <w:rsid w:val="00D12669"/>
    <w:rsid w:val="00D12E12"/>
    <w:rsid w:val="00D134AE"/>
    <w:rsid w:val="00D149E5"/>
    <w:rsid w:val="00D14C8E"/>
    <w:rsid w:val="00D1538A"/>
    <w:rsid w:val="00D16D64"/>
    <w:rsid w:val="00D17977"/>
    <w:rsid w:val="00D20820"/>
    <w:rsid w:val="00D20869"/>
    <w:rsid w:val="00D21BAB"/>
    <w:rsid w:val="00D223EE"/>
    <w:rsid w:val="00D230B0"/>
    <w:rsid w:val="00D25C32"/>
    <w:rsid w:val="00D260F6"/>
    <w:rsid w:val="00D2653B"/>
    <w:rsid w:val="00D3030E"/>
    <w:rsid w:val="00D3188B"/>
    <w:rsid w:val="00D32255"/>
    <w:rsid w:val="00D32561"/>
    <w:rsid w:val="00D32BAA"/>
    <w:rsid w:val="00D33F2E"/>
    <w:rsid w:val="00D3418B"/>
    <w:rsid w:val="00D352A9"/>
    <w:rsid w:val="00D35946"/>
    <w:rsid w:val="00D361E9"/>
    <w:rsid w:val="00D36845"/>
    <w:rsid w:val="00D37461"/>
    <w:rsid w:val="00D40BD8"/>
    <w:rsid w:val="00D4262C"/>
    <w:rsid w:val="00D42662"/>
    <w:rsid w:val="00D4278C"/>
    <w:rsid w:val="00D440BD"/>
    <w:rsid w:val="00D440FE"/>
    <w:rsid w:val="00D447A0"/>
    <w:rsid w:val="00D448C2"/>
    <w:rsid w:val="00D45874"/>
    <w:rsid w:val="00D45D68"/>
    <w:rsid w:val="00D45D87"/>
    <w:rsid w:val="00D463EF"/>
    <w:rsid w:val="00D46535"/>
    <w:rsid w:val="00D46ACC"/>
    <w:rsid w:val="00D46B14"/>
    <w:rsid w:val="00D473A1"/>
    <w:rsid w:val="00D477FA"/>
    <w:rsid w:val="00D47FDB"/>
    <w:rsid w:val="00D504A8"/>
    <w:rsid w:val="00D5227D"/>
    <w:rsid w:val="00D52D56"/>
    <w:rsid w:val="00D536B9"/>
    <w:rsid w:val="00D55988"/>
    <w:rsid w:val="00D566DE"/>
    <w:rsid w:val="00D5695B"/>
    <w:rsid w:val="00D57C9E"/>
    <w:rsid w:val="00D57DC3"/>
    <w:rsid w:val="00D60600"/>
    <w:rsid w:val="00D60C1D"/>
    <w:rsid w:val="00D60D50"/>
    <w:rsid w:val="00D621A4"/>
    <w:rsid w:val="00D62F17"/>
    <w:rsid w:val="00D64B65"/>
    <w:rsid w:val="00D66339"/>
    <w:rsid w:val="00D667A9"/>
    <w:rsid w:val="00D67DB3"/>
    <w:rsid w:val="00D70149"/>
    <w:rsid w:val="00D705D8"/>
    <w:rsid w:val="00D7175F"/>
    <w:rsid w:val="00D71F71"/>
    <w:rsid w:val="00D73623"/>
    <w:rsid w:val="00D73CA9"/>
    <w:rsid w:val="00D742BE"/>
    <w:rsid w:val="00D74D74"/>
    <w:rsid w:val="00D75820"/>
    <w:rsid w:val="00D75C2C"/>
    <w:rsid w:val="00D762A9"/>
    <w:rsid w:val="00D7713B"/>
    <w:rsid w:val="00D77C1C"/>
    <w:rsid w:val="00D8011E"/>
    <w:rsid w:val="00D80B4E"/>
    <w:rsid w:val="00D813AB"/>
    <w:rsid w:val="00D81801"/>
    <w:rsid w:val="00D821AD"/>
    <w:rsid w:val="00D82210"/>
    <w:rsid w:val="00D82903"/>
    <w:rsid w:val="00D829D8"/>
    <w:rsid w:val="00D8495A"/>
    <w:rsid w:val="00D8562F"/>
    <w:rsid w:val="00D85C8C"/>
    <w:rsid w:val="00D85E07"/>
    <w:rsid w:val="00D85EBE"/>
    <w:rsid w:val="00D8657F"/>
    <w:rsid w:val="00D86EB7"/>
    <w:rsid w:val="00D8706A"/>
    <w:rsid w:val="00D87473"/>
    <w:rsid w:val="00D87C44"/>
    <w:rsid w:val="00D901D8"/>
    <w:rsid w:val="00D9076D"/>
    <w:rsid w:val="00D90B7D"/>
    <w:rsid w:val="00D90C59"/>
    <w:rsid w:val="00D91A5E"/>
    <w:rsid w:val="00D91E06"/>
    <w:rsid w:val="00D91E15"/>
    <w:rsid w:val="00D952E7"/>
    <w:rsid w:val="00D95C1E"/>
    <w:rsid w:val="00D95C91"/>
    <w:rsid w:val="00D95F51"/>
    <w:rsid w:val="00D96B6B"/>
    <w:rsid w:val="00D97B1E"/>
    <w:rsid w:val="00DA0E6D"/>
    <w:rsid w:val="00DA0F98"/>
    <w:rsid w:val="00DA1A1B"/>
    <w:rsid w:val="00DA1A52"/>
    <w:rsid w:val="00DA207E"/>
    <w:rsid w:val="00DA2D87"/>
    <w:rsid w:val="00DA341B"/>
    <w:rsid w:val="00DA3841"/>
    <w:rsid w:val="00DA4235"/>
    <w:rsid w:val="00DA46B3"/>
    <w:rsid w:val="00DA5218"/>
    <w:rsid w:val="00DA5C67"/>
    <w:rsid w:val="00DA5FFF"/>
    <w:rsid w:val="00DA6EDC"/>
    <w:rsid w:val="00DA7714"/>
    <w:rsid w:val="00DB1652"/>
    <w:rsid w:val="00DB1938"/>
    <w:rsid w:val="00DB1E46"/>
    <w:rsid w:val="00DB28C1"/>
    <w:rsid w:val="00DB2F76"/>
    <w:rsid w:val="00DB306E"/>
    <w:rsid w:val="00DB3E47"/>
    <w:rsid w:val="00DB42B0"/>
    <w:rsid w:val="00DB5230"/>
    <w:rsid w:val="00DB63CC"/>
    <w:rsid w:val="00DB6DF0"/>
    <w:rsid w:val="00DB7FB7"/>
    <w:rsid w:val="00DC1358"/>
    <w:rsid w:val="00DC13D5"/>
    <w:rsid w:val="00DC2136"/>
    <w:rsid w:val="00DC2DE4"/>
    <w:rsid w:val="00DC2FE6"/>
    <w:rsid w:val="00DC3B3B"/>
    <w:rsid w:val="00DC3F0C"/>
    <w:rsid w:val="00DC4F5C"/>
    <w:rsid w:val="00DC54DC"/>
    <w:rsid w:val="00DC576D"/>
    <w:rsid w:val="00DC7E40"/>
    <w:rsid w:val="00DD0A2A"/>
    <w:rsid w:val="00DD1A9F"/>
    <w:rsid w:val="00DD2093"/>
    <w:rsid w:val="00DD5E50"/>
    <w:rsid w:val="00DD6C71"/>
    <w:rsid w:val="00DD6FDA"/>
    <w:rsid w:val="00DE09DF"/>
    <w:rsid w:val="00DE4D39"/>
    <w:rsid w:val="00DE5539"/>
    <w:rsid w:val="00DE55CF"/>
    <w:rsid w:val="00DE5BA3"/>
    <w:rsid w:val="00DE6597"/>
    <w:rsid w:val="00DE65BA"/>
    <w:rsid w:val="00DE7CAD"/>
    <w:rsid w:val="00DF1144"/>
    <w:rsid w:val="00DF200A"/>
    <w:rsid w:val="00DF2B38"/>
    <w:rsid w:val="00DF3D86"/>
    <w:rsid w:val="00DF47D5"/>
    <w:rsid w:val="00DF4842"/>
    <w:rsid w:val="00DF49C4"/>
    <w:rsid w:val="00DF4EE2"/>
    <w:rsid w:val="00DF532E"/>
    <w:rsid w:val="00DF590A"/>
    <w:rsid w:val="00DF7CA0"/>
    <w:rsid w:val="00E0008C"/>
    <w:rsid w:val="00E00EB4"/>
    <w:rsid w:val="00E012ED"/>
    <w:rsid w:val="00E01BCE"/>
    <w:rsid w:val="00E01C5B"/>
    <w:rsid w:val="00E01D12"/>
    <w:rsid w:val="00E02F37"/>
    <w:rsid w:val="00E0387E"/>
    <w:rsid w:val="00E03BB9"/>
    <w:rsid w:val="00E0433F"/>
    <w:rsid w:val="00E04455"/>
    <w:rsid w:val="00E04503"/>
    <w:rsid w:val="00E04952"/>
    <w:rsid w:val="00E0589A"/>
    <w:rsid w:val="00E062E4"/>
    <w:rsid w:val="00E102B0"/>
    <w:rsid w:val="00E112CB"/>
    <w:rsid w:val="00E116F0"/>
    <w:rsid w:val="00E126D9"/>
    <w:rsid w:val="00E1326D"/>
    <w:rsid w:val="00E13849"/>
    <w:rsid w:val="00E1482A"/>
    <w:rsid w:val="00E15912"/>
    <w:rsid w:val="00E15E96"/>
    <w:rsid w:val="00E16143"/>
    <w:rsid w:val="00E16EBD"/>
    <w:rsid w:val="00E20E1A"/>
    <w:rsid w:val="00E21282"/>
    <w:rsid w:val="00E21535"/>
    <w:rsid w:val="00E21AAD"/>
    <w:rsid w:val="00E2313E"/>
    <w:rsid w:val="00E2501B"/>
    <w:rsid w:val="00E252E0"/>
    <w:rsid w:val="00E25406"/>
    <w:rsid w:val="00E2563E"/>
    <w:rsid w:val="00E2570D"/>
    <w:rsid w:val="00E258C6"/>
    <w:rsid w:val="00E26C10"/>
    <w:rsid w:val="00E27A8C"/>
    <w:rsid w:val="00E27DBD"/>
    <w:rsid w:val="00E31CEC"/>
    <w:rsid w:val="00E320D5"/>
    <w:rsid w:val="00E32150"/>
    <w:rsid w:val="00E3287A"/>
    <w:rsid w:val="00E32A36"/>
    <w:rsid w:val="00E32AB9"/>
    <w:rsid w:val="00E32B9E"/>
    <w:rsid w:val="00E33620"/>
    <w:rsid w:val="00E337CE"/>
    <w:rsid w:val="00E3448A"/>
    <w:rsid w:val="00E344A5"/>
    <w:rsid w:val="00E344D6"/>
    <w:rsid w:val="00E34B76"/>
    <w:rsid w:val="00E34CB5"/>
    <w:rsid w:val="00E350DF"/>
    <w:rsid w:val="00E35350"/>
    <w:rsid w:val="00E3537D"/>
    <w:rsid w:val="00E35ED3"/>
    <w:rsid w:val="00E407BE"/>
    <w:rsid w:val="00E408F7"/>
    <w:rsid w:val="00E40ACD"/>
    <w:rsid w:val="00E40EED"/>
    <w:rsid w:val="00E410F6"/>
    <w:rsid w:val="00E4137D"/>
    <w:rsid w:val="00E41E9A"/>
    <w:rsid w:val="00E425D2"/>
    <w:rsid w:val="00E428C9"/>
    <w:rsid w:val="00E42E76"/>
    <w:rsid w:val="00E43884"/>
    <w:rsid w:val="00E43C2D"/>
    <w:rsid w:val="00E44337"/>
    <w:rsid w:val="00E44BA6"/>
    <w:rsid w:val="00E4587B"/>
    <w:rsid w:val="00E50A5B"/>
    <w:rsid w:val="00E521D6"/>
    <w:rsid w:val="00E5328F"/>
    <w:rsid w:val="00E54BAE"/>
    <w:rsid w:val="00E55018"/>
    <w:rsid w:val="00E55063"/>
    <w:rsid w:val="00E556D9"/>
    <w:rsid w:val="00E563ED"/>
    <w:rsid w:val="00E56421"/>
    <w:rsid w:val="00E5767A"/>
    <w:rsid w:val="00E5785D"/>
    <w:rsid w:val="00E57FBA"/>
    <w:rsid w:val="00E60303"/>
    <w:rsid w:val="00E60DDB"/>
    <w:rsid w:val="00E60F20"/>
    <w:rsid w:val="00E60FB2"/>
    <w:rsid w:val="00E611B9"/>
    <w:rsid w:val="00E63609"/>
    <w:rsid w:val="00E636F9"/>
    <w:rsid w:val="00E654B8"/>
    <w:rsid w:val="00E668CC"/>
    <w:rsid w:val="00E66959"/>
    <w:rsid w:val="00E6713E"/>
    <w:rsid w:val="00E67399"/>
    <w:rsid w:val="00E673F6"/>
    <w:rsid w:val="00E70259"/>
    <w:rsid w:val="00E71A0B"/>
    <w:rsid w:val="00E71BF5"/>
    <w:rsid w:val="00E72B59"/>
    <w:rsid w:val="00E7496C"/>
    <w:rsid w:val="00E75814"/>
    <w:rsid w:val="00E75D23"/>
    <w:rsid w:val="00E75DDA"/>
    <w:rsid w:val="00E770BA"/>
    <w:rsid w:val="00E80123"/>
    <w:rsid w:val="00E804BC"/>
    <w:rsid w:val="00E819A7"/>
    <w:rsid w:val="00E81EC9"/>
    <w:rsid w:val="00E82E3E"/>
    <w:rsid w:val="00E82F06"/>
    <w:rsid w:val="00E8314B"/>
    <w:rsid w:val="00E87133"/>
    <w:rsid w:val="00E87D44"/>
    <w:rsid w:val="00E90D99"/>
    <w:rsid w:val="00E91674"/>
    <w:rsid w:val="00E92B1F"/>
    <w:rsid w:val="00E93755"/>
    <w:rsid w:val="00E93C2E"/>
    <w:rsid w:val="00E9420E"/>
    <w:rsid w:val="00E943EC"/>
    <w:rsid w:val="00E96827"/>
    <w:rsid w:val="00E9720D"/>
    <w:rsid w:val="00EA0AD0"/>
    <w:rsid w:val="00EA1C9A"/>
    <w:rsid w:val="00EA279B"/>
    <w:rsid w:val="00EA2D71"/>
    <w:rsid w:val="00EA3340"/>
    <w:rsid w:val="00EA3469"/>
    <w:rsid w:val="00EA49A6"/>
    <w:rsid w:val="00EA4DC3"/>
    <w:rsid w:val="00EA66BA"/>
    <w:rsid w:val="00EA6726"/>
    <w:rsid w:val="00EB1174"/>
    <w:rsid w:val="00EB2289"/>
    <w:rsid w:val="00EB2684"/>
    <w:rsid w:val="00EB27E1"/>
    <w:rsid w:val="00EB2DFF"/>
    <w:rsid w:val="00EB303C"/>
    <w:rsid w:val="00EB3397"/>
    <w:rsid w:val="00EB3C8A"/>
    <w:rsid w:val="00EB572A"/>
    <w:rsid w:val="00EB6085"/>
    <w:rsid w:val="00EB6153"/>
    <w:rsid w:val="00EB6565"/>
    <w:rsid w:val="00EB6B6A"/>
    <w:rsid w:val="00EB7AFB"/>
    <w:rsid w:val="00EC0ADF"/>
    <w:rsid w:val="00EC0F76"/>
    <w:rsid w:val="00EC12D9"/>
    <w:rsid w:val="00EC1420"/>
    <w:rsid w:val="00EC1763"/>
    <w:rsid w:val="00EC3579"/>
    <w:rsid w:val="00EC35E9"/>
    <w:rsid w:val="00EC49C2"/>
    <w:rsid w:val="00EC4C1C"/>
    <w:rsid w:val="00EC59C6"/>
    <w:rsid w:val="00EC69B3"/>
    <w:rsid w:val="00EC6B9F"/>
    <w:rsid w:val="00EC7027"/>
    <w:rsid w:val="00ED0A94"/>
    <w:rsid w:val="00ED0B16"/>
    <w:rsid w:val="00ED13BE"/>
    <w:rsid w:val="00ED4799"/>
    <w:rsid w:val="00ED4DC5"/>
    <w:rsid w:val="00ED594F"/>
    <w:rsid w:val="00ED6412"/>
    <w:rsid w:val="00ED6C65"/>
    <w:rsid w:val="00EE0FFA"/>
    <w:rsid w:val="00EE1569"/>
    <w:rsid w:val="00EE166B"/>
    <w:rsid w:val="00EE3CA8"/>
    <w:rsid w:val="00EE429F"/>
    <w:rsid w:val="00EE515E"/>
    <w:rsid w:val="00EE5A92"/>
    <w:rsid w:val="00EE5BB1"/>
    <w:rsid w:val="00EE60B4"/>
    <w:rsid w:val="00EE68B9"/>
    <w:rsid w:val="00EE7009"/>
    <w:rsid w:val="00EE7799"/>
    <w:rsid w:val="00EE7BBB"/>
    <w:rsid w:val="00EE7DD0"/>
    <w:rsid w:val="00EF0E9A"/>
    <w:rsid w:val="00EF1390"/>
    <w:rsid w:val="00EF185E"/>
    <w:rsid w:val="00EF1CC4"/>
    <w:rsid w:val="00EF4712"/>
    <w:rsid w:val="00EF4AD0"/>
    <w:rsid w:val="00EF55E6"/>
    <w:rsid w:val="00EF7AC7"/>
    <w:rsid w:val="00F000EE"/>
    <w:rsid w:val="00F00577"/>
    <w:rsid w:val="00F00C66"/>
    <w:rsid w:val="00F00D04"/>
    <w:rsid w:val="00F02A4F"/>
    <w:rsid w:val="00F0415A"/>
    <w:rsid w:val="00F04320"/>
    <w:rsid w:val="00F04389"/>
    <w:rsid w:val="00F065EE"/>
    <w:rsid w:val="00F06DCB"/>
    <w:rsid w:val="00F06F8E"/>
    <w:rsid w:val="00F0723E"/>
    <w:rsid w:val="00F10211"/>
    <w:rsid w:val="00F10487"/>
    <w:rsid w:val="00F11219"/>
    <w:rsid w:val="00F12783"/>
    <w:rsid w:val="00F144B0"/>
    <w:rsid w:val="00F14796"/>
    <w:rsid w:val="00F1503F"/>
    <w:rsid w:val="00F1595A"/>
    <w:rsid w:val="00F16929"/>
    <w:rsid w:val="00F16A15"/>
    <w:rsid w:val="00F1748D"/>
    <w:rsid w:val="00F21B76"/>
    <w:rsid w:val="00F23135"/>
    <w:rsid w:val="00F23F00"/>
    <w:rsid w:val="00F23F72"/>
    <w:rsid w:val="00F248DC"/>
    <w:rsid w:val="00F24F83"/>
    <w:rsid w:val="00F27738"/>
    <w:rsid w:val="00F302DB"/>
    <w:rsid w:val="00F30BD4"/>
    <w:rsid w:val="00F30D9B"/>
    <w:rsid w:val="00F32369"/>
    <w:rsid w:val="00F33089"/>
    <w:rsid w:val="00F356BF"/>
    <w:rsid w:val="00F35CE7"/>
    <w:rsid w:val="00F3681E"/>
    <w:rsid w:val="00F36EEF"/>
    <w:rsid w:val="00F37AC5"/>
    <w:rsid w:val="00F401F2"/>
    <w:rsid w:val="00F404D4"/>
    <w:rsid w:val="00F4292B"/>
    <w:rsid w:val="00F43614"/>
    <w:rsid w:val="00F46663"/>
    <w:rsid w:val="00F46751"/>
    <w:rsid w:val="00F46C3E"/>
    <w:rsid w:val="00F47231"/>
    <w:rsid w:val="00F473B4"/>
    <w:rsid w:val="00F47958"/>
    <w:rsid w:val="00F530C1"/>
    <w:rsid w:val="00F53775"/>
    <w:rsid w:val="00F5399C"/>
    <w:rsid w:val="00F53A22"/>
    <w:rsid w:val="00F5442F"/>
    <w:rsid w:val="00F546CC"/>
    <w:rsid w:val="00F54960"/>
    <w:rsid w:val="00F54AF7"/>
    <w:rsid w:val="00F56506"/>
    <w:rsid w:val="00F577A8"/>
    <w:rsid w:val="00F62842"/>
    <w:rsid w:val="00F62BC3"/>
    <w:rsid w:val="00F64F50"/>
    <w:rsid w:val="00F65F1F"/>
    <w:rsid w:val="00F665B2"/>
    <w:rsid w:val="00F66E20"/>
    <w:rsid w:val="00F6735F"/>
    <w:rsid w:val="00F67BFE"/>
    <w:rsid w:val="00F704A8"/>
    <w:rsid w:val="00F714FA"/>
    <w:rsid w:val="00F71E3E"/>
    <w:rsid w:val="00F71E68"/>
    <w:rsid w:val="00F7381B"/>
    <w:rsid w:val="00F744CE"/>
    <w:rsid w:val="00F7584D"/>
    <w:rsid w:val="00F75C6E"/>
    <w:rsid w:val="00F7611F"/>
    <w:rsid w:val="00F77014"/>
    <w:rsid w:val="00F776CA"/>
    <w:rsid w:val="00F804FB"/>
    <w:rsid w:val="00F82061"/>
    <w:rsid w:val="00F825CC"/>
    <w:rsid w:val="00F8288F"/>
    <w:rsid w:val="00F82FD1"/>
    <w:rsid w:val="00F83585"/>
    <w:rsid w:val="00F83DD4"/>
    <w:rsid w:val="00F84213"/>
    <w:rsid w:val="00F845DD"/>
    <w:rsid w:val="00F85285"/>
    <w:rsid w:val="00F85770"/>
    <w:rsid w:val="00F87268"/>
    <w:rsid w:val="00F8766C"/>
    <w:rsid w:val="00F877FD"/>
    <w:rsid w:val="00F8796D"/>
    <w:rsid w:val="00F91363"/>
    <w:rsid w:val="00F91CE6"/>
    <w:rsid w:val="00F9292D"/>
    <w:rsid w:val="00F93ED8"/>
    <w:rsid w:val="00F94883"/>
    <w:rsid w:val="00F963F9"/>
    <w:rsid w:val="00F96436"/>
    <w:rsid w:val="00FA0B0E"/>
    <w:rsid w:val="00FA0DB2"/>
    <w:rsid w:val="00FA0FC4"/>
    <w:rsid w:val="00FA1299"/>
    <w:rsid w:val="00FA2016"/>
    <w:rsid w:val="00FA2B42"/>
    <w:rsid w:val="00FA306E"/>
    <w:rsid w:val="00FA30C4"/>
    <w:rsid w:val="00FA470C"/>
    <w:rsid w:val="00FA53E8"/>
    <w:rsid w:val="00FA5AFD"/>
    <w:rsid w:val="00FA5DBC"/>
    <w:rsid w:val="00FA65A1"/>
    <w:rsid w:val="00FA69ED"/>
    <w:rsid w:val="00FA7DA8"/>
    <w:rsid w:val="00FB0480"/>
    <w:rsid w:val="00FB04F7"/>
    <w:rsid w:val="00FB2E81"/>
    <w:rsid w:val="00FB3468"/>
    <w:rsid w:val="00FB3C9A"/>
    <w:rsid w:val="00FB429D"/>
    <w:rsid w:val="00FB4B31"/>
    <w:rsid w:val="00FB4C3A"/>
    <w:rsid w:val="00FB5530"/>
    <w:rsid w:val="00FB61BF"/>
    <w:rsid w:val="00FB6792"/>
    <w:rsid w:val="00FB7349"/>
    <w:rsid w:val="00FC0206"/>
    <w:rsid w:val="00FC02C5"/>
    <w:rsid w:val="00FC0345"/>
    <w:rsid w:val="00FC0993"/>
    <w:rsid w:val="00FC1667"/>
    <w:rsid w:val="00FC1D9E"/>
    <w:rsid w:val="00FC2BD2"/>
    <w:rsid w:val="00FC3B3B"/>
    <w:rsid w:val="00FC4BFD"/>
    <w:rsid w:val="00FC4E82"/>
    <w:rsid w:val="00FC564D"/>
    <w:rsid w:val="00FC5653"/>
    <w:rsid w:val="00FC565C"/>
    <w:rsid w:val="00FD034D"/>
    <w:rsid w:val="00FD0E18"/>
    <w:rsid w:val="00FD13B3"/>
    <w:rsid w:val="00FD19F5"/>
    <w:rsid w:val="00FD205D"/>
    <w:rsid w:val="00FD262C"/>
    <w:rsid w:val="00FD294E"/>
    <w:rsid w:val="00FD38B6"/>
    <w:rsid w:val="00FD438C"/>
    <w:rsid w:val="00FD486D"/>
    <w:rsid w:val="00FD4E28"/>
    <w:rsid w:val="00FD56B0"/>
    <w:rsid w:val="00FD65A6"/>
    <w:rsid w:val="00FD6D99"/>
    <w:rsid w:val="00FE0692"/>
    <w:rsid w:val="00FE0E39"/>
    <w:rsid w:val="00FE1CA6"/>
    <w:rsid w:val="00FE30AA"/>
    <w:rsid w:val="00FE3EFF"/>
    <w:rsid w:val="00FE5D3D"/>
    <w:rsid w:val="00FE6094"/>
    <w:rsid w:val="00FE6D07"/>
    <w:rsid w:val="00FE70A1"/>
    <w:rsid w:val="00FF420C"/>
    <w:rsid w:val="00FF476B"/>
    <w:rsid w:val="00FF4805"/>
    <w:rsid w:val="00FF4915"/>
    <w:rsid w:val="00FF4C02"/>
    <w:rsid w:val="00FF58ED"/>
    <w:rsid w:val="00FF5F5D"/>
    <w:rsid w:val="00FF7191"/>
    <w:rsid w:val="00FF7F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2F6A49"/>
    <w:pPr>
      <w:keepNext/>
      <w:widowControl w:val="0"/>
      <w:autoSpaceDE w:val="0"/>
      <w:autoSpaceDN w:val="0"/>
      <w:adjustRightInd w:val="0"/>
    </w:p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
    <w:basedOn w:val="a2"/>
    <w:next w:val="2"/>
    <w:qFormat/>
    <w:rsid w:val="00F65F1F"/>
    <w:pPr>
      <w:widowControl/>
      <w:numPr>
        <w:numId w:val="11"/>
      </w:numPr>
      <w:adjustRightInd/>
      <w:spacing w:before="240" w:after="240"/>
      <w:ind w:left="0"/>
      <w:jc w:val="both"/>
      <w:outlineLvl w:val="0"/>
    </w:pPr>
    <w:rPr>
      <w:rFonts w:ascii="Arial" w:eastAsia="黑体" w:hAnsi="Arial"/>
      <w:b/>
      <w:sz w:val="32"/>
      <w:szCs w:val="36"/>
    </w:rPr>
  </w:style>
  <w:style w:type="paragraph" w:styleId="2">
    <w:name w:val="heading 2"/>
    <w:basedOn w:val="a2"/>
    <w:next w:val="3"/>
    <w:qFormat/>
    <w:rsid w:val="00F65F1F"/>
    <w:pPr>
      <w:widowControl/>
      <w:numPr>
        <w:ilvl w:val="1"/>
        <w:numId w:val="11"/>
      </w:numPr>
      <w:adjustRightInd/>
      <w:spacing w:before="240" w:after="240"/>
      <w:jc w:val="both"/>
      <w:outlineLvl w:val="1"/>
    </w:pPr>
    <w:rPr>
      <w:rFonts w:ascii="Arial" w:eastAsia="黑体" w:hAnsi="Arial"/>
      <w:sz w:val="24"/>
      <w:szCs w:val="24"/>
    </w:rPr>
  </w:style>
  <w:style w:type="paragraph" w:styleId="3">
    <w:name w:val="heading 3"/>
    <w:aliases w:val=" Char Char"/>
    <w:basedOn w:val="a2"/>
    <w:next w:val="4"/>
    <w:link w:val="3Char"/>
    <w:qFormat/>
    <w:rsid w:val="00F65F1F"/>
    <w:pPr>
      <w:widowControl/>
      <w:adjustRightInd/>
      <w:spacing w:before="240" w:after="240"/>
      <w:jc w:val="both"/>
      <w:outlineLvl w:val="2"/>
    </w:pPr>
    <w:rPr>
      <w:rFonts w:ascii="Arial" w:eastAsia="黑体" w:hAnsi="Arial"/>
      <w:sz w:val="24"/>
      <w:szCs w:val="24"/>
    </w:rPr>
  </w:style>
  <w:style w:type="paragraph" w:styleId="4">
    <w:name w:val="heading 4"/>
    <w:aliases w:val="标题 4 Char,标题 4 Char1,标题 4 Char Char,标题 4 Char Char Char Char,标题 4 Char Char1 Char,标题 41,标题 4 Char Char Char1"/>
    <w:basedOn w:val="a2"/>
    <w:next w:val="a3"/>
    <w:qFormat/>
    <w:rsid w:val="00F65F1F"/>
    <w:pPr>
      <w:widowControl/>
      <w:numPr>
        <w:ilvl w:val="3"/>
        <w:numId w:val="11"/>
      </w:numPr>
      <w:adjustRightInd/>
      <w:spacing w:before="160" w:after="160"/>
      <w:jc w:val="both"/>
      <w:outlineLvl w:val="3"/>
    </w:pPr>
    <w:rPr>
      <w:rFonts w:ascii="Arial" w:eastAsia="黑体" w:hAnsi="Arial"/>
      <w:sz w:val="21"/>
      <w:szCs w:val="21"/>
    </w:rPr>
  </w:style>
  <w:style w:type="paragraph" w:styleId="5">
    <w:name w:val="heading 5"/>
    <w:basedOn w:val="a2"/>
    <w:next w:val="a3"/>
    <w:qFormat/>
    <w:rsid w:val="00F65F1F"/>
    <w:pPr>
      <w:widowControl/>
      <w:numPr>
        <w:ilvl w:val="4"/>
        <w:numId w:val="5"/>
      </w:numPr>
      <w:adjustRightInd/>
      <w:spacing w:line="360" w:lineRule="auto"/>
      <w:outlineLvl w:val="4"/>
    </w:pPr>
    <w:rPr>
      <w:rFonts w:ascii="Arial" w:eastAsia="黑体" w:hAnsi="Arial"/>
      <w:sz w:val="21"/>
      <w:szCs w:val="21"/>
    </w:rPr>
  </w:style>
  <w:style w:type="paragraph" w:styleId="6">
    <w:name w:val="heading 6"/>
    <w:basedOn w:val="a2"/>
    <w:qFormat/>
    <w:rsid w:val="00C223C9"/>
    <w:pPr>
      <w:widowControl/>
      <w:numPr>
        <w:ilvl w:val="5"/>
        <w:numId w:val="5"/>
      </w:numPr>
      <w:spacing w:line="360" w:lineRule="auto"/>
      <w:outlineLvl w:val="5"/>
    </w:pPr>
    <w:rPr>
      <w:rFonts w:ascii="Arial" w:eastAsia="黑体" w:hAnsi="Arial"/>
      <w:sz w:val="21"/>
      <w:szCs w:val="21"/>
    </w:rPr>
  </w:style>
  <w:style w:type="paragraph" w:styleId="7">
    <w:name w:val="heading 7"/>
    <w:basedOn w:val="a2"/>
    <w:qFormat/>
    <w:rsid w:val="00F65F1F"/>
    <w:pPr>
      <w:widowControl/>
      <w:numPr>
        <w:ilvl w:val="6"/>
        <w:numId w:val="5"/>
      </w:numPr>
      <w:spacing w:line="360" w:lineRule="auto"/>
      <w:outlineLvl w:val="6"/>
    </w:pPr>
    <w:rPr>
      <w:rFonts w:ascii="Arial" w:eastAsia="黑体" w:hAnsi="Arial"/>
      <w:sz w:val="21"/>
      <w:szCs w:val="21"/>
    </w:rPr>
  </w:style>
  <w:style w:type="paragraph" w:styleId="8">
    <w:name w:val="heading 8"/>
    <w:basedOn w:val="a2"/>
    <w:next w:val="a2"/>
    <w:qFormat/>
    <w:rsid w:val="00F65F1F"/>
    <w:pPr>
      <w:keepLines/>
      <w:numPr>
        <w:ilvl w:val="7"/>
        <w:numId w:val="5"/>
      </w:numPr>
      <w:spacing w:before="240" w:after="64" w:line="320" w:lineRule="auto"/>
      <w:outlineLvl w:val="7"/>
    </w:pPr>
    <w:rPr>
      <w:rFonts w:ascii="Arial" w:eastAsia="黑体" w:hAnsi="Arial"/>
      <w:sz w:val="24"/>
    </w:rPr>
  </w:style>
  <w:style w:type="paragraph" w:styleId="9">
    <w:name w:val="heading 9"/>
    <w:basedOn w:val="a2"/>
    <w:next w:val="a2"/>
    <w:qFormat/>
    <w:rsid w:val="00F65F1F"/>
    <w:pPr>
      <w:keepLines/>
      <w:numPr>
        <w:ilvl w:val="8"/>
        <w:numId w:val="5"/>
      </w:numPr>
      <w:spacing w:before="240" w:after="64" w:line="320" w:lineRule="auto"/>
      <w:outlineLvl w:val="8"/>
    </w:pPr>
    <w:rPr>
      <w:rFonts w:ascii="Arial" w:eastAsia="黑体" w:hAnsi="Arial"/>
      <w:sz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Hyperlink"/>
    <w:uiPriority w:val="99"/>
    <w:rsid w:val="002F6A49"/>
    <w:rPr>
      <w:color w:val="0000FF"/>
      <w:u w:val="single"/>
    </w:rPr>
  </w:style>
  <w:style w:type="paragraph" w:styleId="a8">
    <w:name w:val="header"/>
    <w:basedOn w:val="a2"/>
    <w:link w:val="Char"/>
    <w:uiPriority w:val="99"/>
    <w:rsid w:val="002F6A49"/>
    <w:pPr>
      <w:tabs>
        <w:tab w:val="center" w:pos="4153"/>
        <w:tab w:val="right" w:pos="8306"/>
      </w:tabs>
      <w:snapToGrid w:val="0"/>
      <w:jc w:val="center"/>
    </w:pPr>
    <w:rPr>
      <w:rFonts w:ascii="Arial" w:hAnsi="Arial"/>
      <w:sz w:val="18"/>
      <w:szCs w:val="18"/>
    </w:rPr>
  </w:style>
  <w:style w:type="paragraph" w:styleId="a9">
    <w:name w:val="footer"/>
    <w:basedOn w:val="a2"/>
    <w:rsid w:val="002F6A49"/>
    <w:pPr>
      <w:widowControl/>
      <w:tabs>
        <w:tab w:val="center" w:pos="4510"/>
        <w:tab w:val="right" w:pos="9020"/>
      </w:tabs>
      <w:spacing w:line="360" w:lineRule="auto"/>
    </w:pPr>
    <w:rPr>
      <w:rFonts w:ascii="Arial" w:hAnsi="Arial"/>
      <w:sz w:val="18"/>
      <w:szCs w:val="18"/>
    </w:rPr>
  </w:style>
  <w:style w:type="paragraph" w:styleId="10">
    <w:name w:val="toc 1"/>
    <w:basedOn w:val="a2"/>
    <w:next w:val="a2"/>
    <w:autoRedefine/>
    <w:uiPriority w:val="39"/>
    <w:rsid w:val="002F6A49"/>
    <w:pPr>
      <w:widowControl/>
      <w:ind w:left="198" w:hanging="113"/>
    </w:pPr>
    <w:rPr>
      <w:rFonts w:ascii="Arial" w:hAnsi="Arial"/>
      <w:sz w:val="21"/>
      <w:szCs w:val="21"/>
    </w:rPr>
  </w:style>
  <w:style w:type="paragraph" w:styleId="20">
    <w:name w:val="toc 2"/>
    <w:basedOn w:val="a2"/>
    <w:autoRedefine/>
    <w:uiPriority w:val="39"/>
    <w:rsid w:val="002F6A49"/>
    <w:pPr>
      <w:ind w:left="453" w:hanging="283"/>
    </w:pPr>
    <w:rPr>
      <w:rFonts w:ascii="Arial" w:hAnsi="Arial"/>
      <w:sz w:val="21"/>
      <w:szCs w:val="21"/>
    </w:rPr>
  </w:style>
  <w:style w:type="paragraph" w:styleId="30">
    <w:name w:val="toc 3"/>
    <w:basedOn w:val="a2"/>
    <w:autoRedefine/>
    <w:uiPriority w:val="39"/>
    <w:rsid w:val="002F6A49"/>
    <w:pPr>
      <w:ind w:left="794" w:hanging="454"/>
    </w:pPr>
    <w:rPr>
      <w:rFonts w:ascii="Arial" w:hAnsi="Arial"/>
      <w:sz w:val="21"/>
      <w:szCs w:val="21"/>
    </w:rPr>
  </w:style>
  <w:style w:type="paragraph" w:styleId="40">
    <w:name w:val="toc 4"/>
    <w:basedOn w:val="a2"/>
    <w:autoRedefine/>
    <w:semiHidden/>
    <w:rsid w:val="002F6A49"/>
    <w:pPr>
      <w:ind w:left="1134" w:hanging="567"/>
    </w:pPr>
    <w:rPr>
      <w:rFonts w:ascii="Arial" w:hAnsi="Arial"/>
      <w:sz w:val="21"/>
      <w:szCs w:val="21"/>
    </w:rPr>
  </w:style>
  <w:style w:type="paragraph" w:styleId="50">
    <w:name w:val="toc 5"/>
    <w:basedOn w:val="a2"/>
    <w:next w:val="a2"/>
    <w:autoRedefine/>
    <w:semiHidden/>
    <w:rsid w:val="002F6A49"/>
    <w:pPr>
      <w:ind w:left="1680"/>
    </w:pPr>
  </w:style>
  <w:style w:type="paragraph" w:styleId="60">
    <w:name w:val="toc 6"/>
    <w:basedOn w:val="a2"/>
    <w:autoRedefine/>
    <w:semiHidden/>
    <w:rsid w:val="002F6A49"/>
    <w:pPr>
      <w:ind w:left="1757" w:hanging="907"/>
    </w:pPr>
    <w:rPr>
      <w:sz w:val="21"/>
    </w:rPr>
  </w:style>
  <w:style w:type="paragraph" w:styleId="70">
    <w:name w:val="toc 7"/>
    <w:basedOn w:val="a2"/>
    <w:next w:val="a2"/>
    <w:autoRedefine/>
    <w:semiHidden/>
    <w:rsid w:val="002F6A49"/>
    <w:pPr>
      <w:ind w:left="2520"/>
    </w:pPr>
  </w:style>
  <w:style w:type="paragraph" w:styleId="80">
    <w:name w:val="toc 8"/>
    <w:basedOn w:val="a2"/>
    <w:next w:val="a2"/>
    <w:autoRedefine/>
    <w:semiHidden/>
    <w:rsid w:val="002F6A49"/>
    <w:pPr>
      <w:ind w:left="2940"/>
    </w:pPr>
  </w:style>
  <w:style w:type="paragraph" w:styleId="90">
    <w:name w:val="toc 9"/>
    <w:basedOn w:val="a2"/>
    <w:next w:val="a2"/>
    <w:autoRedefine/>
    <w:semiHidden/>
    <w:rsid w:val="002F6A49"/>
    <w:pPr>
      <w:ind w:left="3360"/>
    </w:pPr>
  </w:style>
  <w:style w:type="paragraph" w:customStyle="1" w:styleId="aa">
    <w:name w:val="表格列标题"/>
    <w:basedOn w:val="a2"/>
    <w:rsid w:val="00DA3841"/>
    <w:pPr>
      <w:jc w:val="center"/>
    </w:pPr>
    <w:rPr>
      <w:b/>
      <w:sz w:val="21"/>
    </w:rPr>
  </w:style>
  <w:style w:type="paragraph" w:customStyle="1" w:styleId="ab">
    <w:name w:val="备注说明"/>
    <w:basedOn w:val="a2"/>
    <w:rsid w:val="00DA3841"/>
    <w:pPr>
      <w:spacing w:line="360" w:lineRule="auto"/>
      <w:ind w:left="1134"/>
      <w:jc w:val="both"/>
    </w:pPr>
    <w:rPr>
      <w:rFonts w:eastAsia="楷体_GB2312"/>
      <w:sz w:val="21"/>
    </w:rPr>
  </w:style>
  <w:style w:type="paragraph" w:customStyle="1" w:styleId="ac">
    <w:name w:val="章节标题"/>
    <w:basedOn w:val="a2"/>
    <w:rsid w:val="00DA3841"/>
    <w:pPr>
      <w:tabs>
        <w:tab w:val="left" w:pos="0"/>
      </w:tabs>
      <w:spacing w:before="300" w:after="300"/>
      <w:jc w:val="center"/>
    </w:pPr>
    <w:rPr>
      <w:rFonts w:ascii="Arial" w:eastAsia="黑体" w:hAnsi="Arial" w:cs="Arial"/>
      <w:sz w:val="30"/>
    </w:rPr>
  </w:style>
  <w:style w:type="paragraph" w:customStyle="1" w:styleId="ad">
    <w:name w:val="表号去除自动编号"/>
    <w:basedOn w:val="a2"/>
    <w:rsid w:val="00DA3841"/>
    <w:pPr>
      <w:spacing w:line="360" w:lineRule="auto"/>
      <w:jc w:val="center"/>
    </w:pPr>
    <w:rPr>
      <w:rFonts w:ascii="宋体" w:hAnsi="宋体"/>
      <w:sz w:val="21"/>
    </w:rPr>
  </w:style>
  <w:style w:type="paragraph" w:customStyle="1" w:styleId="ae">
    <w:name w:val="代码样式"/>
    <w:basedOn w:val="a2"/>
    <w:rsid w:val="00B44B8F"/>
    <w:pPr>
      <w:widowControl/>
      <w:ind w:left="482"/>
    </w:pPr>
    <w:rPr>
      <w:rFonts w:ascii="Courier New" w:hAnsi="Courier New" w:cs="Courier New"/>
      <w:sz w:val="18"/>
      <w:szCs w:val="18"/>
    </w:rPr>
  </w:style>
  <w:style w:type="paragraph" w:customStyle="1" w:styleId="a0">
    <w:name w:val="参考资料清单"/>
    <w:basedOn w:val="a2"/>
    <w:rsid w:val="002F6A49"/>
    <w:pPr>
      <w:numPr>
        <w:numId w:val="2"/>
      </w:numPr>
      <w:spacing w:line="360" w:lineRule="auto"/>
      <w:ind w:left="0" w:firstLine="0"/>
      <w:jc w:val="both"/>
    </w:pPr>
    <w:rPr>
      <w:rFonts w:ascii="Arial" w:hAnsi="Arial"/>
      <w:sz w:val="21"/>
      <w:szCs w:val="21"/>
    </w:rPr>
  </w:style>
  <w:style w:type="paragraph" w:customStyle="1" w:styleId="af">
    <w:name w:val="图号去除自动编号"/>
    <w:basedOn w:val="a2"/>
    <w:rsid w:val="00DA3841"/>
    <w:pPr>
      <w:spacing w:before="105" w:line="360" w:lineRule="auto"/>
      <w:ind w:firstLine="425"/>
      <w:jc w:val="center"/>
    </w:pPr>
    <w:rPr>
      <w:sz w:val="21"/>
    </w:rPr>
  </w:style>
  <w:style w:type="paragraph" w:customStyle="1" w:styleId="af0">
    <w:name w:val="项目符号"/>
    <w:basedOn w:val="a2"/>
    <w:rsid w:val="00DA3841"/>
    <w:pPr>
      <w:spacing w:line="360" w:lineRule="auto"/>
    </w:pPr>
    <w:rPr>
      <w:sz w:val="21"/>
    </w:rPr>
  </w:style>
  <w:style w:type="paragraph" w:customStyle="1" w:styleId="a1">
    <w:name w:val="表号"/>
    <w:basedOn w:val="a2"/>
    <w:next w:val="a3"/>
    <w:rsid w:val="002F6A49"/>
    <w:pPr>
      <w:keepLines/>
      <w:numPr>
        <w:ilvl w:val="8"/>
        <w:numId w:val="1"/>
      </w:numPr>
      <w:spacing w:line="360" w:lineRule="auto"/>
      <w:jc w:val="center"/>
    </w:pPr>
    <w:rPr>
      <w:rFonts w:ascii="Arial" w:hAnsi="Arial"/>
      <w:sz w:val="18"/>
      <w:szCs w:val="18"/>
    </w:rPr>
  </w:style>
  <w:style w:type="paragraph" w:customStyle="1" w:styleId="Char0">
    <w:name w:val="表头样式 Char"/>
    <w:basedOn w:val="a2"/>
    <w:link w:val="CharChar"/>
    <w:rsid w:val="002F6A49"/>
    <w:pPr>
      <w:jc w:val="center"/>
    </w:pPr>
    <w:rPr>
      <w:rFonts w:ascii="Arial" w:hAnsi="Arial"/>
      <w:b/>
      <w:sz w:val="21"/>
      <w:szCs w:val="21"/>
    </w:rPr>
  </w:style>
  <w:style w:type="paragraph" w:customStyle="1" w:styleId="af1">
    <w:name w:val="页脚样式"/>
    <w:basedOn w:val="a2"/>
    <w:rsid w:val="00DA3841"/>
    <w:pPr>
      <w:spacing w:line="360" w:lineRule="auto"/>
    </w:pPr>
    <w:rPr>
      <w:sz w:val="18"/>
    </w:rPr>
  </w:style>
  <w:style w:type="paragraph" w:customStyle="1" w:styleId="WordPro">
    <w:name w:val="图表目录(WordPro)"/>
    <w:basedOn w:val="a2"/>
    <w:rsid w:val="00DA3841"/>
    <w:pPr>
      <w:spacing w:before="300" w:after="150" w:line="360" w:lineRule="auto"/>
      <w:jc w:val="center"/>
    </w:pPr>
    <w:rPr>
      <w:rFonts w:ascii="黑体" w:eastAsia="黑体"/>
      <w:sz w:val="30"/>
    </w:rPr>
  </w:style>
  <w:style w:type="paragraph" w:customStyle="1" w:styleId="af2">
    <w:name w:val="封面华为技术"/>
    <w:basedOn w:val="a2"/>
    <w:rsid w:val="002F6A49"/>
    <w:pPr>
      <w:spacing w:line="360" w:lineRule="auto"/>
      <w:jc w:val="center"/>
    </w:pPr>
    <w:rPr>
      <w:rFonts w:ascii="Arial" w:eastAsia="黑体" w:hAnsi="Arial"/>
      <w:sz w:val="32"/>
      <w:szCs w:val="32"/>
    </w:rPr>
  </w:style>
  <w:style w:type="paragraph" w:customStyle="1" w:styleId="af3">
    <w:name w:val="脚注"/>
    <w:basedOn w:val="a2"/>
    <w:rsid w:val="00DA3841"/>
    <w:pPr>
      <w:spacing w:after="90"/>
    </w:pPr>
    <w:rPr>
      <w:sz w:val="18"/>
    </w:rPr>
  </w:style>
  <w:style w:type="paragraph" w:customStyle="1" w:styleId="af4">
    <w:name w:val="页眉密级样式"/>
    <w:basedOn w:val="a2"/>
    <w:rsid w:val="00DA3841"/>
    <w:pPr>
      <w:jc w:val="right"/>
    </w:pPr>
    <w:rPr>
      <w:sz w:val="18"/>
    </w:rPr>
  </w:style>
  <w:style w:type="paragraph" w:customStyle="1" w:styleId="Char1">
    <w:name w:val="编写建议 Char"/>
    <w:basedOn w:val="a2"/>
    <w:link w:val="CharChar0"/>
    <w:rsid w:val="002F6A49"/>
    <w:pPr>
      <w:spacing w:line="360" w:lineRule="auto"/>
      <w:ind w:firstLineChars="200" w:firstLine="200"/>
    </w:pPr>
    <w:rPr>
      <w:i/>
      <w:color w:val="0000FF"/>
      <w:sz w:val="21"/>
    </w:rPr>
  </w:style>
  <w:style w:type="paragraph" w:customStyle="1" w:styleId="af5">
    <w:name w:val="封面表格文本"/>
    <w:basedOn w:val="a2"/>
    <w:rsid w:val="002F6A49"/>
    <w:pPr>
      <w:jc w:val="center"/>
    </w:pPr>
    <w:rPr>
      <w:rFonts w:ascii="Arial" w:hAnsi="Arial"/>
      <w:sz w:val="21"/>
      <w:szCs w:val="21"/>
    </w:rPr>
  </w:style>
  <w:style w:type="paragraph" w:customStyle="1" w:styleId="af6">
    <w:name w:val="封面文档标题"/>
    <w:basedOn w:val="a2"/>
    <w:rsid w:val="002F6A49"/>
    <w:pPr>
      <w:spacing w:line="360" w:lineRule="auto"/>
      <w:jc w:val="center"/>
    </w:pPr>
    <w:rPr>
      <w:rFonts w:ascii="Arial" w:eastAsia="黑体" w:hAnsi="Arial"/>
      <w:bCs/>
      <w:sz w:val="44"/>
      <w:szCs w:val="44"/>
    </w:rPr>
  </w:style>
  <w:style w:type="paragraph" w:customStyle="1" w:styleId="af7">
    <w:name w:val="目录页编号文本样式"/>
    <w:basedOn w:val="a2"/>
    <w:rsid w:val="00DA3841"/>
    <w:pPr>
      <w:jc w:val="right"/>
    </w:pPr>
    <w:rPr>
      <w:sz w:val="21"/>
    </w:rPr>
  </w:style>
  <w:style w:type="paragraph" w:customStyle="1" w:styleId="af8">
    <w:name w:val="页眉文档名称样式"/>
    <w:basedOn w:val="a2"/>
    <w:rsid w:val="00DA3841"/>
    <w:rPr>
      <w:sz w:val="18"/>
    </w:rPr>
  </w:style>
  <w:style w:type="paragraph" w:customStyle="1" w:styleId="WordPro0">
    <w:name w:val="正文首行缩进(WordPro)"/>
    <w:basedOn w:val="a2"/>
    <w:rsid w:val="00DA3841"/>
    <w:pPr>
      <w:spacing w:line="360" w:lineRule="auto"/>
      <w:ind w:left="1134"/>
      <w:jc w:val="both"/>
    </w:pPr>
    <w:rPr>
      <w:sz w:val="21"/>
    </w:rPr>
  </w:style>
  <w:style w:type="paragraph" w:customStyle="1" w:styleId="af9">
    <w:name w:val="关键词"/>
    <w:basedOn w:val="afa"/>
    <w:rsid w:val="002F6A49"/>
  </w:style>
  <w:style w:type="paragraph" w:customStyle="1" w:styleId="afb">
    <w:name w:val="修订记录"/>
    <w:basedOn w:val="a2"/>
    <w:rsid w:val="002F6A49"/>
    <w:pPr>
      <w:widowControl/>
      <w:spacing w:before="300" w:after="150" w:line="360" w:lineRule="auto"/>
      <w:jc w:val="center"/>
    </w:pPr>
    <w:rPr>
      <w:rFonts w:ascii="Arial" w:eastAsia="黑体" w:hAnsi="Arial"/>
      <w:sz w:val="32"/>
      <w:szCs w:val="32"/>
    </w:rPr>
  </w:style>
  <w:style w:type="paragraph" w:customStyle="1" w:styleId="afc">
    <w:name w:val="目录"/>
    <w:basedOn w:val="a2"/>
    <w:rsid w:val="002F6A49"/>
    <w:pPr>
      <w:adjustRightInd/>
      <w:spacing w:before="480" w:after="360"/>
      <w:jc w:val="center"/>
    </w:pPr>
    <w:rPr>
      <w:rFonts w:ascii="Arial" w:eastAsia="黑体" w:hAnsi="Arial"/>
      <w:sz w:val="32"/>
      <w:szCs w:val="32"/>
    </w:rPr>
  </w:style>
  <w:style w:type="paragraph" w:customStyle="1" w:styleId="afd">
    <w:name w:val="图号"/>
    <w:basedOn w:val="a2"/>
    <w:rsid w:val="002F6A49"/>
    <w:pPr>
      <w:spacing w:before="105" w:line="360" w:lineRule="auto"/>
      <w:jc w:val="center"/>
    </w:pPr>
    <w:rPr>
      <w:rFonts w:ascii="Arial" w:hAnsi="Arial"/>
      <w:sz w:val="18"/>
      <w:szCs w:val="18"/>
    </w:rPr>
  </w:style>
  <w:style w:type="paragraph" w:customStyle="1" w:styleId="afe">
    <w:name w:val="文档标题"/>
    <w:basedOn w:val="a2"/>
    <w:rsid w:val="0089534D"/>
    <w:pPr>
      <w:tabs>
        <w:tab w:val="left" w:pos="0"/>
      </w:tabs>
      <w:spacing w:before="300" w:after="300"/>
      <w:jc w:val="center"/>
    </w:pPr>
    <w:rPr>
      <w:rFonts w:ascii="Arial" w:eastAsia="黑体" w:hAnsi="Arial"/>
      <w:sz w:val="32"/>
      <w:szCs w:val="32"/>
    </w:rPr>
  </w:style>
  <w:style w:type="paragraph" w:customStyle="1" w:styleId="afa">
    <w:name w:val="摘要"/>
    <w:basedOn w:val="a2"/>
    <w:rsid w:val="002F6A49"/>
    <w:pPr>
      <w:widowControl/>
      <w:tabs>
        <w:tab w:val="left" w:pos="907"/>
      </w:tabs>
      <w:spacing w:line="360" w:lineRule="auto"/>
      <w:ind w:left="879" w:hanging="879"/>
      <w:jc w:val="both"/>
    </w:pPr>
    <w:rPr>
      <w:rFonts w:ascii="Arial" w:hAnsi="Arial"/>
      <w:b/>
      <w:sz w:val="21"/>
      <w:szCs w:val="21"/>
    </w:rPr>
  </w:style>
  <w:style w:type="paragraph" w:customStyle="1" w:styleId="aff">
    <w:name w:val="表格文本"/>
    <w:basedOn w:val="a2"/>
    <w:rsid w:val="002F6A49"/>
    <w:pPr>
      <w:tabs>
        <w:tab w:val="decimal" w:pos="0"/>
      </w:tabs>
    </w:pPr>
    <w:rPr>
      <w:rFonts w:ascii="Arial" w:hAnsi="Arial"/>
      <w:noProof/>
      <w:sz w:val="21"/>
      <w:szCs w:val="21"/>
    </w:rPr>
  </w:style>
  <w:style w:type="paragraph" w:customStyle="1" w:styleId="aff0">
    <w:name w:val="缺省文本"/>
    <w:basedOn w:val="a2"/>
    <w:rsid w:val="002F6A49"/>
    <w:pPr>
      <w:spacing w:line="360" w:lineRule="auto"/>
    </w:pPr>
    <w:rPr>
      <w:rFonts w:ascii="Arial" w:hAnsi="Arial"/>
      <w:sz w:val="21"/>
      <w:szCs w:val="21"/>
    </w:rPr>
  </w:style>
  <w:style w:type="paragraph" w:styleId="aff1">
    <w:name w:val="Document Map"/>
    <w:basedOn w:val="a2"/>
    <w:semiHidden/>
    <w:rsid w:val="002F6A49"/>
    <w:pPr>
      <w:shd w:val="clear" w:color="auto" w:fill="000080"/>
    </w:pPr>
  </w:style>
  <w:style w:type="paragraph" w:customStyle="1" w:styleId="aff2">
    <w:name w:val="参考资料清单+倾斜+蓝色"/>
    <w:basedOn w:val="a2"/>
    <w:rsid w:val="002F6A49"/>
    <w:pPr>
      <w:spacing w:line="360" w:lineRule="auto"/>
      <w:jc w:val="both"/>
    </w:pPr>
    <w:rPr>
      <w:rFonts w:ascii="Arial" w:hAnsi="Arial"/>
      <w:i/>
      <w:iCs/>
      <w:color w:val="0000FF"/>
      <w:sz w:val="21"/>
      <w:szCs w:val="21"/>
    </w:rPr>
  </w:style>
  <w:style w:type="character" w:customStyle="1" w:styleId="CharChar0">
    <w:name w:val="编写建议 Char Char"/>
    <w:link w:val="Char1"/>
    <w:rsid w:val="002F6A49"/>
    <w:rPr>
      <w:rFonts w:eastAsia="宋体"/>
      <w:i/>
      <w:color w:val="0000FF"/>
      <w:sz w:val="21"/>
      <w:lang w:val="en-US" w:eastAsia="zh-CN" w:bidi="ar-SA"/>
    </w:rPr>
  </w:style>
  <w:style w:type="paragraph" w:styleId="aff3">
    <w:name w:val="Balloon Text"/>
    <w:basedOn w:val="a2"/>
    <w:semiHidden/>
    <w:rsid w:val="002F6A49"/>
    <w:rPr>
      <w:sz w:val="18"/>
      <w:szCs w:val="18"/>
    </w:rPr>
  </w:style>
  <w:style w:type="paragraph" w:styleId="aff4">
    <w:name w:val="Body Text"/>
    <w:basedOn w:val="a2"/>
    <w:rsid w:val="002F6A49"/>
    <w:pPr>
      <w:spacing w:after="120"/>
    </w:pPr>
  </w:style>
  <w:style w:type="paragraph" w:styleId="a3">
    <w:name w:val="Body Text First Indent"/>
    <w:aliases w:val="正文首行缩进 Char Char,正文首行缩进2,正文首行缩进 Char Char2,正文首行缩进1,正文首行缩进 Char Char1 Char Char Char Char Char Char,正文首行缩进1 Char Char Char1,正文首行缩进1 Char Char Char Char Char Char Char Char Char Char Char Char Char Char Char Char Char Char1"/>
    <w:basedOn w:val="a2"/>
    <w:link w:val="Char2"/>
    <w:rsid w:val="002F6A49"/>
    <w:pPr>
      <w:spacing w:line="360" w:lineRule="auto"/>
      <w:ind w:firstLineChars="200" w:firstLine="420"/>
      <w:jc w:val="both"/>
    </w:pPr>
    <w:rPr>
      <w:rFonts w:ascii="Arial" w:hAnsi="Arial"/>
      <w:sz w:val="21"/>
      <w:szCs w:val="21"/>
    </w:rPr>
  </w:style>
  <w:style w:type="character" w:customStyle="1" w:styleId="CharChar">
    <w:name w:val="表头样式 Char Char"/>
    <w:link w:val="Char0"/>
    <w:rsid w:val="002F6A49"/>
    <w:rPr>
      <w:rFonts w:ascii="Arial" w:eastAsia="宋体" w:hAnsi="Arial"/>
      <w:b/>
      <w:sz w:val="21"/>
      <w:szCs w:val="21"/>
      <w:lang w:val="en-US" w:eastAsia="zh-CN" w:bidi="ar-SA"/>
    </w:rPr>
  </w:style>
  <w:style w:type="table" w:customStyle="1" w:styleId="aff5">
    <w:name w:val="表样式"/>
    <w:basedOn w:val="a5"/>
    <w:rsid w:val="002F6A49"/>
    <w:pPr>
      <w:jc w:val="both"/>
    </w:pPr>
    <w:rPr>
      <w:sz w:val="21"/>
    </w:rPr>
    <w:tblPr>
      <w:tblInd w:w="0" w:type="dxa"/>
      <w:tblCellMar>
        <w:top w:w="0" w:type="dxa"/>
        <w:left w:w="108" w:type="dxa"/>
        <w:bottom w:w="0" w:type="dxa"/>
        <w:right w:w="108" w:type="dxa"/>
      </w:tblCellMar>
    </w:tblPr>
    <w:tcPr>
      <w:vAlign w:val="center"/>
    </w:tcPr>
  </w:style>
  <w:style w:type="paragraph" w:styleId="a">
    <w:name w:val="List Bullet"/>
    <w:basedOn w:val="a2"/>
    <w:rsid w:val="002F6A49"/>
    <w:pPr>
      <w:numPr>
        <w:numId w:val="3"/>
      </w:numPr>
      <w:tabs>
        <w:tab w:val="clear" w:pos="1134"/>
        <w:tab w:val="num" w:pos="720"/>
      </w:tabs>
      <w:spacing w:line="360" w:lineRule="auto"/>
      <w:ind w:left="0" w:firstLine="0"/>
    </w:pPr>
    <w:rPr>
      <w:rFonts w:ascii="Arial" w:hAnsi="Arial"/>
      <w:sz w:val="21"/>
      <w:szCs w:val="21"/>
    </w:rPr>
  </w:style>
  <w:style w:type="paragraph" w:styleId="aff6">
    <w:name w:val="table of figures"/>
    <w:basedOn w:val="10"/>
    <w:autoRedefine/>
    <w:semiHidden/>
    <w:rsid w:val="002F6A49"/>
    <w:pPr>
      <w:widowControl w:val="0"/>
      <w:spacing w:before="300" w:after="150" w:line="360" w:lineRule="auto"/>
      <w:jc w:val="center"/>
    </w:pPr>
  </w:style>
  <w:style w:type="paragraph" w:customStyle="1" w:styleId="aff7">
    <w:name w:val="图样式"/>
    <w:basedOn w:val="a2"/>
    <w:rsid w:val="002F6A49"/>
    <w:pPr>
      <w:widowControl/>
      <w:spacing w:before="80" w:after="80" w:line="360" w:lineRule="auto"/>
      <w:jc w:val="center"/>
    </w:pPr>
  </w:style>
  <w:style w:type="table" w:styleId="aff8">
    <w:name w:val="Table Grid"/>
    <w:basedOn w:val="a5"/>
    <w:rsid w:val="002F6A4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9">
    <w:name w:val="page number"/>
    <w:basedOn w:val="a4"/>
    <w:rsid w:val="002F6A49"/>
  </w:style>
  <w:style w:type="paragraph" w:customStyle="1" w:styleId="affa">
    <w:name w:val="注示头"/>
    <w:basedOn w:val="a2"/>
    <w:rsid w:val="002F6A49"/>
    <w:pPr>
      <w:pBdr>
        <w:top w:val="single" w:sz="4" w:space="1" w:color="000000"/>
      </w:pBdr>
      <w:spacing w:line="360" w:lineRule="auto"/>
      <w:jc w:val="both"/>
    </w:pPr>
    <w:rPr>
      <w:rFonts w:ascii="Arial" w:eastAsia="黑体" w:hAnsi="Arial"/>
      <w:sz w:val="18"/>
      <w:szCs w:val="21"/>
    </w:rPr>
  </w:style>
  <w:style w:type="paragraph" w:customStyle="1" w:styleId="affb">
    <w:name w:val="注示文本"/>
    <w:basedOn w:val="a2"/>
    <w:rsid w:val="002F6A49"/>
    <w:pPr>
      <w:pBdr>
        <w:bottom w:val="single" w:sz="4" w:space="1" w:color="000000"/>
      </w:pBdr>
      <w:spacing w:line="360" w:lineRule="auto"/>
      <w:ind w:firstLineChars="200" w:firstLine="360"/>
      <w:jc w:val="both"/>
    </w:pPr>
    <w:rPr>
      <w:rFonts w:ascii="Arial" w:eastAsia="楷体_GB2312" w:hAnsi="Arial"/>
      <w:sz w:val="18"/>
      <w:szCs w:val="18"/>
    </w:rPr>
  </w:style>
  <w:style w:type="character" w:customStyle="1" w:styleId="3Char">
    <w:name w:val="标题 3 Char"/>
    <w:aliases w:val=" Char Char Char"/>
    <w:link w:val="3"/>
    <w:rsid w:val="009F596C"/>
    <w:rPr>
      <w:rFonts w:ascii="Arial" w:eastAsia="黑体" w:hAnsi="Arial"/>
      <w:sz w:val="24"/>
      <w:szCs w:val="24"/>
      <w:lang w:val="en-US" w:eastAsia="zh-CN" w:bidi="ar-SA"/>
    </w:rPr>
  </w:style>
  <w:style w:type="paragraph" w:customStyle="1" w:styleId="affc">
    <w:name w:val="编写建议"/>
    <w:basedOn w:val="a2"/>
    <w:rsid w:val="00A773B9"/>
    <w:pPr>
      <w:spacing w:line="360" w:lineRule="auto"/>
      <w:ind w:firstLineChars="200" w:firstLine="200"/>
    </w:pPr>
    <w:rPr>
      <w:rFonts w:ascii="Arial" w:hAnsi="Arial" w:cs="Arial"/>
      <w:i/>
      <w:color w:val="0000FF"/>
      <w:sz w:val="21"/>
      <w:szCs w:val="21"/>
    </w:rPr>
  </w:style>
  <w:style w:type="paragraph" w:customStyle="1" w:styleId="TableText">
    <w:name w:val="Table Text"/>
    <w:rsid w:val="00A773B9"/>
    <w:pPr>
      <w:snapToGrid w:val="0"/>
      <w:spacing w:before="80" w:after="80"/>
    </w:pPr>
    <w:rPr>
      <w:rFonts w:ascii="Arial" w:hAnsi="Arial"/>
      <w:sz w:val="18"/>
    </w:rPr>
  </w:style>
  <w:style w:type="paragraph" w:customStyle="1" w:styleId="Command">
    <w:name w:val="Command"/>
    <w:rsid w:val="00A773B9"/>
    <w:pPr>
      <w:spacing w:before="160" w:after="160"/>
    </w:pPr>
    <w:rPr>
      <w:rFonts w:ascii="Arial" w:eastAsia="黑体" w:hAnsi="Arial"/>
      <w:sz w:val="21"/>
    </w:rPr>
  </w:style>
  <w:style w:type="paragraph" w:customStyle="1" w:styleId="TableDescription">
    <w:name w:val="Table Description"/>
    <w:next w:val="a2"/>
    <w:rsid w:val="00A773B9"/>
    <w:pPr>
      <w:keepNext/>
      <w:numPr>
        <w:ilvl w:val="6"/>
        <w:numId w:val="11"/>
      </w:numPr>
      <w:snapToGrid w:val="0"/>
      <w:spacing w:before="160" w:after="80"/>
      <w:jc w:val="center"/>
    </w:pPr>
    <w:rPr>
      <w:rFonts w:ascii="Arial" w:eastAsia="黑体" w:hAnsi="Arial"/>
      <w:sz w:val="18"/>
    </w:rPr>
  </w:style>
  <w:style w:type="paragraph" w:customStyle="1" w:styleId="TableHeading">
    <w:name w:val="Table Heading"/>
    <w:rsid w:val="00A773B9"/>
    <w:pPr>
      <w:keepNext/>
      <w:snapToGrid w:val="0"/>
      <w:spacing w:before="80" w:after="80"/>
      <w:jc w:val="center"/>
    </w:pPr>
    <w:rPr>
      <w:rFonts w:ascii="Arial" w:eastAsia="黑体" w:hAnsi="Arial"/>
      <w:sz w:val="18"/>
    </w:rPr>
  </w:style>
  <w:style w:type="paragraph" w:customStyle="1" w:styleId="TerminalDisplay">
    <w:name w:val="Terminal Display"/>
    <w:rsid w:val="00A773B9"/>
    <w:pPr>
      <w:widowControl w:val="0"/>
      <w:ind w:left="1701"/>
      <w:jc w:val="both"/>
    </w:pPr>
    <w:rPr>
      <w:rFonts w:ascii="Courier New" w:hAnsi="Courier New"/>
      <w:noProof/>
      <w:sz w:val="17"/>
    </w:rPr>
  </w:style>
  <w:style w:type="table" w:customStyle="1" w:styleId="affd">
    <w:name w:val="正文中的表格"/>
    <w:basedOn w:val="aff8"/>
    <w:rsid w:val="00A773B9"/>
    <w:pPr>
      <w:widowControl/>
      <w:autoSpaceDE/>
      <w:autoSpaceDN/>
      <w:adjustRightInd/>
      <w:spacing w:line="240" w:lineRule="auto"/>
      <w:jc w:val="both"/>
    </w:pPr>
    <w:rPr>
      <w:rFonts w:ascii="Arial" w:hAnsi="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character" w:customStyle="1" w:styleId="CharCharChar">
    <w:name w:val="编写建议 Char Char Char"/>
    <w:rsid w:val="0079713C"/>
    <w:rPr>
      <w:rFonts w:eastAsia="宋体"/>
      <w:i/>
      <w:color w:val="0000FF"/>
      <w:sz w:val="21"/>
      <w:lang w:val="en-US" w:eastAsia="zh-CN" w:bidi="ar-SA"/>
    </w:rPr>
  </w:style>
  <w:style w:type="character" w:customStyle="1" w:styleId="Char2">
    <w:name w:val="正文首行缩进 Char"/>
    <w:aliases w:val="正文首行缩进 Char Char Char,正文首行缩进2 Char,正文首行缩进 Char Char2 Char,正文首行缩进1 Char,正文首行缩进 Char Char1 Char Char Char Char Char Char Char,正文首行缩进1 Char Char Char1 Char"/>
    <w:link w:val="a3"/>
    <w:rsid w:val="00787EAB"/>
    <w:rPr>
      <w:rFonts w:ascii="Arial" w:eastAsia="宋体" w:hAnsi="Arial"/>
      <w:sz w:val="21"/>
      <w:szCs w:val="21"/>
      <w:lang w:val="en-US" w:eastAsia="zh-CN" w:bidi="ar-SA"/>
    </w:rPr>
  </w:style>
  <w:style w:type="paragraph" w:customStyle="1" w:styleId="affe">
    <w:name w:val="表格题注"/>
    <w:next w:val="a2"/>
    <w:rsid w:val="00FF5F5D"/>
    <w:pPr>
      <w:keepLines/>
      <w:spacing w:beforeLines="100"/>
      <w:ind w:left="1089" w:hanging="369"/>
      <w:jc w:val="center"/>
    </w:pPr>
    <w:rPr>
      <w:rFonts w:ascii="Arial" w:hAnsi="Arial"/>
      <w:sz w:val="18"/>
      <w:szCs w:val="18"/>
    </w:rPr>
  </w:style>
  <w:style w:type="paragraph" w:customStyle="1" w:styleId="afff">
    <w:name w:val="插图题注"/>
    <w:next w:val="a2"/>
    <w:rsid w:val="00FF5F5D"/>
    <w:pPr>
      <w:spacing w:afterLines="100"/>
      <w:ind w:left="1089" w:hanging="369"/>
      <w:jc w:val="center"/>
    </w:pPr>
    <w:rPr>
      <w:rFonts w:ascii="Arial" w:hAnsi="Arial"/>
      <w:sz w:val="18"/>
      <w:szCs w:val="18"/>
    </w:rPr>
  </w:style>
  <w:style w:type="character" w:customStyle="1" w:styleId="11CharCharCharCh">
    <w:name w:val="正文首行缩进11 Char Char Char Ch"/>
    <w:rsid w:val="003661F7"/>
    <w:rPr>
      <w:rFonts w:ascii="Arial" w:eastAsia="宋体" w:hAnsi="Arial"/>
      <w:sz w:val="21"/>
      <w:szCs w:val="21"/>
      <w:lang w:val="en-US" w:eastAsia="zh-CN" w:bidi="ar-SA"/>
    </w:rPr>
  </w:style>
  <w:style w:type="character" w:customStyle="1" w:styleId="CharCharCharCharCharChar">
    <w:name w:val="编写建议 Char Char Char Char Char Char"/>
    <w:link w:val="CharCharCharCharChar"/>
    <w:rsid w:val="003661F7"/>
    <w:rPr>
      <w:rFonts w:eastAsia="宋体"/>
      <w:i/>
      <w:color w:val="0000FF"/>
      <w:sz w:val="21"/>
      <w:lang w:val="en-US" w:eastAsia="zh-CN" w:bidi="ar-SA"/>
    </w:rPr>
  </w:style>
  <w:style w:type="paragraph" w:customStyle="1" w:styleId="CharCharCharCharChar">
    <w:name w:val="编写建议 Char Char Char Char Char"/>
    <w:basedOn w:val="a2"/>
    <w:link w:val="CharCharCharCharCharChar"/>
    <w:rsid w:val="003661F7"/>
    <w:pPr>
      <w:spacing w:line="360" w:lineRule="auto"/>
      <w:ind w:firstLineChars="200" w:firstLine="200"/>
    </w:pPr>
    <w:rPr>
      <w:i/>
      <w:color w:val="0000FF"/>
      <w:sz w:val="21"/>
    </w:rPr>
  </w:style>
  <w:style w:type="character" w:styleId="afff0">
    <w:name w:val="annotation reference"/>
    <w:semiHidden/>
    <w:rsid w:val="007E0DF4"/>
    <w:rPr>
      <w:sz w:val="21"/>
      <w:szCs w:val="21"/>
    </w:rPr>
  </w:style>
  <w:style w:type="paragraph" w:styleId="afff1">
    <w:name w:val="annotation text"/>
    <w:basedOn w:val="a2"/>
    <w:semiHidden/>
    <w:rsid w:val="007E0DF4"/>
  </w:style>
  <w:style w:type="paragraph" w:styleId="afff2">
    <w:name w:val="annotation subject"/>
    <w:basedOn w:val="afff1"/>
    <w:next w:val="afff1"/>
    <w:semiHidden/>
    <w:rsid w:val="007E0DF4"/>
    <w:rPr>
      <w:b/>
      <w:bCs/>
    </w:rPr>
  </w:style>
  <w:style w:type="character" w:customStyle="1" w:styleId="keyword">
    <w:name w:val="keyword"/>
    <w:basedOn w:val="a4"/>
    <w:rsid w:val="005659C7"/>
  </w:style>
  <w:style w:type="character" w:customStyle="1" w:styleId="Char">
    <w:name w:val="页眉 Char"/>
    <w:basedOn w:val="a4"/>
    <w:link w:val="a8"/>
    <w:uiPriority w:val="99"/>
    <w:rsid w:val="00E636F9"/>
    <w:rPr>
      <w:rFonts w:ascii="Arial" w:hAnsi="Arial"/>
      <w:sz w:val="18"/>
      <w:szCs w:val="18"/>
    </w:rPr>
  </w:style>
  <w:style w:type="paragraph" w:customStyle="1" w:styleId="21">
    <w:name w:val="样式 编写建议 + 首行缩进:  2 字符"/>
    <w:basedOn w:val="affc"/>
    <w:next w:val="a3"/>
    <w:rsid w:val="006E50D5"/>
    <w:pPr>
      <w:keepNext w:val="0"/>
      <w:widowControl/>
      <w:ind w:firstLine="420"/>
    </w:pPr>
    <w:rPr>
      <w:rFonts w:cs="宋体"/>
      <w:iCs/>
      <w:szCs w:val="20"/>
    </w:rPr>
  </w:style>
  <w:style w:type="paragraph" w:styleId="afff3">
    <w:name w:val="List Paragraph"/>
    <w:basedOn w:val="a2"/>
    <w:uiPriority w:val="34"/>
    <w:qFormat/>
    <w:rsid w:val="006C109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STP&#31227;&#26893;&#39033;&#30446;\03.&#38656;&#27714;&#35774;&#35745;\REP01T01-Software%20Requirements%20Specification%20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63DE-18C2-45E2-A53F-792CAC91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REP01T01-Software Requirements Specification Template.dot</Template>
  <TotalTime>327</TotalTime>
  <Pages>4</Pages>
  <Words>219</Words>
  <Characters>1251</Characters>
  <Application>Microsoft Office Word</Application>
  <DocSecurity>0</DocSecurity>
  <Lines>10</Lines>
  <Paragraphs>2</Paragraphs>
  <ScaleCrop>false</ScaleCrop>
  <Company>Huawei Technologies Co., Ltd.</Company>
  <LinksUpToDate>false</LinksUpToDate>
  <CharactersWithSpaces>1468</CharactersWithSpaces>
  <SharedDoc>false</SharedDoc>
  <HLinks>
    <vt:vector size="270" baseType="variant">
      <vt:variant>
        <vt:i4>1048624</vt:i4>
      </vt:variant>
      <vt:variant>
        <vt:i4>266</vt:i4>
      </vt:variant>
      <vt:variant>
        <vt:i4>0</vt:i4>
      </vt:variant>
      <vt:variant>
        <vt:i4>5</vt:i4>
      </vt:variant>
      <vt:variant>
        <vt:lpwstr/>
      </vt:variant>
      <vt:variant>
        <vt:lpwstr>_Toc364253200</vt:lpwstr>
      </vt:variant>
      <vt:variant>
        <vt:i4>1638451</vt:i4>
      </vt:variant>
      <vt:variant>
        <vt:i4>260</vt:i4>
      </vt:variant>
      <vt:variant>
        <vt:i4>0</vt:i4>
      </vt:variant>
      <vt:variant>
        <vt:i4>5</vt:i4>
      </vt:variant>
      <vt:variant>
        <vt:lpwstr/>
      </vt:variant>
      <vt:variant>
        <vt:lpwstr>_Toc364253199</vt:lpwstr>
      </vt:variant>
      <vt:variant>
        <vt:i4>1638451</vt:i4>
      </vt:variant>
      <vt:variant>
        <vt:i4>254</vt:i4>
      </vt:variant>
      <vt:variant>
        <vt:i4>0</vt:i4>
      </vt:variant>
      <vt:variant>
        <vt:i4>5</vt:i4>
      </vt:variant>
      <vt:variant>
        <vt:lpwstr/>
      </vt:variant>
      <vt:variant>
        <vt:lpwstr>_Toc364253198</vt:lpwstr>
      </vt:variant>
      <vt:variant>
        <vt:i4>1638451</vt:i4>
      </vt:variant>
      <vt:variant>
        <vt:i4>248</vt:i4>
      </vt:variant>
      <vt:variant>
        <vt:i4>0</vt:i4>
      </vt:variant>
      <vt:variant>
        <vt:i4>5</vt:i4>
      </vt:variant>
      <vt:variant>
        <vt:lpwstr/>
      </vt:variant>
      <vt:variant>
        <vt:lpwstr>_Toc364253197</vt:lpwstr>
      </vt:variant>
      <vt:variant>
        <vt:i4>1638451</vt:i4>
      </vt:variant>
      <vt:variant>
        <vt:i4>242</vt:i4>
      </vt:variant>
      <vt:variant>
        <vt:i4>0</vt:i4>
      </vt:variant>
      <vt:variant>
        <vt:i4>5</vt:i4>
      </vt:variant>
      <vt:variant>
        <vt:lpwstr/>
      </vt:variant>
      <vt:variant>
        <vt:lpwstr>_Toc364253196</vt:lpwstr>
      </vt:variant>
      <vt:variant>
        <vt:i4>1638451</vt:i4>
      </vt:variant>
      <vt:variant>
        <vt:i4>236</vt:i4>
      </vt:variant>
      <vt:variant>
        <vt:i4>0</vt:i4>
      </vt:variant>
      <vt:variant>
        <vt:i4>5</vt:i4>
      </vt:variant>
      <vt:variant>
        <vt:lpwstr/>
      </vt:variant>
      <vt:variant>
        <vt:lpwstr>_Toc364253195</vt:lpwstr>
      </vt:variant>
      <vt:variant>
        <vt:i4>1638451</vt:i4>
      </vt:variant>
      <vt:variant>
        <vt:i4>230</vt:i4>
      </vt:variant>
      <vt:variant>
        <vt:i4>0</vt:i4>
      </vt:variant>
      <vt:variant>
        <vt:i4>5</vt:i4>
      </vt:variant>
      <vt:variant>
        <vt:lpwstr/>
      </vt:variant>
      <vt:variant>
        <vt:lpwstr>_Toc364253194</vt:lpwstr>
      </vt:variant>
      <vt:variant>
        <vt:i4>1638451</vt:i4>
      </vt:variant>
      <vt:variant>
        <vt:i4>224</vt:i4>
      </vt:variant>
      <vt:variant>
        <vt:i4>0</vt:i4>
      </vt:variant>
      <vt:variant>
        <vt:i4>5</vt:i4>
      </vt:variant>
      <vt:variant>
        <vt:lpwstr/>
      </vt:variant>
      <vt:variant>
        <vt:lpwstr>_Toc364253193</vt:lpwstr>
      </vt:variant>
      <vt:variant>
        <vt:i4>1638451</vt:i4>
      </vt:variant>
      <vt:variant>
        <vt:i4>218</vt:i4>
      </vt:variant>
      <vt:variant>
        <vt:i4>0</vt:i4>
      </vt:variant>
      <vt:variant>
        <vt:i4>5</vt:i4>
      </vt:variant>
      <vt:variant>
        <vt:lpwstr/>
      </vt:variant>
      <vt:variant>
        <vt:lpwstr>_Toc364253192</vt:lpwstr>
      </vt:variant>
      <vt:variant>
        <vt:i4>1638451</vt:i4>
      </vt:variant>
      <vt:variant>
        <vt:i4>212</vt:i4>
      </vt:variant>
      <vt:variant>
        <vt:i4>0</vt:i4>
      </vt:variant>
      <vt:variant>
        <vt:i4>5</vt:i4>
      </vt:variant>
      <vt:variant>
        <vt:lpwstr/>
      </vt:variant>
      <vt:variant>
        <vt:lpwstr>_Toc364253191</vt:lpwstr>
      </vt:variant>
      <vt:variant>
        <vt:i4>1638451</vt:i4>
      </vt:variant>
      <vt:variant>
        <vt:i4>206</vt:i4>
      </vt:variant>
      <vt:variant>
        <vt:i4>0</vt:i4>
      </vt:variant>
      <vt:variant>
        <vt:i4>5</vt:i4>
      </vt:variant>
      <vt:variant>
        <vt:lpwstr/>
      </vt:variant>
      <vt:variant>
        <vt:lpwstr>_Toc364253190</vt:lpwstr>
      </vt:variant>
      <vt:variant>
        <vt:i4>1572915</vt:i4>
      </vt:variant>
      <vt:variant>
        <vt:i4>200</vt:i4>
      </vt:variant>
      <vt:variant>
        <vt:i4>0</vt:i4>
      </vt:variant>
      <vt:variant>
        <vt:i4>5</vt:i4>
      </vt:variant>
      <vt:variant>
        <vt:lpwstr/>
      </vt:variant>
      <vt:variant>
        <vt:lpwstr>_Toc364253189</vt:lpwstr>
      </vt:variant>
      <vt:variant>
        <vt:i4>1572915</vt:i4>
      </vt:variant>
      <vt:variant>
        <vt:i4>194</vt:i4>
      </vt:variant>
      <vt:variant>
        <vt:i4>0</vt:i4>
      </vt:variant>
      <vt:variant>
        <vt:i4>5</vt:i4>
      </vt:variant>
      <vt:variant>
        <vt:lpwstr/>
      </vt:variant>
      <vt:variant>
        <vt:lpwstr>_Toc364253188</vt:lpwstr>
      </vt:variant>
      <vt:variant>
        <vt:i4>1572915</vt:i4>
      </vt:variant>
      <vt:variant>
        <vt:i4>188</vt:i4>
      </vt:variant>
      <vt:variant>
        <vt:i4>0</vt:i4>
      </vt:variant>
      <vt:variant>
        <vt:i4>5</vt:i4>
      </vt:variant>
      <vt:variant>
        <vt:lpwstr/>
      </vt:variant>
      <vt:variant>
        <vt:lpwstr>_Toc364253187</vt:lpwstr>
      </vt:variant>
      <vt:variant>
        <vt:i4>1572915</vt:i4>
      </vt:variant>
      <vt:variant>
        <vt:i4>182</vt:i4>
      </vt:variant>
      <vt:variant>
        <vt:i4>0</vt:i4>
      </vt:variant>
      <vt:variant>
        <vt:i4>5</vt:i4>
      </vt:variant>
      <vt:variant>
        <vt:lpwstr/>
      </vt:variant>
      <vt:variant>
        <vt:lpwstr>_Toc364253186</vt:lpwstr>
      </vt:variant>
      <vt:variant>
        <vt:i4>1572915</vt:i4>
      </vt:variant>
      <vt:variant>
        <vt:i4>176</vt:i4>
      </vt:variant>
      <vt:variant>
        <vt:i4>0</vt:i4>
      </vt:variant>
      <vt:variant>
        <vt:i4>5</vt:i4>
      </vt:variant>
      <vt:variant>
        <vt:lpwstr/>
      </vt:variant>
      <vt:variant>
        <vt:lpwstr>_Toc364253185</vt:lpwstr>
      </vt:variant>
      <vt:variant>
        <vt:i4>1572915</vt:i4>
      </vt:variant>
      <vt:variant>
        <vt:i4>170</vt:i4>
      </vt:variant>
      <vt:variant>
        <vt:i4>0</vt:i4>
      </vt:variant>
      <vt:variant>
        <vt:i4>5</vt:i4>
      </vt:variant>
      <vt:variant>
        <vt:lpwstr/>
      </vt:variant>
      <vt:variant>
        <vt:lpwstr>_Toc364253184</vt:lpwstr>
      </vt:variant>
      <vt:variant>
        <vt:i4>1572915</vt:i4>
      </vt:variant>
      <vt:variant>
        <vt:i4>164</vt:i4>
      </vt:variant>
      <vt:variant>
        <vt:i4>0</vt:i4>
      </vt:variant>
      <vt:variant>
        <vt:i4>5</vt:i4>
      </vt:variant>
      <vt:variant>
        <vt:lpwstr/>
      </vt:variant>
      <vt:variant>
        <vt:lpwstr>_Toc364253183</vt:lpwstr>
      </vt:variant>
      <vt:variant>
        <vt:i4>1572915</vt:i4>
      </vt:variant>
      <vt:variant>
        <vt:i4>158</vt:i4>
      </vt:variant>
      <vt:variant>
        <vt:i4>0</vt:i4>
      </vt:variant>
      <vt:variant>
        <vt:i4>5</vt:i4>
      </vt:variant>
      <vt:variant>
        <vt:lpwstr/>
      </vt:variant>
      <vt:variant>
        <vt:lpwstr>_Toc364253182</vt:lpwstr>
      </vt:variant>
      <vt:variant>
        <vt:i4>1572915</vt:i4>
      </vt:variant>
      <vt:variant>
        <vt:i4>152</vt:i4>
      </vt:variant>
      <vt:variant>
        <vt:i4>0</vt:i4>
      </vt:variant>
      <vt:variant>
        <vt:i4>5</vt:i4>
      </vt:variant>
      <vt:variant>
        <vt:lpwstr/>
      </vt:variant>
      <vt:variant>
        <vt:lpwstr>_Toc364253181</vt:lpwstr>
      </vt:variant>
      <vt:variant>
        <vt:i4>1572915</vt:i4>
      </vt:variant>
      <vt:variant>
        <vt:i4>146</vt:i4>
      </vt:variant>
      <vt:variant>
        <vt:i4>0</vt:i4>
      </vt:variant>
      <vt:variant>
        <vt:i4>5</vt:i4>
      </vt:variant>
      <vt:variant>
        <vt:lpwstr/>
      </vt:variant>
      <vt:variant>
        <vt:lpwstr>_Toc364253180</vt:lpwstr>
      </vt:variant>
      <vt:variant>
        <vt:i4>1507379</vt:i4>
      </vt:variant>
      <vt:variant>
        <vt:i4>140</vt:i4>
      </vt:variant>
      <vt:variant>
        <vt:i4>0</vt:i4>
      </vt:variant>
      <vt:variant>
        <vt:i4>5</vt:i4>
      </vt:variant>
      <vt:variant>
        <vt:lpwstr/>
      </vt:variant>
      <vt:variant>
        <vt:lpwstr>_Toc364253179</vt:lpwstr>
      </vt:variant>
      <vt:variant>
        <vt:i4>1507379</vt:i4>
      </vt:variant>
      <vt:variant>
        <vt:i4>134</vt:i4>
      </vt:variant>
      <vt:variant>
        <vt:i4>0</vt:i4>
      </vt:variant>
      <vt:variant>
        <vt:i4>5</vt:i4>
      </vt:variant>
      <vt:variant>
        <vt:lpwstr/>
      </vt:variant>
      <vt:variant>
        <vt:lpwstr>_Toc364253178</vt:lpwstr>
      </vt:variant>
      <vt:variant>
        <vt:i4>1507379</vt:i4>
      </vt:variant>
      <vt:variant>
        <vt:i4>128</vt:i4>
      </vt:variant>
      <vt:variant>
        <vt:i4>0</vt:i4>
      </vt:variant>
      <vt:variant>
        <vt:i4>5</vt:i4>
      </vt:variant>
      <vt:variant>
        <vt:lpwstr/>
      </vt:variant>
      <vt:variant>
        <vt:lpwstr>_Toc364253177</vt:lpwstr>
      </vt:variant>
      <vt:variant>
        <vt:i4>1507379</vt:i4>
      </vt:variant>
      <vt:variant>
        <vt:i4>122</vt:i4>
      </vt:variant>
      <vt:variant>
        <vt:i4>0</vt:i4>
      </vt:variant>
      <vt:variant>
        <vt:i4>5</vt:i4>
      </vt:variant>
      <vt:variant>
        <vt:lpwstr/>
      </vt:variant>
      <vt:variant>
        <vt:lpwstr>_Toc364253176</vt:lpwstr>
      </vt:variant>
      <vt:variant>
        <vt:i4>1507379</vt:i4>
      </vt:variant>
      <vt:variant>
        <vt:i4>116</vt:i4>
      </vt:variant>
      <vt:variant>
        <vt:i4>0</vt:i4>
      </vt:variant>
      <vt:variant>
        <vt:i4>5</vt:i4>
      </vt:variant>
      <vt:variant>
        <vt:lpwstr/>
      </vt:variant>
      <vt:variant>
        <vt:lpwstr>_Toc364253175</vt:lpwstr>
      </vt:variant>
      <vt:variant>
        <vt:i4>1507379</vt:i4>
      </vt:variant>
      <vt:variant>
        <vt:i4>110</vt:i4>
      </vt:variant>
      <vt:variant>
        <vt:i4>0</vt:i4>
      </vt:variant>
      <vt:variant>
        <vt:i4>5</vt:i4>
      </vt:variant>
      <vt:variant>
        <vt:lpwstr/>
      </vt:variant>
      <vt:variant>
        <vt:lpwstr>_Toc364253174</vt:lpwstr>
      </vt:variant>
      <vt:variant>
        <vt:i4>1507379</vt:i4>
      </vt:variant>
      <vt:variant>
        <vt:i4>104</vt:i4>
      </vt:variant>
      <vt:variant>
        <vt:i4>0</vt:i4>
      </vt:variant>
      <vt:variant>
        <vt:i4>5</vt:i4>
      </vt:variant>
      <vt:variant>
        <vt:lpwstr/>
      </vt:variant>
      <vt:variant>
        <vt:lpwstr>_Toc364253173</vt:lpwstr>
      </vt:variant>
      <vt:variant>
        <vt:i4>1507379</vt:i4>
      </vt:variant>
      <vt:variant>
        <vt:i4>98</vt:i4>
      </vt:variant>
      <vt:variant>
        <vt:i4>0</vt:i4>
      </vt:variant>
      <vt:variant>
        <vt:i4>5</vt:i4>
      </vt:variant>
      <vt:variant>
        <vt:lpwstr/>
      </vt:variant>
      <vt:variant>
        <vt:lpwstr>_Toc364253172</vt:lpwstr>
      </vt:variant>
      <vt:variant>
        <vt:i4>1507379</vt:i4>
      </vt:variant>
      <vt:variant>
        <vt:i4>92</vt:i4>
      </vt:variant>
      <vt:variant>
        <vt:i4>0</vt:i4>
      </vt:variant>
      <vt:variant>
        <vt:i4>5</vt:i4>
      </vt:variant>
      <vt:variant>
        <vt:lpwstr/>
      </vt:variant>
      <vt:variant>
        <vt:lpwstr>_Toc364253171</vt:lpwstr>
      </vt:variant>
      <vt:variant>
        <vt:i4>1507379</vt:i4>
      </vt:variant>
      <vt:variant>
        <vt:i4>86</vt:i4>
      </vt:variant>
      <vt:variant>
        <vt:i4>0</vt:i4>
      </vt:variant>
      <vt:variant>
        <vt:i4>5</vt:i4>
      </vt:variant>
      <vt:variant>
        <vt:lpwstr/>
      </vt:variant>
      <vt:variant>
        <vt:lpwstr>_Toc364253170</vt:lpwstr>
      </vt:variant>
      <vt:variant>
        <vt:i4>1441843</vt:i4>
      </vt:variant>
      <vt:variant>
        <vt:i4>80</vt:i4>
      </vt:variant>
      <vt:variant>
        <vt:i4>0</vt:i4>
      </vt:variant>
      <vt:variant>
        <vt:i4>5</vt:i4>
      </vt:variant>
      <vt:variant>
        <vt:lpwstr/>
      </vt:variant>
      <vt:variant>
        <vt:lpwstr>_Toc364253169</vt:lpwstr>
      </vt:variant>
      <vt:variant>
        <vt:i4>1441843</vt:i4>
      </vt:variant>
      <vt:variant>
        <vt:i4>74</vt:i4>
      </vt:variant>
      <vt:variant>
        <vt:i4>0</vt:i4>
      </vt:variant>
      <vt:variant>
        <vt:i4>5</vt:i4>
      </vt:variant>
      <vt:variant>
        <vt:lpwstr/>
      </vt:variant>
      <vt:variant>
        <vt:lpwstr>_Toc364253168</vt:lpwstr>
      </vt:variant>
      <vt:variant>
        <vt:i4>1441843</vt:i4>
      </vt:variant>
      <vt:variant>
        <vt:i4>68</vt:i4>
      </vt:variant>
      <vt:variant>
        <vt:i4>0</vt:i4>
      </vt:variant>
      <vt:variant>
        <vt:i4>5</vt:i4>
      </vt:variant>
      <vt:variant>
        <vt:lpwstr/>
      </vt:variant>
      <vt:variant>
        <vt:lpwstr>_Toc364253167</vt:lpwstr>
      </vt:variant>
      <vt:variant>
        <vt:i4>1441843</vt:i4>
      </vt:variant>
      <vt:variant>
        <vt:i4>62</vt:i4>
      </vt:variant>
      <vt:variant>
        <vt:i4>0</vt:i4>
      </vt:variant>
      <vt:variant>
        <vt:i4>5</vt:i4>
      </vt:variant>
      <vt:variant>
        <vt:lpwstr/>
      </vt:variant>
      <vt:variant>
        <vt:lpwstr>_Toc364253166</vt:lpwstr>
      </vt:variant>
      <vt:variant>
        <vt:i4>1441843</vt:i4>
      </vt:variant>
      <vt:variant>
        <vt:i4>56</vt:i4>
      </vt:variant>
      <vt:variant>
        <vt:i4>0</vt:i4>
      </vt:variant>
      <vt:variant>
        <vt:i4>5</vt:i4>
      </vt:variant>
      <vt:variant>
        <vt:lpwstr/>
      </vt:variant>
      <vt:variant>
        <vt:lpwstr>_Toc364253165</vt:lpwstr>
      </vt:variant>
      <vt:variant>
        <vt:i4>1441843</vt:i4>
      </vt:variant>
      <vt:variant>
        <vt:i4>50</vt:i4>
      </vt:variant>
      <vt:variant>
        <vt:i4>0</vt:i4>
      </vt:variant>
      <vt:variant>
        <vt:i4>5</vt:i4>
      </vt:variant>
      <vt:variant>
        <vt:lpwstr/>
      </vt:variant>
      <vt:variant>
        <vt:lpwstr>_Toc364253164</vt:lpwstr>
      </vt:variant>
      <vt:variant>
        <vt:i4>1441843</vt:i4>
      </vt:variant>
      <vt:variant>
        <vt:i4>44</vt:i4>
      </vt:variant>
      <vt:variant>
        <vt:i4>0</vt:i4>
      </vt:variant>
      <vt:variant>
        <vt:i4>5</vt:i4>
      </vt:variant>
      <vt:variant>
        <vt:lpwstr/>
      </vt:variant>
      <vt:variant>
        <vt:lpwstr>_Toc364253163</vt:lpwstr>
      </vt:variant>
      <vt:variant>
        <vt:i4>1441843</vt:i4>
      </vt:variant>
      <vt:variant>
        <vt:i4>38</vt:i4>
      </vt:variant>
      <vt:variant>
        <vt:i4>0</vt:i4>
      </vt:variant>
      <vt:variant>
        <vt:i4>5</vt:i4>
      </vt:variant>
      <vt:variant>
        <vt:lpwstr/>
      </vt:variant>
      <vt:variant>
        <vt:lpwstr>_Toc364253162</vt:lpwstr>
      </vt:variant>
      <vt:variant>
        <vt:i4>1441843</vt:i4>
      </vt:variant>
      <vt:variant>
        <vt:i4>32</vt:i4>
      </vt:variant>
      <vt:variant>
        <vt:i4>0</vt:i4>
      </vt:variant>
      <vt:variant>
        <vt:i4>5</vt:i4>
      </vt:variant>
      <vt:variant>
        <vt:lpwstr/>
      </vt:variant>
      <vt:variant>
        <vt:lpwstr>_Toc364253161</vt:lpwstr>
      </vt:variant>
      <vt:variant>
        <vt:i4>1441843</vt:i4>
      </vt:variant>
      <vt:variant>
        <vt:i4>26</vt:i4>
      </vt:variant>
      <vt:variant>
        <vt:i4>0</vt:i4>
      </vt:variant>
      <vt:variant>
        <vt:i4>5</vt:i4>
      </vt:variant>
      <vt:variant>
        <vt:lpwstr/>
      </vt:variant>
      <vt:variant>
        <vt:lpwstr>_Toc364253160</vt:lpwstr>
      </vt:variant>
      <vt:variant>
        <vt:i4>1376307</vt:i4>
      </vt:variant>
      <vt:variant>
        <vt:i4>20</vt:i4>
      </vt:variant>
      <vt:variant>
        <vt:i4>0</vt:i4>
      </vt:variant>
      <vt:variant>
        <vt:i4>5</vt:i4>
      </vt:variant>
      <vt:variant>
        <vt:lpwstr/>
      </vt:variant>
      <vt:variant>
        <vt:lpwstr>_Toc364253159</vt:lpwstr>
      </vt:variant>
      <vt:variant>
        <vt:i4>1376307</vt:i4>
      </vt:variant>
      <vt:variant>
        <vt:i4>14</vt:i4>
      </vt:variant>
      <vt:variant>
        <vt:i4>0</vt:i4>
      </vt:variant>
      <vt:variant>
        <vt:i4>5</vt:i4>
      </vt:variant>
      <vt:variant>
        <vt:lpwstr/>
      </vt:variant>
      <vt:variant>
        <vt:lpwstr>_Toc364253158</vt:lpwstr>
      </vt:variant>
      <vt:variant>
        <vt:i4>1376307</vt:i4>
      </vt:variant>
      <vt:variant>
        <vt:i4>8</vt:i4>
      </vt:variant>
      <vt:variant>
        <vt:i4>0</vt:i4>
      </vt:variant>
      <vt:variant>
        <vt:i4>5</vt:i4>
      </vt:variant>
      <vt:variant>
        <vt:lpwstr/>
      </vt:variant>
      <vt:variant>
        <vt:lpwstr>_Toc364253157</vt:lpwstr>
      </vt:variant>
      <vt:variant>
        <vt:i4>1376307</vt:i4>
      </vt:variant>
      <vt:variant>
        <vt:i4>2</vt:i4>
      </vt:variant>
      <vt:variant>
        <vt:i4>0</vt:i4>
      </vt:variant>
      <vt:variant>
        <vt:i4>5</vt:i4>
      </vt:variant>
      <vt:variant>
        <vt:lpwstr/>
      </vt:variant>
      <vt:variant>
        <vt:lpwstr>_Toc364253156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creator>user</dc:creator>
  <cp:keywords>°æ±¾£ºIPD CMM V2.0             ·¢²¼ÈÕÆÚ£º2002-09-30</cp:keywords>
  <cp:lastModifiedBy>sunqy</cp:lastModifiedBy>
  <cp:revision>94</cp:revision>
  <cp:lastPrinted>1601-01-01T00:00:00Z</cp:lastPrinted>
  <dcterms:created xsi:type="dcterms:W3CDTF">2013-08-20T07:50:00Z</dcterms:created>
  <dcterms:modified xsi:type="dcterms:W3CDTF">2014-07-30T06:18:00Z</dcterms:modified>
</cp:coreProperties>
</file>